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E2A558" w14:textId="77777777" w:rsidR="00E30B18" w:rsidRDefault="00E30B18" w:rsidP="00FF4F9D">
      <w:pPr>
        <w:pStyle w:val="Heading2"/>
      </w:pPr>
    </w:p>
    <w:p w14:paraId="1DA6AE39" w14:textId="77777777" w:rsidR="008E1198" w:rsidRPr="00E553C7" w:rsidRDefault="008E1198" w:rsidP="00E553C7">
      <w:bookmarkStart w:id="0" w:name="_GoBack"/>
      <w:bookmarkEnd w:id="0"/>
    </w:p>
    <w:p w14:paraId="1E767AA1" w14:textId="77777777" w:rsidR="009141E6" w:rsidRDefault="009455DD" w:rsidP="00FF4F9D">
      <w:pPr>
        <w:pStyle w:val="Heading2"/>
      </w:pPr>
      <w:r>
        <w:t>--</w:t>
      </w:r>
      <w:r w:rsidR="009141E6">
        <w:t>Question 1.1</w:t>
      </w:r>
    </w:p>
    <w:p w14:paraId="424B35A0" w14:textId="25206F8A" w:rsidR="0068424D" w:rsidRDefault="00E553C7" w:rsidP="009141E6">
      <w:pPr>
        <w:pStyle w:val="SQLCode"/>
      </w:pPr>
      <w:r>
        <w:t xml:space="preserve">SELECT </w:t>
      </w:r>
      <w:proofErr w:type="spellStart"/>
      <w:r>
        <w:t>CustomerID</w:t>
      </w:r>
      <w:proofErr w:type="spellEnd"/>
      <w:r w:rsidR="005B251C">
        <w:t xml:space="preserve"> AS “Customer ID”</w:t>
      </w:r>
      <w:r>
        <w:t>, Company</w:t>
      </w:r>
      <w:r w:rsidR="009141E6">
        <w:t>Name</w:t>
      </w:r>
      <w:r w:rsidR="000E4330">
        <w:t xml:space="preserve"> AS “Customer Name”</w:t>
      </w:r>
      <w:r w:rsidR="009141E6">
        <w:t>, Address</w:t>
      </w:r>
      <w:r w:rsidR="000E4330">
        <w:t xml:space="preserve"> +</w:t>
      </w:r>
      <w:r w:rsidR="009141E6">
        <w:t xml:space="preserve"> </w:t>
      </w:r>
      <w:r w:rsidR="00AF15D2">
        <w:t xml:space="preserve">‘, ‘ + </w:t>
      </w:r>
      <w:r w:rsidR="009141E6">
        <w:t>City</w:t>
      </w:r>
      <w:r w:rsidR="00AF15D2">
        <w:t xml:space="preserve"> + ‘, ‘ +</w:t>
      </w:r>
      <w:r w:rsidR="009141E6">
        <w:t xml:space="preserve"> </w:t>
      </w:r>
      <w:proofErr w:type="spellStart"/>
      <w:r w:rsidR="009141E6">
        <w:t>Post</w:t>
      </w:r>
      <w:r>
        <w:t>alCode</w:t>
      </w:r>
      <w:proofErr w:type="spellEnd"/>
      <w:r w:rsidR="007239E4">
        <w:t xml:space="preserve"> + ‘, ‘ +</w:t>
      </w:r>
      <w:r>
        <w:t xml:space="preserve"> Country</w:t>
      </w:r>
      <w:r w:rsidR="007239E4">
        <w:t xml:space="preserve"> AS “Address”</w:t>
      </w:r>
      <w:r>
        <w:t xml:space="preserve"> </w:t>
      </w:r>
    </w:p>
    <w:p w14:paraId="5A550B5F" w14:textId="77777777" w:rsidR="009141E6" w:rsidRDefault="00E553C7" w:rsidP="0068424D">
      <w:pPr>
        <w:pStyle w:val="SQLCode"/>
        <w:ind w:firstLine="720"/>
      </w:pPr>
      <w:r>
        <w:t>FROM Customers</w:t>
      </w:r>
    </w:p>
    <w:p w14:paraId="0BA229F6" w14:textId="77777777" w:rsidR="009141E6" w:rsidRDefault="009141E6" w:rsidP="009141E6">
      <w:pPr>
        <w:pStyle w:val="SQLCode"/>
      </w:pPr>
      <w:r>
        <w:tab/>
        <w:t>WHERE City IN ('Paris', 'London')</w:t>
      </w:r>
      <w:r w:rsidR="008570A4">
        <w:t>;</w:t>
      </w:r>
      <w:r w:rsidRPr="00FF4F9D">
        <w:t> </w:t>
      </w:r>
      <w:r w:rsidR="00E369EF" w:rsidRPr="00F1371E">
        <w:rPr>
          <w:color w:val="FF0000"/>
        </w:rPr>
        <w:t>/* Best Answer */</w:t>
      </w:r>
    </w:p>
    <w:p w14:paraId="67306BCD" w14:textId="77777777" w:rsidR="0068424D" w:rsidRDefault="0068424D" w:rsidP="009141E6">
      <w:pPr>
        <w:pStyle w:val="SQLCode"/>
      </w:pPr>
    </w:p>
    <w:p w14:paraId="47A48278" w14:textId="77777777" w:rsidR="0068424D" w:rsidRDefault="0068424D" w:rsidP="009141E6">
      <w:pPr>
        <w:pStyle w:val="SQLCode"/>
      </w:pPr>
      <w:r>
        <w:t>--OR</w:t>
      </w:r>
    </w:p>
    <w:p w14:paraId="4D1DB098" w14:textId="37CFB5C1" w:rsidR="0068424D" w:rsidRDefault="0068424D" w:rsidP="00347BE6">
      <w:pPr>
        <w:pStyle w:val="SQLCode"/>
      </w:pPr>
    </w:p>
    <w:p w14:paraId="070CA884" w14:textId="77777777" w:rsidR="0068424D" w:rsidRPr="00F1371E" w:rsidRDefault="0068424D" w:rsidP="0068424D">
      <w:pPr>
        <w:pStyle w:val="SQLCode"/>
        <w:rPr>
          <w:color w:val="FF0000"/>
        </w:rPr>
      </w:pPr>
      <w:r>
        <w:tab/>
        <w:t>WHERE City = 'Paris' OR City = 'London';</w:t>
      </w:r>
      <w:r w:rsidRPr="00FF4F9D">
        <w:t> </w:t>
      </w:r>
      <w:r w:rsidR="00E369EF">
        <w:t xml:space="preserve"> </w:t>
      </w:r>
      <w:r w:rsidR="00E369EF" w:rsidRPr="00F1371E">
        <w:rPr>
          <w:color w:val="FF0000"/>
        </w:rPr>
        <w:t>/* Not as good but still correct */</w:t>
      </w:r>
    </w:p>
    <w:p w14:paraId="0BA975A5" w14:textId="77777777" w:rsidR="0068424D" w:rsidRDefault="0068424D" w:rsidP="009141E6">
      <w:pPr>
        <w:pStyle w:val="SQLCode"/>
      </w:pPr>
    </w:p>
    <w:p w14:paraId="7F12FC6D" w14:textId="77777777" w:rsidR="009141E6" w:rsidRDefault="009141E6" w:rsidP="009141E6">
      <w:pPr>
        <w:rPr>
          <w:color w:val="FF0000"/>
        </w:rPr>
      </w:pPr>
    </w:p>
    <w:p w14:paraId="166AD85D" w14:textId="77777777" w:rsidR="009141E6" w:rsidRDefault="009455DD" w:rsidP="009141E6">
      <w:pPr>
        <w:rPr>
          <w:color w:val="FF0000"/>
        </w:rPr>
      </w:pPr>
      <w:r>
        <w:rPr>
          <w:color w:val="FF0000"/>
        </w:rPr>
        <w:t>--</w:t>
      </w:r>
      <w:r w:rsidR="009141E6" w:rsidRPr="009141E6">
        <w:rPr>
          <w:color w:val="FF0000"/>
        </w:rPr>
        <w:t xml:space="preserve">Should result in </w:t>
      </w:r>
      <w:r w:rsidR="009141E6">
        <w:rPr>
          <w:color w:val="FF0000"/>
        </w:rPr>
        <w:t>8</w:t>
      </w:r>
      <w:r w:rsidR="009141E6" w:rsidRPr="009141E6">
        <w:rPr>
          <w:color w:val="FF0000"/>
        </w:rPr>
        <w:t xml:space="preserve"> Rows</w:t>
      </w:r>
      <w:r w:rsidR="00E553C7">
        <w:rPr>
          <w:color w:val="FF0000"/>
        </w:rPr>
        <w:t>:</w:t>
      </w:r>
    </w:p>
    <w:tbl>
      <w:tblPr>
        <w:tblStyle w:val="TableGrid"/>
        <w:tblW w:w="9220" w:type="dxa"/>
        <w:tblLook w:val="04A0" w:firstRow="1" w:lastRow="0" w:firstColumn="1" w:lastColumn="0" w:noHBand="0" w:noVBand="1"/>
      </w:tblPr>
      <w:tblGrid>
        <w:gridCol w:w="1523"/>
        <w:gridCol w:w="1939"/>
        <w:gridCol w:w="2679"/>
        <w:gridCol w:w="937"/>
        <w:gridCol w:w="1417"/>
        <w:gridCol w:w="1057"/>
      </w:tblGrid>
      <w:tr w:rsidR="00E553C7" w:rsidRPr="00E553C7" w14:paraId="71409A10" w14:textId="77777777" w:rsidTr="00E553C7">
        <w:trPr>
          <w:trHeight w:val="288"/>
        </w:trPr>
        <w:tc>
          <w:tcPr>
            <w:tcW w:w="1523" w:type="dxa"/>
            <w:noWrap/>
            <w:hideMark/>
          </w:tcPr>
          <w:p w14:paraId="1BFB1784" w14:textId="77777777" w:rsidR="00E553C7" w:rsidRPr="00E553C7" w:rsidRDefault="00E553C7" w:rsidP="00E553C7">
            <w:pPr>
              <w:pStyle w:val="SQLCode"/>
            </w:pPr>
            <w:proofErr w:type="spellStart"/>
            <w:r w:rsidRPr="00E553C7">
              <w:t>CustomerID</w:t>
            </w:r>
            <w:proofErr w:type="spellEnd"/>
          </w:p>
        </w:tc>
        <w:tc>
          <w:tcPr>
            <w:tcW w:w="1939" w:type="dxa"/>
            <w:noWrap/>
            <w:hideMark/>
          </w:tcPr>
          <w:p w14:paraId="0AC1F17B" w14:textId="77777777" w:rsidR="00E553C7" w:rsidRPr="00E553C7" w:rsidRDefault="00E553C7" w:rsidP="00E553C7">
            <w:pPr>
              <w:pStyle w:val="SQLCode"/>
            </w:pPr>
            <w:r w:rsidRPr="00E553C7">
              <w:t>CompanyName</w:t>
            </w:r>
          </w:p>
        </w:tc>
        <w:tc>
          <w:tcPr>
            <w:tcW w:w="2679" w:type="dxa"/>
            <w:noWrap/>
            <w:hideMark/>
          </w:tcPr>
          <w:p w14:paraId="4D59BCF2" w14:textId="77777777" w:rsidR="00E553C7" w:rsidRPr="00E553C7" w:rsidRDefault="00E553C7" w:rsidP="00E553C7">
            <w:pPr>
              <w:pStyle w:val="SQLCode"/>
            </w:pPr>
            <w:r w:rsidRPr="00E553C7">
              <w:t>Address</w:t>
            </w:r>
          </w:p>
        </w:tc>
        <w:tc>
          <w:tcPr>
            <w:tcW w:w="907" w:type="dxa"/>
            <w:noWrap/>
            <w:hideMark/>
          </w:tcPr>
          <w:p w14:paraId="06B271C6" w14:textId="77777777" w:rsidR="00E553C7" w:rsidRPr="00E553C7" w:rsidRDefault="00E553C7" w:rsidP="00E553C7">
            <w:pPr>
              <w:pStyle w:val="SQLCode"/>
            </w:pPr>
            <w:r w:rsidRPr="00E553C7">
              <w:t>City</w:t>
            </w:r>
          </w:p>
        </w:tc>
        <w:tc>
          <w:tcPr>
            <w:tcW w:w="1228" w:type="dxa"/>
            <w:noWrap/>
            <w:hideMark/>
          </w:tcPr>
          <w:p w14:paraId="06C374F3" w14:textId="77777777" w:rsidR="00E553C7" w:rsidRPr="00E553C7" w:rsidRDefault="00E553C7" w:rsidP="00E553C7">
            <w:pPr>
              <w:pStyle w:val="SQLCode"/>
            </w:pPr>
            <w:proofErr w:type="spellStart"/>
            <w:r w:rsidRPr="00E553C7">
              <w:t>PostalCode</w:t>
            </w:r>
            <w:proofErr w:type="spellEnd"/>
          </w:p>
        </w:tc>
        <w:tc>
          <w:tcPr>
            <w:tcW w:w="944" w:type="dxa"/>
            <w:noWrap/>
            <w:hideMark/>
          </w:tcPr>
          <w:p w14:paraId="136A54B7" w14:textId="77777777" w:rsidR="00E553C7" w:rsidRPr="00E553C7" w:rsidRDefault="00E553C7" w:rsidP="00E553C7">
            <w:pPr>
              <w:pStyle w:val="SQLCode"/>
            </w:pPr>
            <w:r w:rsidRPr="00E553C7">
              <w:t>Country</w:t>
            </w:r>
          </w:p>
        </w:tc>
      </w:tr>
      <w:tr w:rsidR="00E553C7" w:rsidRPr="00E553C7" w14:paraId="1956E13B" w14:textId="77777777" w:rsidTr="00E553C7">
        <w:trPr>
          <w:trHeight w:val="288"/>
        </w:trPr>
        <w:tc>
          <w:tcPr>
            <w:tcW w:w="1523" w:type="dxa"/>
            <w:noWrap/>
            <w:hideMark/>
          </w:tcPr>
          <w:p w14:paraId="566350BF" w14:textId="77777777" w:rsidR="00E553C7" w:rsidRPr="00E553C7" w:rsidRDefault="00E553C7" w:rsidP="00E553C7">
            <w:pPr>
              <w:pStyle w:val="SQLCode"/>
            </w:pPr>
            <w:r w:rsidRPr="00E553C7">
              <w:t>AROUT</w:t>
            </w:r>
          </w:p>
        </w:tc>
        <w:tc>
          <w:tcPr>
            <w:tcW w:w="1939" w:type="dxa"/>
            <w:noWrap/>
            <w:hideMark/>
          </w:tcPr>
          <w:p w14:paraId="3B1D8FD2" w14:textId="77777777" w:rsidR="00E553C7" w:rsidRPr="00E553C7" w:rsidRDefault="00E553C7" w:rsidP="00E553C7">
            <w:pPr>
              <w:pStyle w:val="SQLCode"/>
            </w:pPr>
            <w:r w:rsidRPr="00E553C7">
              <w:t>Around the Horn</w:t>
            </w:r>
          </w:p>
        </w:tc>
        <w:tc>
          <w:tcPr>
            <w:tcW w:w="2679" w:type="dxa"/>
            <w:noWrap/>
            <w:hideMark/>
          </w:tcPr>
          <w:p w14:paraId="78233C5C" w14:textId="77777777" w:rsidR="00E553C7" w:rsidRPr="00E553C7" w:rsidRDefault="00E553C7" w:rsidP="00E553C7">
            <w:pPr>
              <w:pStyle w:val="SQLCode"/>
            </w:pPr>
            <w:r w:rsidRPr="00E553C7">
              <w:t>120 Hanover Sq.</w:t>
            </w:r>
          </w:p>
        </w:tc>
        <w:tc>
          <w:tcPr>
            <w:tcW w:w="907" w:type="dxa"/>
            <w:noWrap/>
            <w:hideMark/>
          </w:tcPr>
          <w:p w14:paraId="7ACF83CA" w14:textId="77777777" w:rsidR="00E553C7" w:rsidRPr="00E553C7" w:rsidRDefault="00E553C7" w:rsidP="00E553C7">
            <w:pPr>
              <w:pStyle w:val="SQLCode"/>
            </w:pPr>
            <w:r w:rsidRPr="00E553C7">
              <w:t>London</w:t>
            </w:r>
          </w:p>
        </w:tc>
        <w:tc>
          <w:tcPr>
            <w:tcW w:w="1228" w:type="dxa"/>
            <w:noWrap/>
            <w:hideMark/>
          </w:tcPr>
          <w:p w14:paraId="05FFCBA8" w14:textId="77777777" w:rsidR="00E553C7" w:rsidRPr="00E553C7" w:rsidRDefault="00E553C7" w:rsidP="00E553C7">
            <w:pPr>
              <w:pStyle w:val="SQLCode"/>
            </w:pPr>
            <w:r w:rsidRPr="00E553C7">
              <w:t>WA1 1DP</w:t>
            </w:r>
          </w:p>
        </w:tc>
        <w:tc>
          <w:tcPr>
            <w:tcW w:w="944" w:type="dxa"/>
            <w:noWrap/>
            <w:hideMark/>
          </w:tcPr>
          <w:p w14:paraId="41349578" w14:textId="77777777" w:rsidR="00E553C7" w:rsidRPr="00E553C7" w:rsidRDefault="00E553C7" w:rsidP="00E553C7">
            <w:pPr>
              <w:pStyle w:val="SQLCode"/>
            </w:pPr>
            <w:r w:rsidRPr="00E553C7">
              <w:t>UK</w:t>
            </w:r>
          </w:p>
        </w:tc>
      </w:tr>
      <w:tr w:rsidR="00E553C7" w:rsidRPr="00E553C7" w14:paraId="484A7C46" w14:textId="77777777" w:rsidTr="00E553C7">
        <w:trPr>
          <w:trHeight w:val="288"/>
        </w:trPr>
        <w:tc>
          <w:tcPr>
            <w:tcW w:w="1523" w:type="dxa"/>
            <w:noWrap/>
            <w:hideMark/>
          </w:tcPr>
          <w:p w14:paraId="350B5699" w14:textId="77777777" w:rsidR="00E553C7" w:rsidRPr="00E553C7" w:rsidRDefault="00E553C7" w:rsidP="00E553C7">
            <w:pPr>
              <w:pStyle w:val="SQLCode"/>
            </w:pPr>
            <w:r w:rsidRPr="00E553C7">
              <w:t>BSBEV</w:t>
            </w:r>
          </w:p>
        </w:tc>
        <w:tc>
          <w:tcPr>
            <w:tcW w:w="1939" w:type="dxa"/>
            <w:noWrap/>
            <w:hideMark/>
          </w:tcPr>
          <w:p w14:paraId="0F05EDF9" w14:textId="77777777" w:rsidR="00E553C7" w:rsidRPr="00E553C7" w:rsidRDefault="00E553C7" w:rsidP="00E553C7">
            <w:pPr>
              <w:pStyle w:val="SQLCode"/>
            </w:pPr>
            <w:r w:rsidRPr="00E553C7">
              <w:t>B's Beverages</w:t>
            </w:r>
          </w:p>
        </w:tc>
        <w:tc>
          <w:tcPr>
            <w:tcW w:w="2679" w:type="dxa"/>
            <w:noWrap/>
            <w:hideMark/>
          </w:tcPr>
          <w:p w14:paraId="71871A62" w14:textId="77777777" w:rsidR="00E553C7" w:rsidRPr="00E553C7" w:rsidRDefault="00E553C7" w:rsidP="00E553C7">
            <w:pPr>
              <w:pStyle w:val="SQLCode"/>
            </w:pPr>
            <w:r w:rsidRPr="00E553C7">
              <w:t>Fauntleroy Circus</w:t>
            </w:r>
          </w:p>
        </w:tc>
        <w:tc>
          <w:tcPr>
            <w:tcW w:w="907" w:type="dxa"/>
            <w:noWrap/>
            <w:hideMark/>
          </w:tcPr>
          <w:p w14:paraId="670C12E4" w14:textId="77777777" w:rsidR="00E553C7" w:rsidRPr="00E553C7" w:rsidRDefault="00E553C7" w:rsidP="00E553C7">
            <w:pPr>
              <w:pStyle w:val="SQLCode"/>
            </w:pPr>
            <w:r w:rsidRPr="00E553C7">
              <w:t>London</w:t>
            </w:r>
          </w:p>
        </w:tc>
        <w:tc>
          <w:tcPr>
            <w:tcW w:w="1228" w:type="dxa"/>
            <w:noWrap/>
            <w:hideMark/>
          </w:tcPr>
          <w:p w14:paraId="553DA73E" w14:textId="77777777" w:rsidR="00E553C7" w:rsidRPr="00E553C7" w:rsidRDefault="00E553C7" w:rsidP="00E553C7">
            <w:pPr>
              <w:pStyle w:val="SQLCode"/>
            </w:pPr>
            <w:r w:rsidRPr="00E553C7">
              <w:t>EC2 5NT</w:t>
            </w:r>
          </w:p>
        </w:tc>
        <w:tc>
          <w:tcPr>
            <w:tcW w:w="944" w:type="dxa"/>
            <w:noWrap/>
            <w:hideMark/>
          </w:tcPr>
          <w:p w14:paraId="3945DD60" w14:textId="77777777" w:rsidR="00E553C7" w:rsidRPr="00E553C7" w:rsidRDefault="00E553C7" w:rsidP="00E553C7">
            <w:pPr>
              <w:pStyle w:val="SQLCode"/>
            </w:pPr>
            <w:r w:rsidRPr="00E553C7">
              <w:t>UK</w:t>
            </w:r>
          </w:p>
        </w:tc>
      </w:tr>
      <w:tr w:rsidR="00E553C7" w:rsidRPr="00E553C7" w14:paraId="06BA597B" w14:textId="77777777" w:rsidTr="00E553C7">
        <w:trPr>
          <w:trHeight w:val="288"/>
        </w:trPr>
        <w:tc>
          <w:tcPr>
            <w:tcW w:w="1523" w:type="dxa"/>
            <w:noWrap/>
            <w:hideMark/>
          </w:tcPr>
          <w:p w14:paraId="6C8E5F72" w14:textId="77777777" w:rsidR="00E553C7" w:rsidRPr="00E553C7" w:rsidRDefault="00E553C7" w:rsidP="00E553C7">
            <w:pPr>
              <w:pStyle w:val="SQLCode"/>
            </w:pPr>
            <w:r w:rsidRPr="00E553C7">
              <w:t>CONSH</w:t>
            </w:r>
          </w:p>
        </w:tc>
        <w:tc>
          <w:tcPr>
            <w:tcW w:w="1939" w:type="dxa"/>
            <w:noWrap/>
            <w:hideMark/>
          </w:tcPr>
          <w:p w14:paraId="2CF08656" w14:textId="77777777" w:rsidR="00E553C7" w:rsidRPr="00E553C7" w:rsidRDefault="00E553C7" w:rsidP="00E553C7">
            <w:pPr>
              <w:pStyle w:val="SQLCode"/>
            </w:pPr>
            <w:r w:rsidRPr="00E553C7">
              <w:t>Consolidated Holdings</w:t>
            </w:r>
          </w:p>
        </w:tc>
        <w:tc>
          <w:tcPr>
            <w:tcW w:w="2679" w:type="dxa"/>
            <w:noWrap/>
            <w:hideMark/>
          </w:tcPr>
          <w:p w14:paraId="225E56B4" w14:textId="77777777" w:rsidR="00E553C7" w:rsidRPr="00E553C7" w:rsidRDefault="00E553C7" w:rsidP="00E553C7">
            <w:pPr>
              <w:pStyle w:val="SQLCode"/>
            </w:pPr>
            <w:r w:rsidRPr="00E553C7">
              <w:t>Berkeley Gardens 12  Brewery</w:t>
            </w:r>
          </w:p>
        </w:tc>
        <w:tc>
          <w:tcPr>
            <w:tcW w:w="907" w:type="dxa"/>
            <w:noWrap/>
            <w:hideMark/>
          </w:tcPr>
          <w:p w14:paraId="1830F97B" w14:textId="77777777" w:rsidR="00E553C7" w:rsidRPr="00E553C7" w:rsidRDefault="00E553C7" w:rsidP="00E553C7">
            <w:pPr>
              <w:pStyle w:val="SQLCode"/>
            </w:pPr>
            <w:r w:rsidRPr="00E553C7">
              <w:t>London</w:t>
            </w:r>
          </w:p>
        </w:tc>
        <w:tc>
          <w:tcPr>
            <w:tcW w:w="1228" w:type="dxa"/>
            <w:noWrap/>
            <w:hideMark/>
          </w:tcPr>
          <w:p w14:paraId="29DF9F1A" w14:textId="77777777" w:rsidR="00E553C7" w:rsidRPr="00E553C7" w:rsidRDefault="00E553C7" w:rsidP="00E553C7">
            <w:pPr>
              <w:pStyle w:val="SQLCode"/>
            </w:pPr>
            <w:r w:rsidRPr="00E553C7">
              <w:t>WX1 6LT</w:t>
            </w:r>
          </w:p>
        </w:tc>
        <w:tc>
          <w:tcPr>
            <w:tcW w:w="944" w:type="dxa"/>
            <w:noWrap/>
            <w:hideMark/>
          </w:tcPr>
          <w:p w14:paraId="02E783DD" w14:textId="77777777" w:rsidR="00E553C7" w:rsidRPr="00E553C7" w:rsidRDefault="00E553C7" w:rsidP="00E553C7">
            <w:pPr>
              <w:pStyle w:val="SQLCode"/>
            </w:pPr>
            <w:r w:rsidRPr="00E553C7">
              <w:t>UK</w:t>
            </w:r>
          </w:p>
        </w:tc>
      </w:tr>
      <w:tr w:rsidR="00E553C7" w:rsidRPr="00E553C7" w14:paraId="1D371D2C" w14:textId="77777777" w:rsidTr="00E553C7">
        <w:trPr>
          <w:trHeight w:val="288"/>
        </w:trPr>
        <w:tc>
          <w:tcPr>
            <w:tcW w:w="1523" w:type="dxa"/>
            <w:noWrap/>
            <w:hideMark/>
          </w:tcPr>
          <w:p w14:paraId="36076CE6" w14:textId="77777777" w:rsidR="00E553C7" w:rsidRPr="00E553C7" w:rsidRDefault="00E553C7" w:rsidP="00E553C7">
            <w:pPr>
              <w:pStyle w:val="SQLCode"/>
            </w:pPr>
            <w:r w:rsidRPr="00E553C7">
              <w:t>EASTC</w:t>
            </w:r>
          </w:p>
        </w:tc>
        <w:tc>
          <w:tcPr>
            <w:tcW w:w="1939" w:type="dxa"/>
            <w:noWrap/>
            <w:hideMark/>
          </w:tcPr>
          <w:p w14:paraId="55E97A47" w14:textId="77777777" w:rsidR="00E553C7" w:rsidRPr="00E553C7" w:rsidRDefault="00E553C7" w:rsidP="00E553C7">
            <w:pPr>
              <w:pStyle w:val="SQLCode"/>
            </w:pPr>
            <w:r w:rsidRPr="00E553C7">
              <w:t>Eastern Connection</w:t>
            </w:r>
          </w:p>
        </w:tc>
        <w:tc>
          <w:tcPr>
            <w:tcW w:w="2679" w:type="dxa"/>
            <w:noWrap/>
            <w:hideMark/>
          </w:tcPr>
          <w:p w14:paraId="7904D254" w14:textId="77777777" w:rsidR="00E553C7" w:rsidRPr="00E553C7" w:rsidRDefault="00E553C7" w:rsidP="00E553C7">
            <w:pPr>
              <w:pStyle w:val="SQLCode"/>
            </w:pPr>
            <w:r w:rsidRPr="00E553C7">
              <w:t>35 King George</w:t>
            </w:r>
          </w:p>
        </w:tc>
        <w:tc>
          <w:tcPr>
            <w:tcW w:w="907" w:type="dxa"/>
            <w:noWrap/>
            <w:hideMark/>
          </w:tcPr>
          <w:p w14:paraId="4905C6DE" w14:textId="77777777" w:rsidR="00E553C7" w:rsidRPr="00E553C7" w:rsidRDefault="00E553C7" w:rsidP="00E553C7">
            <w:pPr>
              <w:pStyle w:val="SQLCode"/>
            </w:pPr>
            <w:r w:rsidRPr="00E553C7">
              <w:t>London</w:t>
            </w:r>
          </w:p>
        </w:tc>
        <w:tc>
          <w:tcPr>
            <w:tcW w:w="1228" w:type="dxa"/>
            <w:noWrap/>
            <w:hideMark/>
          </w:tcPr>
          <w:p w14:paraId="7DAB1148" w14:textId="77777777" w:rsidR="00E553C7" w:rsidRPr="00E553C7" w:rsidRDefault="00E553C7" w:rsidP="00E553C7">
            <w:pPr>
              <w:pStyle w:val="SQLCode"/>
            </w:pPr>
            <w:r w:rsidRPr="00E553C7">
              <w:t>WX3 6FW</w:t>
            </w:r>
          </w:p>
        </w:tc>
        <w:tc>
          <w:tcPr>
            <w:tcW w:w="944" w:type="dxa"/>
            <w:noWrap/>
            <w:hideMark/>
          </w:tcPr>
          <w:p w14:paraId="26C2E0CF" w14:textId="77777777" w:rsidR="00E553C7" w:rsidRPr="00E553C7" w:rsidRDefault="00E553C7" w:rsidP="00E553C7">
            <w:pPr>
              <w:pStyle w:val="SQLCode"/>
            </w:pPr>
            <w:r w:rsidRPr="00E553C7">
              <w:t>UK</w:t>
            </w:r>
          </w:p>
        </w:tc>
      </w:tr>
      <w:tr w:rsidR="00E553C7" w:rsidRPr="00E553C7" w14:paraId="633F1DFB" w14:textId="77777777" w:rsidTr="00E553C7">
        <w:trPr>
          <w:trHeight w:val="288"/>
        </w:trPr>
        <w:tc>
          <w:tcPr>
            <w:tcW w:w="1523" w:type="dxa"/>
            <w:noWrap/>
            <w:hideMark/>
          </w:tcPr>
          <w:p w14:paraId="6666EEC2" w14:textId="77777777" w:rsidR="00E553C7" w:rsidRPr="00E553C7" w:rsidRDefault="00E553C7" w:rsidP="00E553C7">
            <w:pPr>
              <w:pStyle w:val="SQLCode"/>
            </w:pPr>
            <w:r w:rsidRPr="00E553C7">
              <w:t>NORTS</w:t>
            </w:r>
          </w:p>
        </w:tc>
        <w:tc>
          <w:tcPr>
            <w:tcW w:w="1939" w:type="dxa"/>
            <w:noWrap/>
            <w:hideMark/>
          </w:tcPr>
          <w:p w14:paraId="15E27726" w14:textId="77777777" w:rsidR="00E553C7" w:rsidRPr="00E553C7" w:rsidRDefault="00E553C7" w:rsidP="00E553C7">
            <w:pPr>
              <w:pStyle w:val="SQLCode"/>
            </w:pPr>
            <w:r w:rsidRPr="00E553C7">
              <w:t>North/South</w:t>
            </w:r>
          </w:p>
        </w:tc>
        <w:tc>
          <w:tcPr>
            <w:tcW w:w="2679" w:type="dxa"/>
            <w:noWrap/>
            <w:hideMark/>
          </w:tcPr>
          <w:p w14:paraId="2C01AB26" w14:textId="77777777" w:rsidR="00E553C7" w:rsidRPr="00E553C7" w:rsidRDefault="00E553C7" w:rsidP="00E553C7">
            <w:pPr>
              <w:pStyle w:val="SQLCode"/>
            </w:pPr>
            <w:r w:rsidRPr="00E553C7">
              <w:t>South House 300 Queensbridge</w:t>
            </w:r>
          </w:p>
        </w:tc>
        <w:tc>
          <w:tcPr>
            <w:tcW w:w="907" w:type="dxa"/>
            <w:noWrap/>
            <w:hideMark/>
          </w:tcPr>
          <w:p w14:paraId="570F8913" w14:textId="77777777" w:rsidR="00E553C7" w:rsidRPr="00E553C7" w:rsidRDefault="00E553C7" w:rsidP="00E553C7">
            <w:pPr>
              <w:pStyle w:val="SQLCode"/>
            </w:pPr>
            <w:r w:rsidRPr="00E553C7">
              <w:t>London</w:t>
            </w:r>
          </w:p>
        </w:tc>
        <w:tc>
          <w:tcPr>
            <w:tcW w:w="1228" w:type="dxa"/>
            <w:noWrap/>
            <w:hideMark/>
          </w:tcPr>
          <w:p w14:paraId="0A0A878E" w14:textId="77777777" w:rsidR="00E553C7" w:rsidRPr="00E553C7" w:rsidRDefault="00E553C7" w:rsidP="00E553C7">
            <w:pPr>
              <w:pStyle w:val="SQLCode"/>
            </w:pPr>
            <w:r w:rsidRPr="00E553C7">
              <w:t>SW7 1RZ</w:t>
            </w:r>
          </w:p>
        </w:tc>
        <w:tc>
          <w:tcPr>
            <w:tcW w:w="944" w:type="dxa"/>
            <w:noWrap/>
            <w:hideMark/>
          </w:tcPr>
          <w:p w14:paraId="50FF0A68" w14:textId="77777777" w:rsidR="00E553C7" w:rsidRPr="00E553C7" w:rsidRDefault="00E553C7" w:rsidP="00E553C7">
            <w:pPr>
              <w:pStyle w:val="SQLCode"/>
            </w:pPr>
            <w:r w:rsidRPr="00E553C7">
              <w:t>UK</w:t>
            </w:r>
          </w:p>
        </w:tc>
      </w:tr>
      <w:tr w:rsidR="00E553C7" w:rsidRPr="00E553C7" w14:paraId="1C2724C3" w14:textId="77777777" w:rsidTr="00E553C7">
        <w:trPr>
          <w:trHeight w:val="288"/>
        </w:trPr>
        <w:tc>
          <w:tcPr>
            <w:tcW w:w="1523" w:type="dxa"/>
            <w:noWrap/>
            <w:hideMark/>
          </w:tcPr>
          <w:p w14:paraId="076E1D19" w14:textId="77777777" w:rsidR="00E553C7" w:rsidRPr="00E553C7" w:rsidRDefault="00E553C7" w:rsidP="00E553C7">
            <w:pPr>
              <w:pStyle w:val="SQLCode"/>
            </w:pPr>
            <w:r w:rsidRPr="00E553C7">
              <w:t>PARIS</w:t>
            </w:r>
          </w:p>
        </w:tc>
        <w:tc>
          <w:tcPr>
            <w:tcW w:w="1939" w:type="dxa"/>
            <w:noWrap/>
            <w:hideMark/>
          </w:tcPr>
          <w:p w14:paraId="265F05AD" w14:textId="77777777" w:rsidR="00E553C7" w:rsidRPr="00E553C7" w:rsidRDefault="00E553C7" w:rsidP="00E553C7">
            <w:pPr>
              <w:pStyle w:val="SQLCode"/>
            </w:pPr>
            <w:r w:rsidRPr="00E553C7">
              <w:t xml:space="preserve">Paris </w:t>
            </w:r>
            <w:proofErr w:type="spellStart"/>
            <w:r w:rsidRPr="00E553C7">
              <w:t>spécialités</w:t>
            </w:r>
            <w:proofErr w:type="spellEnd"/>
          </w:p>
        </w:tc>
        <w:tc>
          <w:tcPr>
            <w:tcW w:w="2679" w:type="dxa"/>
            <w:noWrap/>
            <w:hideMark/>
          </w:tcPr>
          <w:p w14:paraId="26697D2A" w14:textId="77777777" w:rsidR="00E553C7" w:rsidRPr="00E553C7" w:rsidRDefault="00E553C7" w:rsidP="00E553C7">
            <w:pPr>
              <w:pStyle w:val="SQLCode"/>
            </w:pPr>
            <w:r w:rsidRPr="00E553C7">
              <w:t xml:space="preserve">265, boulevard </w:t>
            </w:r>
            <w:proofErr w:type="spellStart"/>
            <w:r w:rsidRPr="00E553C7">
              <w:t>Charonne</w:t>
            </w:r>
            <w:proofErr w:type="spellEnd"/>
          </w:p>
        </w:tc>
        <w:tc>
          <w:tcPr>
            <w:tcW w:w="907" w:type="dxa"/>
            <w:noWrap/>
            <w:hideMark/>
          </w:tcPr>
          <w:p w14:paraId="37F37A64" w14:textId="77777777" w:rsidR="00E553C7" w:rsidRPr="00E553C7" w:rsidRDefault="00E553C7" w:rsidP="00E553C7">
            <w:pPr>
              <w:pStyle w:val="SQLCode"/>
            </w:pPr>
            <w:r w:rsidRPr="00E553C7">
              <w:t>Paris</w:t>
            </w:r>
          </w:p>
        </w:tc>
        <w:tc>
          <w:tcPr>
            <w:tcW w:w="1228" w:type="dxa"/>
            <w:noWrap/>
            <w:hideMark/>
          </w:tcPr>
          <w:p w14:paraId="12AB28C5" w14:textId="77777777" w:rsidR="00E553C7" w:rsidRPr="00E553C7" w:rsidRDefault="00E553C7" w:rsidP="00E553C7">
            <w:pPr>
              <w:pStyle w:val="SQLCode"/>
            </w:pPr>
            <w:r w:rsidRPr="00E553C7">
              <w:t>75012</w:t>
            </w:r>
          </w:p>
        </w:tc>
        <w:tc>
          <w:tcPr>
            <w:tcW w:w="944" w:type="dxa"/>
            <w:noWrap/>
            <w:hideMark/>
          </w:tcPr>
          <w:p w14:paraId="4B47CA42" w14:textId="77777777" w:rsidR="00E553C7" w:rsidRPr="00E553C7" w:rsidRDefault="00E553C7" w:rsidP="00E553C7">
            <w:pPr>
              <w:pStyle w:val="SQLCode"/>
            </w:pPr>
            <w:r w:rsidRPr="00E553C7">
              <w:t>France</w:t>
            </w:r>
          </w:p>
        </w:tc>
      </w:tr>
      <w:tr w:rsidR="00E553C7" w:rsidRPr="00E553C7" w14:paraId="7781DD79" w14:textId="77777777" w:rsidTr="00E553C7">
        <w:trPr>
          <w:trHeight w:val="288"/>
        </w:trPr>
        <w:tc>
          <w:tcPr>
            <w:tcW w:w="1523" w:type="dxa"/>
            <w:noWrap/>
            <w:hideMark/>
          </w:tcPr>
          <w:p w14:paraId="24BA1E10" w14:textId="77777777" w:rsidR="00E553C7" w:rsidRPr="00E553C7" w:rsidRDefault="00E553C7" w:rsidP="00E553C7">
            <w:pPr>
              <w:pStyle w:val="SQLCode"/>
            </w:pPr>
            <w:r w:rsidRPr="00E553C7">
              <w:t>SEVES</w:t>
            </w:r>
          </w:p>
        </w:tc>
        <w:tc>
          <w:tcPr>
            <w:tcW w:w="1939" w:type="dxa"/>
            <w:noWrap/>
            <w:hideMark/>
          </w:tcPr>
          <w:p w14:paraId="132021C2" w14:textId="77777777" w:rsidR="00E553C7" w:rsidRPr="00E553C7" w:rsidRDefault="00E553C7" w:rsidP="00E553C7">
            <w:pPr>
              <w:pStyle w:val="SQLCode"/>
            </w:pPr>
            <w:r w:rsidRPr="00E553C7">
              <w:t>Seven Seas Imports</w:t>
            </w:r>
          </w:p>
        </w:tc>
        <w:tc>
          <w:tcPr>
            <w:tcW w:w="2679" w:type="dxa"/>
            <w:noWrap/>
            <w:hideMark/>
          </w:tcPr>
          <w:p w14:paraId="52BBD010" w14:textId="77777777" w:rsidR="00E553C7" w:rsidRPr="00E553C7" w:rsidRDefault="00E553C7" w:rsidP="00E553C7">
            <w:pPr>
              <w:pStyle w:val="SQLCode"/>
            </w:pPr>
            <w:r w:rsidRPr="00E553C7">
              <w:t xml:space="preserve">90 </w:t>
            </w:r>
            <w:proofErr w:type="spellStart"/>
            <w:r w:rsidRPr="00E553C7">
              <w:t>Wadhurst</w:t>
            </w:r>
            <w:proofErr w:type="spellEnd"/>
            <w:r w:rsidRPr="00E553C7">
              <w:t xml:space="preserve"> Rd.</w:t>
            </w:r>
          </w:p>
        </w:tc>
        <w:tc>
          <w:tcPr>
            <w:tcW w:w="907" w:type="dxa"/>
            <w:noWrap/>
            <w:hideMark/>
          </w:tcPr>
          <w:p w14:paraId="0A29E5AF" w14:textId="77777777" w:rsidR="00E553C7" w:rsidRPr="00E553C7" w:rsidRDefault="00E553C7" w:rsidP="00E553C7">
            <w:pPr>
              <w:pStyle w:val="SQLCode"/>
            </w:pPr>
            <w:r w:rsidRPr="00E553C7">
              <w:t>London</w:t>
            </w:r>
          </w:p>
        </w:tc>
        <w:tc>
          <w:tcPr>
            <w:tcW w:w="1228" w:type="dxa"/>
            <w:noWrap/>
            <w:hideMark/>
          </w:tcPr>
          <w:p w14:paraId="045D2552" w14:textId="77777777" w:rsidR="00E553C7" w:rsidRPr="00E553C7" w:rsidRDefault="00E553C7" w:rsidP="00E553C7">
            <w:pPr>
              <w:pStyle w:val="SQLCode"/>
            </w:pPr>
            <w:r w:rsidRPr="00E553C7">
              <w:t>OX15 4NB</w:t>
            </w:r>
          </w:p>
        </w:tc>
        <w:tc>
          <w:tcPr>
            <w:tcW w:w="944" w:type="dxa"/>
            <w:noWrap/>
            <w:hideMark/>
          </w:tcPr>
          <w:p w14:paraId="046D7DDB" w14:textId="77777777" w:rsidR="00E553C7" w:rsidRPr="00E553C7" w:rsidRDefault="00E553C7" w:rsidP="00E553C7">
            <w:pPr>
              <w:pStyle w:val="SQLCode"/>
            </w:pPr>
            <w:r w:rsidRPr="00E553C7">
              <w:t>UK</w:t>
            </w:r>
          </w:p>
        </w:tc>
      </w:tr>
      <w:tr w:rsidR="00E553C7" w:rsidRPr="00E553C7" w14:paraId="1FB1DFF0" w14:textId="77777777" w:rsidTr="00E553C7">
        <w:trPr>
          <w:trHeight w:val="288"/>
        </w:trPr>
        <w:tc>
          <w:tcPr>
            <w:tcW w:w="1523" w:type="dxa"/>
            <w:noWrap/>
            <w:hideMark/>
          </w:tcPr>
          <w:p w14:paraId="4C1A5D86" w14:textId="77777777" w:rsidR="00E553C7" w:rsidRPr="00E553C7" w:rsidRDefault="00E553C7" w:rsidP="00E553C7">
            <w:pPr>
              <w:pStyle w:val="SQLCode"/>
            </w:pPr>
            <w:r w:rsidRPr="00E553C7">
              <w:t>SPECD</w:t>
            </w:r>
          </w:p>
        </w:tc>
        <w:tc>
          <w:tcPr>
            <w:tcW w:w="1939" w:type="dxa"/>
            <w:noWrap/>
            <w:hideMark/>
          </w:tcPr>
          <w:p w14:paraId="2A82AD2E" w14:textId="77777777" w:rsidR="00E553C7" w:rsidRPr="00E553C7" w:rsidRDefault="00E553C7" w:rsidP="00E553C7">
            <w:pPr>
              <w:pStyle w:val="SQLCode"/>
            </w:pPr>
            <w:proofErr w:type="spellStart"/>
            <w:r w:rsidRPr="00E553C7">
              <w:t>Spécialités</w:t>
            </w:r>
            <w:proofErr w:type="spellEnd"/>
            <w:r w:rsidRPr="00E553C7">
              <w:t xml:space="preserve"> du monde</w:t>
            </w:r>
          </w:p>
        </w:tc>
        <w:tc>
          <w:tcPr>
            <w:tcW w:w="2679" w:type="dxa"/>
            <w:noWrap/>
            <w:hideMark/>
          </w:tcPr>
          <w:p w14:paraId="723A8CD5" w14:textId="77777777" w:rsidR="00E553C7" w:rsidRPr="00E553C7" w:rsidRDefault="00E553C7" w:rsidP="00E553C7">
            <w:pPr>
              <w:pStyle w:val="SQLCode"/>
            </w:pPr>
            <w:r w:rsidRPr="00E553C7">
              <w:t>25, rue Lauriston</w:t>
            </w:r>
          </w:p>
        </w:tc>
        <w:tc>
          <w:tcPr>
            <w:tcW w:w="907" w:type="dxa"/>
            <w:noWrap/>
            <w:hideMark/>
          </w:tcPr>
          <w:p w14:paraId="4B39C063" w14:textId="77777777" w:rsidR="00E553C7" w:rsidRPr="00E553C7" w:rsidRDefault="00E553C7" w:rsidP="00E553C7">
            <w:pPr>
              <w:pStyle w:val="SQLCode"/>
            </w:pPr>
            <w:r w:rsidRPr="00E553C7">
              <w:t>Paris</w:t>
            </w:r>
          </w:p>
        </w:tc>
        <w:tc>
          <w:tcPr>
            <w:tcW w:w="1228" w:type="dxa"/>
            <w:noWrap/>
            <w:hideMark/>
          </w:tcPr>
          <w:p w14:paraId="01967D4C" w14:textId="77777777" w:rsidR="00E553C7" w:rsidRPr="00E553C7" w:rsidRDefault="00E553C7" w:rsidP="00E553C7">
            <w:pPr>
              <w:pStyle w:val="SQLCode"/>
            </w:pPr>
            <w:r w:rsidRPr="00E553C7">
              <w:t>75016</w:t>
            </w:r>
          </w:p>
        </w:tc>
        <w:tc>
          <w:tcPr>
            <w:tcW w:w="944" w:type="dxa"/>
            <w:noWrap/>
            <w:hideMark/>
          </w:tcPr>
          <w:p w14:paraId="05516C3C" w14:textId="77777777" w:rsidR="00E553C7" w:rsidRPr="00E553C7" w:rsidRDefault="00E553C7" w:rsidP="00E553C7">
            <w:pPr>
              <w:pStyle w:val="SQLCode"/>
            </w:pPr>
            <w:r w:rsidRPr="00E553C7">
              <w:t>France</w:t>
            </w:r>
          </w:p>
        </w:tc>
      </w:tr>
    </w:tbl>
    <w:p w14:paraId="05E8CA9F" w14:textId="77777777" w:rsidR="00E553C7" w:rsidRDefault="00E553C7" w:rsidP="009141E6">
      <w:pPr>
        <w:rPr>
          <w:color w:val="FF0000"/>
        </w:rPr>
      </w:pPr>
    </w:p>
    <w:p w14:paraId="4EB1F470" w14:textId="77777777" w:rsidR="000E1E56" w:rsidRDefault="000E1E56">
      <w:pPr>
        <w:rPr>
          <w:color w:val="FF0000"/>
        </w:rPr>
      </w:pPr>
      <w:r>
        <w:rPr>
          <w:b/>
          <w:color w:val="FF0000"/>
        </w:rPr>
        <w:br w:type="page"/>
      </w:r>
    </w:p>
    <w:p w14:paraId="1BFB5780" w14:textId="77777777" w:rsidR="009141E6" w:rsidRDefault="009455DD" w:rsidP="009141E6">
      <w:pPr>
        <w:pStyle w:val="Heading2"/>
      </w:pPr>
      <w:r>
        <w:lastRenderedPageBreak/>
        <w:t>--</w:t>
      </w:r>
      <w:r w:rsidR="009141E6">
        <w:t>Question 1.2</w:t>
      </w:r>
    </w:p>
    <w:p w14:paraId="14588D63" w14:textId="77777777" w:rsidR="0068424D" w:rsidRPr="0068424D" w:rsidRDefault="0068424D" w:rsidP="0068424D">
      <w:pPr>
        <w:rPr>
          <w:rFonts w:ascii="Courier New" w:hAnsi="Courier New" w:cs="Courier New"/>
          <w:b/>
          <w:color w:val="000000"/>
          <w:sz w:val="20"/>
        </w:rPr>
      </w:pPr>
      <w:r w:rsidRPr="0068424D">
        <w:rPr>
          <w:rFonts w:ascii="Courier New" w:hAnsi="Courier New" w:cs="Courier New"/>
          <w:b/>
          <w:color w:val="000000"/>
          <w:sz w:val="20"/>
        </w:rPr>
        <w:t>--Question 1.2</w:t>
      </w:r>
    </w:p>
    <w:p w14:paraId="2434D82C" w14:textId="77777777" w:rsidR="002451AA" w:rsidRDefault="0068424D" w:rsidP="0068424D">
      <w:pPr>
        <w:rPr>
          <w:rFonts w:ascii="Courier New" w:hAnsi="Courier New" w:cs="Courier New"/>
          <w:b/>
          <w:color w:val="000000"/>
          <w:sz w:val="20"/>
        </w:rPr>
      </w:pPr>
      <w:r w:rsidRPr="0068424D">
        <w:rPr>
          <w:rFonts w:ascii="Courier New" w:hAnsi="Courier New" w:cs="Courier New"/>
          <w:b/>
          <w:color w:val="000000"/>
          <w:sz w:val="20"/>
        </w:rPr>
        <w:t xml:space="preserve">SELECT ProductName, </w:t>
      </w:r>
      <w:proofErr w:type="spellStart"/>
      <w:r w:rsidRPr="0068424D">
        <w:rPr>
          <w:rFonts w:ascii="Courier New" w:hAnsi="Courier New" w:cs="Courier New"/>
          <w:b/>
          <w:color w:val="000000"/>
          <w:sz w:val="20"/>
        </w:rPr>
        <w:t>QuantityPerUnit</w:t>
      </w:r>
      <w:proofErr w:type="spellEnd"/>
      <w:r w:rsidRPr="0068424D">
        <w:rPr>
          <w:rFonts w:ascii="Courier New" w:hAnsi="Courier New" w:cs="Courier New"/>
          <w:b/>
          <w:color w:val="000000"/>
          <w:sz w:val="20"/>
        </w:rPr>
        <w:t xml:space="preserve"> </w:t>
      </w:r>
    </w:p>
    <w:p w14:paraId="1A55D539" w14:textId="77777777" w:rsidR="0068424D" w:rsidRPr="0068424D" w:rsidRDefault="0068424D" w:rsidP="002451AA">
      <w:pPr>
        <w:ind w:firstLine="720"/>
        <w:rPr>
          <w:rFonts w:ascii="Courier New" w:hAnsi="Courier New" w:cs="Courier New"/>
          <w:b/>
          <w:color w:val="000000"/>
          <w:sz w:val="20"/>
        </w:rPr>
      </w:pPr>
      <w:r w:rsidRPr="0068424D">
        <w:rPr>
          <w:rFonts w:ascii="Courier New" w:hAnsi="Courier New" w:cs="Courier New"/>
          <w:b/>
          <w:color w:val="000000"/>
          <w:sz w:val="20"/>
        </w:rPr>
        <w:t xml:space="preserve">FROM Products </w:t>
      </w:r>
    </w:p>
    <w:p w14:paraId="69E198E3" w14:textId="77777777" w:rsidR="009141E6" w:rsidRDefault="0068424D" w:rsidP="0068424D">
      <w:pPr>
        <w:rPr>
          <w:color w:val="FF0000"/>
        </w:rPr>
      </w:pPr>
      <w:r w:rsidRPr="0068424D">
        <w:rPr>
          <w:rFonts w:ascii="Courier New" w:hAnsi="Courier New" w:cs="Courier New"/>
          <w:b/>
          <w:color w:val="000000"/>
          <w:sz w:val="20"/>
        </w:rPr>
        <w:tab/>
        <w:t xml:space="preserve">WHERE </w:t>
      </w:r>
      <w:proofErr w:type="spellStart"/>
      <w:r w:rsidRPr="0068424D">
        <w:rPr>
          <w:rFonts w:ascii="Courier New" w:hAnsi="Courier New" w:cs="Courier New"/>
          <w:b/>
          <w:color w:val="000000"/>
          <w:sz w:val="20"/>
        </w:rPr>
        <w:t>QuantityPerUnit</w:t>
      </w:r>
      <w:proofErr w:type="spellEnd"/>
      <w:r w:rsidRPr="0068424D">
        <w:rPr>
          <w:rFonts w:ascii="Courier New" w:hAnsi="Courier New" w:cs="Courier New"/>
          <w:b/>
          <w:color w:val="000000"/>
          <w:sz w:val="20"/>
        </w:rPr>
        <w:t xml:space="preserve"> LIKE '%Bottle%';</w:t>
      </w:r>
    </w:p>
    <w:p w14:paraId="0EB32A9D" w14:textId="77777777" w:rsidR="002451AA" w:rsidRDefault="002451AA" w:rsidP="009141E6">
      <w:pPr>
        <w:rPr>
          <w:color w:val="FF0000"/>
        </w:rPr>
      </w:pPr>
    </w:p>
    <w:p w14:paraId="0A767CF7" w14:textId="77777777" w:rsidR="009141E6" w:rsidRDefault="009455DD" w:rsidP="009141E6">
      <w:pPr>
        <w:rPr>
          <w:color w:val="FF0000"/>
        </w:rPr>
      </w:pPr>
      <w:r>
        <w:rPr>
          <w:color w:val="FF0000"/>
        </w:rPr>
        <w:t>--</w:t>
      </w:r>
      <w:r w:rsidR="009141E6" w:rsidRPr="009141E6">
        <w:rPr>
          <w:color w:val="FF0000"/>
        </w:rPr>
        <w:t>Should result in 12 Rows</w:t>
      </w:r>
      <w:r w:rsidR="0068424D">
        <w:rPr>
          <w:color w:val="FF0000"/>
        </w:rPr>
        <w:t>:</w:t>
      </w:r>
    </w:p>
    <w:tbl>
      <w:tblPr>
        <w:tblStyle w:val="TableGrid"/>
        <w:tblW w:w="0" w:type="auto"/>
        <w:tblLook w:val="04A0" w:firstRow="1" w:lastRow="0" w:firstColumn="1" w:lastColumn="0" w:noHBand="0" w:noVBand="1"/>
      </w:tblPr>
      <w:tblGrid>
        <w:gridCol w:w="4177"/>
        <w:gridCol w:w="2617"/>
      </w:tblGrid>
      <w:tr w:rsidR="0068424D" w:rsidRPr="0068424D" w14:paraId="7386E373" w14:textId="77777777" w:rsidTr="0068424D">
        <w:trPr>
          <w:trHeight w:val="288"/>
        </w:trPr>
        <w:tc>
          <w:tcPr>
            <w:tcW w:w="4177" w:type="dxa"/>
            <w:noWrap/>
            <w:hideMark/>
          </w:tcPr>
          <w:p w14:paraId="7EA4BE7B" w14:textId="77777777" w:rsidR="0068424D" w:rsidRPr="0068424D" w:rsidRDefault="0068424D" w:rsidP="0068424D">
            <w:pPr>
              <w:pStyle w:val="SQLCode"/>
            </w:pPr>
            <w:r w:rsidRPr="0068424D">
              <w:t>ProductName</w:t>
            </w:r>
          </w:p>
        </w:tc>
        <w:tc>
          <w:tcPr>
            <w:tcW w:w="2617" w:type="dxa"/>
            <w:noWrap/>
            <w:hideMark/>
          </w:tcPr>
          <w:p w14:paraId="112C8214" w14:textId="77777777" w:rsidR="0068424D" w:rsidRPr="0068424D" w:rsidRDefault="0068424D" w:rsidP="0068424D">
            <w:pPr>
              <w:pStyle w:val="SQLCode"/>
            </w:pPr>
            <w:proofErr w:type="spellStart"/>
            <w:r w:rsidRPr="0068424D">
              <w:t>QuantityPerUnit</w:t>
            </w:r>
            <w:proofErr w:type="spellEnd"/>
          </w:p>
        </w:tc>
      </w:tr>
      <w:tr w:rsidR="0068424D" w:rsidRPr="0068424D" w14:paraId="706D31E8" w14:textId="77777777" w:rsidTr="0068424D">
        <w:trPr>
          <w:trHeight w:val="288"/>
        </w:trPr>
        <w:tc>
          <w:tcPr>
            <w:tcW w:w="4177" w:type="dxa"/>
            <w:noWrap/>
            <w:hideMark/>
          </w:tcPr>
          <w:p w14:paraId="18D096BC" w14:textId="77777777" w:rsidR="0068424D" w:rsidRPr="0068424D" w:rsidRDefault="0068424D" w:rsidP="0068424D">
            <w:pPr>
              <w:pStyle w:val="SQLCode"/>
            </w:pPr>
            <w:r w:rsidRPr="0068424D">
              <w:t>Chang</w:t>
            </w:r>
          </w:p>
        </w:tc>
        <w:tc>
          <w:tcPr>
            <w:tcW w:w="2617" w:type="dxa"/>
            <w:noWrap/>
            <w:hideMark/>
          </w:tcPr>
          <w:p w14:paraId="153369C4" w14:textId="77777777" w:rsidR="0068424D" w:rsidRPr="0068424D" w:rsidRDefault="0068424D" w:rsidP="0068424D">
            <w:pPr>
              <w:pStyle w:val="SQLCode"/>
            </w:pPr>
            <w:r w:rsidRPr="0068424D">
              <w:t>24 - 12 oz bottles</w:t>
            </w:r>
          </w:p>
        </w:tc>
      </w:tr>
      <w:tr w:rsidR="0068424D" w:rsidRPr="0068424D" w14:paraId="6A480241" w14:textId="77777777" w:rsidTr="0068424D">
        <w:trPr>
          <w:trHeight w:val="288"/>
        </w:trPr>
        <w:tc>
          <w:tcPr>
            <w:tcW w:w="4177" w:type="dxa"/>
            <w:noWrap/>
            <w:hideMark/>
          </w:tcPr>
          <w:p w14:paraId="282089D8" w14:textId="77777777" w:rsidR="0068424D" w:rsidRPr="0068424D" w:rsidRDefault="0068424D" w:rsidP="0068424D">
            <w:pPr>
              <w:pStyle w:val="SQLCode"/>
            </w:pPr>
            <w:r w:rsidRPr="0068424D">
              <w:t>Aniseed Syrup</w:t>
            </w:r>
          </w:p>
        </w:tc>
        <w:tc>
          <w:tcPr>
            <w:tcW w:w="2617" w:type="dxa"/>
            <w:noWrap/>
            <w:hideMark/>
          </w:tcPr>
          <w:p w14:paraId="0354E0FD" w14:textId="77777777" w:rsidR="0068424D" w:rsidRPr="0068424D" w:rsidRDefault="0068424D" w:rsidP="0068424D">
            <w:pPr>
              <w:pStyle w:val="SQLCode"/>
            </w:pPr>
            <w:r w:rsidRPr="0068424D">
              <w:t>12 - 550 ml bottles</w:t>
            </w:r>
          </w:p>
        </w:tc>
      </w:tr>
      <w:tr w:rsidR="0068424D" w:rsidRPr="0068424D" w14:paraId="7DF65C02" w14:textId="77777777" w:rsidTr="0068424D">
        <w:trPr>
          <w:trHeight w:val="288"/>
        </w:trPr>
        <w:tc>
          <w:tcPr>
            <w:tcW w:w="4177" w:type="dxa"/>
            <w:noWrap/>
            <w:hideMark/>
          </w:tcPr>
          <w:p w14:paraId="678B683B" w14:textId="77777777" w:rsidR="0068424D" w:rsidRPr="0068424D" w:rsidRDefault="0068424D" w:rsidP="0068424D">
            <w:pPr>
              <w:pStyle w:val="SQLCode"/>
            </w:pPr>
            <w:proofErr w:type="spellStart"/>
            <w:r w:rsidRPr="0068424D">
              <w:t>Genen</w:t>
            </w:r>
            <w:proofErr w:type="spellEnd"/>
            <w:r w:rsidRPr="0068424D">
              <w:t xml:space="preserve"> </w:t>
            </w:r>
            <w:proofErr w:type="spellStart"/>
            <w:r w:rsidRPr="0068424D">
              <w:t>Shouyu</w:t>
            </w:r>
            <w:proofErr w:type="spellEnd"/>
          </w:p>
        </w:tc>
        <w:tc>
          <w:tcPr>
            <w:tcW w:w="2617" w:type="dxa"/>
            <w:noWrap/>
            <w:hideMark/>
          </w:tcPr>
          <w:p w14:paraId="6A2A9080" w14:textId="77777777" w:rsidR="0068424D" w:rsidRPr="0068424D" w:rsidRDefault="0068424D" w:rsidP="0068424D">
            <w:pPr>
              <w:pStyle w:val="SQLCode"/>
            </w:pPr>
            <w:r w:rsidRPr="0068424D">
              <w:t>24 - 250 ml bottles</w:t>
            </w:r>
          </w:p>
        </w:tc>
      </w:tr>
      <w:tr w:rsidR="0068424D" w:rsidRPr="0068424D" w14:paraId="4654272E" w14:textId="77777777" w:rsidTr="0068424D">
        <w:trPr>
          <w:trHeight w:val="288"/>
        </w:trPr>
        <w:tc>
          <w:tcPr>
            <w:tcW w:w="4177" w:type="dxa"/>
            <w:noWrap/>
            <w:hideMark/>
          </w:tcPr>
          <w:p w14:paraId="6F34ACF0" w14:textId="77777777" w:rsidR="0068424D" w:rsidRPr="0068424D" w:rsidRDefault="0068424D" w:rsidP="0068424D">
            <w:pPr>
              <w:pStyle w:val="SQLCode"/>
            </w:pPr>
            <w:r w:rsidRPr="0068424D">
              <w:t>Sasquatch Ale</w:t>
            </w:r>
          </w:p>
        </w:tc>
        <w:tc>
          <w:tcPr>
            <w:tcW w:w="2617" w:type="dxa"/>
            <w:noWrap/>
            <w:hideMark/>
          </w:tcPr>
          <w:p w14:paraId="52DB68E6" w14:textId="77777777" w:rsidR="0068424D" w:rsidRPr="0068424D" w:rsidRDefault="0068424D" w:rsidP="0068424D">
            <w:pPr>
              <w:pStyle w:val="SQLCode"/>
            </w:pPr>
            <w:r w:rsidRPr="0068424D">
              <w:t>24 - 12 oz bottles</w:t>
            </w:r>
          </w:p>
        </w:tc>
      </w:tr>
      <w:tr w:rsidR="0068424D" w:rsidRPr="0068424D" w14:paraId="72C147E1" w14:textId="77777777" w:rsidTr="0068424D">
        <w:trPr>
          <w:trHeight w:val="288"/>
        </w:trPr>
        <w:tc>
          <w:tcPr>
            <w:tcW w:w="4177" w:type="dxa"/>
            <w:noWrap/>
            <w:hideMark/>
          </w:tcPr>
          <w:p w14:paraId="256FF192" w14:textId="77777777" w:rsidR="0068424D" w:rsidRPr="0068424D" w:rsidRDefault="0068424D" w:rsidP="0068424D">
            <w:pPr>
              <w:pStyle w:val="SQLCode"/>
            </w:pPr>
            <w:r w:rsidRPr="0068424D">
              <w:t>Steeleye Stout</w:t>
            </w:r>
          </w:p>
        </w:tc>
        <w:tc>
          <w:tcPr>
            <w:tcW w:w="2617" w:type="dxa"/>
            <w:noWrap/>
            <w:hideMark/>
          </w:tcPr>
          <w:p w14:paraId="52932A0E" w14:textId="77777777" w:rsidR="0068424D" w:rsidRPr="0068424D" w:rsidRDefault="0068424D" w:rsidP="0068424D">
            <w:pPr>
              <w:pStyle w:val="SQLCode"/>
            </w:pPr>
            <w:r w:rsidRPr="0068424D">
              <w:t>24 - 12 oz bottles</w:t>
            </w:r>
          </w:p>
        </w:tc>
      </w:tr>
      <w:tr w:rsidR="0068424D" w:rsidRPr="0068424D" w14:paraId="03118F7B" w14:textId="77777777" w:rsidTr="0068424D">
        <w:trPr>
          <w:trHeight w:val="288"/>
        </w:trPr>
        <w:tc>
          <w:tcPr>
            <w:tcW w:w="4177" w:type="dxa"/>
            <w:noWrap/>
            <w:hideMark/>
          </w:tcPr>
          <w:p w14:paraId="7BEF790C" w14:textId="77777777" w:rsidR="0068424D" w:rsidRPr="0068424D" w:rsidRDefault="0068424D" w:rsidP="0068424D">
            <w:pPr>
              <w:pStyle w:val="SQLCode"/>
            </w:pPr>
            <w:r w:rsidRPr="0068424D">
              <w:t xml:space="preserve">Côte de </w:t>
            </w:r>
            <w:proofErr w:type="spellStart"/>
            <w:r w:rsidRPr="0068424D">
              <w:t>Blaye</w:t>
            </w:r>
            <w:proofErr w:type="spellEnd"/>
          </w:p>
        </w:tc>
        <w:tc>
          <w:tcPr>
            <w:tcW w:w="2617" w:type="dxa"/>
            <w:noWrap/>
            <w:hideMark/>
          </w:tcPr>
          <w:p w14:paraId="2D03BA5F" w14:textId="77777777" w:rsidR="0068424D" w:rsidRPr="0068424D" w:rsidRDefault="0068424D" w:rsidP="0068424D">
            <w:pPr>
              <w:pStyle w:val="SQLCode"/>
            </w:pPr>
            <w:r w:rsidRPr="0068424D">
              <w:t>12 - 75 cl bottles</w:t>
            </w:r>
          </w:p>
        </w:tc>
      </w:tr>
      <w:tr w:rsidR="0068424D" w:rsidRPr="0068424D" w14:paraId="6441E90A" w14:textId="77777777" w:rsidTr="0068424D">
        <w:trPr>
          <w:trHeight w:val="288"/>
        </w:trPr>
        <w:tc>
          <w:tcPr>
            <w:tcW w:w="4177" w:type="dxa"/>
            <w:noWrap/>
            <w:hideMark/>
          </w:tcPr>
          <w:p w14:paraId="53BA014D" w14:textId="77777777" w:rsidR="0068424D" w:rsidRPr="0068424D" w:rsidRDefault="0068424D" w:rsidP="0068424D">
            <w:pPr>
              <w:pStyle w:val="SQLCode"/>
            </w:pPr>
            <w:r w:rsidRPr="0068424D">
              <w:t xml:space="preserve">Chartreuse </w:t>
            </w:r>
            <w:proofErr w:type="spellStart"/>
            <w:r w:rsidRPr="0068424D">
              <w:t>verte</w:t>
            </w:r>
            <w:proofErr w:type="spellEnd"/>
          </w:p>
        </w:tc>
        <w:tc>
          <w:tcPr>
            <w:tcW w:w="2617" w:type="dxa"/>
            <w:noWrap/>
            <w:hideMark/>
          </w:tcPr>
          <w:p w14:paraId="21D0D9D8" w14:textId="77777777" w:rsidR="0068424D" w:rsidRPr="0068424D" w:rsidRDefault="0068424D" w:rsidP="0068424D">
            <w:pPr>
              <w:pStyle w:val="SQLCode"/>
            </w:pPr>
            <w:r w:rsidRPr="0068424D">
              <w:t>750 cc per bottle</w:t>
            </w:r>
          </w:p>
        </w:tc>
      </w:tr>
      <w:tr w:rsidR="0068424D" w:rsidRPr="0068424D" w14:paraId="55B29401" w14:textId="77777777" w:rsidTr="0068424D">
        <w:trPr>
          <w:trHeight w:val="288"/>
        </w:trPr>
        <w:tc>
          <w:tcPr>
            <w:tcW w:w="4177" w:type="dxa"/>
            <w:noWrap/>
            <w:hideMark/>
          </w:tcPr>
          <w:p w14:paraId="4F961FF7" w14:textId="77777777" w:rsidR="0068424D" w:rsidRPr="0068424D" w:rsidRDefault="0068424D" w:rsidP="0068424D">
            <w:pPr>
              <w:pStyle w:val="SQLCode"/>
            </w:pPr>
            <w:proofErr w:type="spellStart"/>
            <w:r w:rsidRPr="0068424D">
              <w:t>Sirop</w:t>
            </w:r>
            <w:proofErr w:type="spellEnd"/>
            <w:r w:rsidRPr="0068424D">
              <w:t xml:space="preserve"> </w:t>
            </w:r>
            <w:proofErr w:type="spellStart"/>
            <w:r w:rsidRPr="0068424D">
              <w:t>d'érable</w:t>
            </w:r>
            <w:proofErr w:type="spellEnd"/>
          </w:p>
        </w:tc>
        <w:tc>
          <w:tcPr>
            <w:tcW w:w="2617" w:type="dxa"/>
            <w:noWrap/>
            <w:hideMark/>
          </w:tcPr>
          <w:p w14:paraId="4D551FD2" w14:textId="77777777" w:rsidR="0068424D" w:rsidRPr="0068424D" w:rsidRDefault="0068424D" w:rsidP="0068424D">
            <w:pPr>
              <w:pStyle w:val="SQLCode"/>
            </w:pPr>
            <w:r w:rsidRPr="0068424D">
              <w:t>24 - 500 ml bottles</w:t>
            </w:r>
          </w:p>
        </w:tc>
      </w:tr>
      <w:tr w:rsidR="0068424D" w:rsidRPr="0068424D" w14:paraId="4BE63A34" w14:textId="77777777" w:rsidTr="0068424D">
        <w:trPr>
          <w:trHeight w:val="288"/>
        </w:trPr>
        <w:tc>
          <w:tcPr>
            <w:tcW w:w="4177" w:type="dxa"/>
            <w:noWrap/>
            <w:hideMark/>
          </w:tcPr>
          <w:p w14:paraId="3EE4C69A" w14:textId="77777777" w:rsidR="0068424D" w:rsidRPr="0068424D" w:rsidRDefault="0068424D" w:rsidP="0068424D">
            <w:pPr>
              <w:pStyle w:val="SQLCode"/>
            </w:pPr>
            <w:r w:rsidRPr="0068424D">
              <w:t>Louisiana Fiery Hot Pepper Sauce</w:t>
            </w:r>
          </w:p>
        </w:tc>
        <w:tc>
          <w:tcPr>
            <w:tcW w:w="2617" w:type="dxa"/>
            <w:noWrap/>
            <w:hideMark/>
          </w:tcPr>
          <w:p w14:paraId="69A3CC6C" w14:textId="77777777" w:rsidR="0068424D" w:rsidRPr="0068424D" w:rsidRDefault="0068424D" w:rsidP="0068424D">
            <w:pPr>
              <w:pStyle w:val="SQLCode"/>
            </w:pPr>
            <w:r w:rsidRPr="0068424D">
              <w:t>32 - 8 oz bottles</w:t>
            </w:r>
          </w:p>
        </w:tc>
      </w:tr>
      <w:tr w:rsidR="0068424D" w:rsidRPr="0068424D" w14:paraId="335C2627" w14:textId="77777777" w:rsidTr="0068424D">
        <w:trPr>
          <w:trHeight w:val="288"/>
        </w:trPr>
        <w:tc>
          <w:tcPr>
            <w:tcW w:w="4177" w:type="dxa"/>
            <w:noWrap/>
            <w:hideMark/>
          </w:tcPr>
          <w:p w14:paraId="5A53B71A" w14:textId="77777777" w:rsidR="0068424D" w:rsidRPr="0068424D" w:rsidRDefault="0068424D" w:rsidP="0068424D">
            <w:pPr>
              <w:pStyle w:val="SQLCode"/>
            </w:pPr>
            <w:r w:rsidRPr="0068424D">
              <w:t>Laughing Lumberjack Lager</w:t>
            </w:r>
          </w:p>
        </w:tc>
        <w:tc>
          <w:tcPr>
            <w:tcW w:w="2617" w:type="dxa"/>
            <w:noWrap/>
            <w:hideMark/>
          </w:tcPr>
          <w:p w14:paraId="58A454F5" w14:textId="77777777" w:rsidR="0068424D" w:rsidRPr="0068424D" w:rsidRDefault="0068424D" w:rsidP="0068424D">
            <w:pPr>
              <w:pStyle w:val="SQLCode"/>
            </w:pPr>
            <w:r w:rsidRPr="0068424D">
              <w:t>24 - 12 oz bottles</w:t>
            </w:r>
          </w:p>
        </w:tc>
      </w:tr>
      <w:tr w:rsidR="0068424D" w:rsidRPr="0068424D" w14:paraId="0F26C2A9" w14:textId="77777777" w:rsidTr="0068424D">
        <w:trPr>
          <w:trHeight w:val="288"/>
        </w:trPr>
        <w:tc>
          <w:tcPr>
            <w:tcW w:w="4177" w:type="dxa"/>
            <w:noWrap/>
            <w:hideMark/>
          </w:tcPr>
          <w:p w14:paraId="71307643" w14:textId="77777777" w:rsidR="0068424D" w:rsidRPr="0068424D" w:rsidRDefault="0068424D" w:rsidP="0068424D">
            <w:pPr>
              <w:pStyle w:val="SQLCode"/>
            </w:pPr>
            <w:r w:rsidRPr="0068424D">
              <w:t>Outback Lager</w:t>
            </w:r>
          </w:p>
        </w:tc>
        <w:tc>
          <w:tcPr>
            <w:tcW w:w="2617" w:type="dxa"/>
            <w:noWrap/>
            <w:hideMark/>
          </w:tcPr>
          <w:p w14:paraId="6B35EF35" w14:textId="77777777" w:rsidR="0068424D" w:rsidRPr="0068424D" w:rsidRDefault="0068424D" w:rsidP="0068424D">
            <w:pPr>
              <w:pStyle w:val="SQLCode"/>
            </w:pPr>
            <w:r w:rsidRPr="0068424D">
              <w:t>24 - 355 ml bottles</w:t>
            </w:r>
          </w:p>
        </w:tc>
      </w:tr>
      <w:tr w:rsidR="0068424D" w:rsidRPr="0068424D" w14:paraId="72F85EE8" w14:textId="77777777" w:rsidTr="0068424D">
        <w:trPr>
          <w:trHeight w:val="288"/>
        </w:trPr>
        <w:tc>
          <w:tcPr>
            <w:tcW w:w="4177" w:type="dxa"/>
            <w:noWrap/>
            <w:hideMark/>
          </w:tcPr>
          <w:p w14:paraId="5D06915A" w14:textId="77777777" w:rsidR="0068424D" w:rsidRPr="0068424D" w:rsidRDefault="0068424D" w:rsidP="0068424D">
            <w:pPr>
              <w:pStyle w:val="SQLCode"/>
            </w:pPr>
            <w:proofErr w:type="spellStart"/>
            <w:r w:rsidRPr="0068424D">
              <w:t>Rhönbräu</w:t>
            </w:r>
            <w:proofErr w:type="spellEnd"/>
            <w:r w:rsidRPr="0068424D">
              <w:t xml:space="preserve"> </w:t>
            </w:r>
            <w:proofErr w:type="spellStart"/>
            <w:r w:rsidRPr="0068424D">
              <w:t>Klosterbier</w:t>
            </w:r>
            <w:proofErr w:type="spellEnd"/>
          </w:p>
        </w:tc>
        <w:tc>
          <w:tcPr>
            <w:tcW w:w="2617" w:type="dxa"/>
            <w:noWrap/>
            <w:hideMark/>
          </w:tcPr>
          <w:p w14:paraId="6003203B" w14:textId="77777777" w:rsidR="0068424D" w:rsidRPr="0068424D" w:rsidRDefault="0068424D" w:rsidP="0068424D">
            <w:pPr>
              <w:pStyle w:val="SQLCode"/>
            </w:pPr>
            <w:r w:rsidRPr="0068424D">
              <w:t>24 - 0.5 l bottles</w:t>
            </w:r>
          </w:p>
        </w:tc>
      </w:tr>
    </w:tbl>
    <w:p w14:paraId="3D5DE491" w14:textId="77777777" w:rsidR="0068424D" w:rsidRPr="009141E6" w:rsidRDefault="0068424D" w:rsidP="009141E6">
      <w:pPr>
        <w:rPr>
          <w:color w:val="FF0000"/>
        </w:rPr>
      </w:pPr>
    </w:p>
    <w:p w14:paraId="561652EF" w14:textId="77777777" w:rsidR="009141E6" w:rsidRDefault="009141E6" w:rsidP="009141E6">
      <w:pPr>
        <w:pStyle w:val="Heading2"/>
      </w:pPr>
    </w:p>
    <w:p w14:paraId="317886DF" w14:textId="77777777" w:rsidR="009141E6" w:rsidRDefault="009455DD" w:rsidP="009141E6">
      <w:pPr>
        <w:pStyle w:val="Heading2"/>
      </w:pPr>
      <w:r>
        <w:t>--</w:t>
      </w:r>
      <w:r w:rsidR="009141E6">
        <w:t>Question 1.3</w:t>
      </w:r>
    </w:p>
    <w:p w14:paraId="77DAF000" w14:textId="77777777" w:rsidR="009141E6" w:rsidRDefault="009141E6" w:rsidP="009141E6">
      <w:pPr>
        <w:pStyle w:val="SQLCode"/>
      </w:pPr>
      <w:r>
        <w:t xml:space="preserve">SELECT ProductName, </w:t>
      </w:r>
      <w:proofErr w:type="spellStart"/>
      <w:r w:rsidR="00C8018C" w:rsidRPr="00C8018C">
        <w:t>QuantityPerUnit</w:t>
      </w:r>
      <w:proofErr w:type="spellEnd"/>
      <w:r>
        <w:t>,</w:t>
      </w:r>
      <w:r w:rsidR="00C8018C">
        <w:t xml:space="preserve"> Company</w:t>
      </w:r>
      <w:r>
        <w:t>Name, Country</w:t>
      </w:r>
    </w:p>
    <w:p w14:paraId="25362BC9" w14:textId="77777777" w:rsidR="009141E6" w:rsidRDefault="009141E6" w:rsidP="009141E6">
      <w:pPr>
        <w:pStyle w:val="SQLCode"/>
      </w:pPr>
      <w:r>
        <w:tab/>
        <w:t xml:space="preserve">FROM Products p </w:t>
      </w:r>
    </w:p>
    <w:p w14:paraId="2A3A7432" w14:textId="77777777" w:rsidR="009141E6" w:rsidRDefault="009141E6" w:rsidP="009141E6">
      <w:pPr>
        <w:pStyle w:val="SQLCode"/>
      </w:pPr>
      <w:r>
        <w:t xml:space="preserve">    </w:t>
      </w:r>
      <w:r w:rsidR="0008474B">
        <w:tab/>
      </w:r>
      <w:r w:rsidR="0008474B">
        <w:tab/>
      </w:r>
      <w:r>
        <w:t xml:space="preserve">INNER JOIN Suppliers s ON </w:t>
      </w:r>
      <w:proofErr w:type="spellStart"/>
      <w:r>
        <w:t>p.SupplierID</w:t>
      </w:r>
      <w:proofErr w:type="spellEnd"/>
      <w:r>
        <w:t xml:space="preserve"> = </w:t>
      </w:r>
      <w:proofErr w:type="spellStart"/>
      <w:r>
        <w:t>s.SupplierID</w:t>
      </w:r>
      <w:proofErr w:type="spellEnd"/>
    </w:p>
    <w:p w14:paraId="1F886228" w14:textId="77777777" w:rsidR="009141E6" w:rsidRDefault="009141E6" w:rsidP="009141E6">
      <w:pPr>
        <w:pStyle w:val="SQLCode"/>
      </w:pPr>
      <w:r>
        <w:tab/>
        <w:t xml:space="preserve">WHERE </w:t>
      </w:r>
      <w:proofErr w:type="spellStart"/>
      <w:r w:rsidR="00C8018C" w:rsidRPr="00C8018C">
        <w:t>QuantityPerUnit</w:t>
      </w:r>
      <w:proofErr w:type="spellEnd"/>
      <w:r w:rsidR="00C8018C">
        <w:t xml:space="preserve"> </w:t>
      </w:r>
      <w:r>
        <w:t>LIKE '%Bottle%'</w:t>
      </w:r>
      <w:r w:rsidR="0008474B">
        <w:t>;</w:t>
      </w:r>
    </w:p>
    <w:p w14:paraId="4E2A50A7" w14:textId="77777777" w:rsidR="009141E6" w:rsidRDefault="009141E6" w:rsidP="009141E6">
      <w:pPr>
        <w:pStyle w:val="SQLCode"/>
      </w:pPr>
    </w:p>
    <w:p w14:paraId="4864F261" w14:textId="77777777" w:rsidR="009141E6" w:rsidRDefault="009455DD" w:rsidP="009141E6">
      <w:pPr>
        <w:rPr>
          <w:color w:val="FF0000"/>
        </w:rPr>
      </w:pPr>
      <w:r>
        <w:rPr>
          <w:color w:val="FF0000"/>
        </w:rPr>
        <w:t>--</w:t>
      </w:r>
      <w:r w:rsidR="009141E6" w:rsidRPr="009141E6">
        <w:rPr>
          <w:color w:val="FF0000"/>
        </w:rPr>
        <w:t>Should result in 12 Rows</w:t>
      </w:r>
      <w:r w:rsidR="0008474B">
        <w:rPr>
          <w:color w:val="FF0000"/>
        </w:rPr>
        <w:t>:</w:t>
      </w:r>
    </w:p>
    <w:tbl>
      <w:tblPr>
        <w:tblW w:w="9997" w:type="dxa"/>
        <w:tblInd w:w="-567" w:type="dxa"/>
        <w:tblLook w:val="04A0" w:firstRow="1" w:lastRow="0" w:firstColumn="1" w:lastColumn="0" w:noHBand="0" w:noVBand="1"/>
      </w:tblPr>
      <w:tblGrid>
        <w:gridCol w:w="2977"/>
        <w:gridCol w:w="2693"/>
        <w:gridCol w:w="3261"/>
        <w:gridCol w:w="1297"/>
      </w:tblGrid>
      <w:tr w:rsidR="0008474B" w:rsidRPr="0008474B" w14:paraId="0FC97DE4" w14:textId="77777777" w:rsidTr="0008474B">
        <w:trPr>
          <w:trHeight w:val="288"/>
        </w:trPr>
        <w:tc>
          <w:tcPr>
            <w:tcW w:w="2977" w:type="dxa"/>
            <w:tcBorders>
              <w:top w:val="nil"/>
              <w:left w:val="nil"/>
              <w:bottom w:val="nil"/>
              <w:right w:val="nil"/>
            </w:tcBorders>
            <w:shd w:val="clear" w:color="auto" w:fill="auto"/>
            <w:noWrap/>
            <w:vAlign w:val="bottom"/>
            <w:hideMark/>
          </w:tcPr>
          <w:p w14:paraId="63B359AA" w14:textId="77777777" w:rsidR="0008474B" w:rsidRPr="0008474B" w:rsidRDefault="0008474B" w:rsidP="0008474B">
            <w:pPr>
              <w:pStyle w:val="SQLCode"/>
              <w:rPr>
                <w:lang w:eastAsia="en-GB"/>
              </w:rPr>
            </w:pPr>
            <w:r w:rsidRPr="0008474B">
              <w:rPr>
                <w:lang w:eastAsia="en-GB"/>
              </w:rPr>
              <w:t>ProductName</w:t>
            </w:r>
          </w:p>
        </w:tc>
        <w:tc>
          <w:tcPr>
            <w:tcW w:w="2693" w:type="dxa"/>
            <w:tcBorders>
              <w:top w:val="nil"/>
              <w:left w:val="nil"/>
              <w:bottom w:val="nil"/>
              <w:right w:val="nil"/>
            </w:tcBorders>
            <w:shd w:val="clear" w:color="auto" w:fill="auto"/>
            <w:noWrap/>
            <w:vAlign w:val="bottom"/>
            <w:hideMark/>
          </w:tcPr>
          <w:p w14:paraId="7283B435" w14:textId="77777777" w:rsidR="0008474B" w:rsidRPr="0008474B" w:rsidRDefault="0008474B" w:rsidP="0008474B">
            <w:pPr>
              <w:pStyle w:val="SQLCode"/>
              <w:rPr>
                <w:lang w:eastAsia="en-GB"/>
              </w:rPr>
            </w:pPr>
            <w:proofErr w:type="spellStart"/>
            <w:r w:rsidRPr="0008474B">
              <w:rPr>
                <w:lang w:eastAsia="en-GB"/>
              </w:rPr>
              <w:t>QuantityPerUnit</w:t>
            </w:r>
            <w:proofErr w:type="spellEnd"/>
          </w:p>
        </w:tc>
        <w:tc>
          <w:tcPr>
            <w:tcW w:w="3261" w:type="dxa"/>
            <w:tcBorders>
              <w:top w:val="nil"/>
              <w:left w:val="nil"/>
              <w:bottom w:val="nil"/>
              <w:right w:val="nil"/>
            </w:tcBorders>
            <w:shd w:val="clear" w:color="auto" w:fill="auto"/>
            <w:noWrap/>
            <w:vAlign w:val="bottom"/>
            <w:hideMark/>
          </w:tcPr>
          <w:p w14:paraId="41A55335" w14:textId="77777777" w:rsidR="0008474B" w:rsidRPr="0008474B" w:rsidRDefault="0008474B" w:rsidP="0008474B">
            <w:pPr>
              <w:pStyle w:val="SQLCode"/>
              <w:rPr>
                <w:lang w:eastAsia="en-GB"/>
              </w:rPr>
            </w:pPr>
            <w:r w:rsidRPr="0008474B">
              <w:rPr>
                <w:lang w:eastAsia="en-GB"/>
              </w:rPr>
              <w:t>CompanyName</w:t>
            </w:r>
          </w:p>
        </w:tc>
        <w:tc>
          <w:tcPr>
            <w:tcW w:w="1066" w:type="dxa"/>
            <w:tcBorders>
              <w:top w:val="nil"/>
              <w:left w:val="nil"/>
              <w:bottom w:val="nil"/>
              <w:right w:val="nil"/>
            </w:tcBorders>
            <w:shd w:val="clear" w:color="auto" w:fill="auto"/>
            <w:noWrap/>
            <w:vAlign w:val="bottom"/>
            <w:hideMark/>
          </w:tcPr>
          <w:p w14:paraId="7E75FF21" w14:textId="77777777" w:rsidR="0008474B" w:rsidRPr="0008474B" w:rsidRDefault="0008474B" w:rsidP="0008474B">
            <w:pPr>
              <w:pStyle w:val="SQLCode"/>
              <w:rPr>
                <w:lang w:eastAsia="en-GB"/>
              </w:rPr>
            </w:pPr>
            <w:r w:rsidRPr="0008474B">
              <w:rPr>
                <w:lang w:eastAsia="en-GB"/>
              </w:rPr>
              <w:t>Country</w:t>
            </w:r>
          </w:p>
        </w:tc>
      </w:tr>
      <w:tr w:rsidR="0008474B" w:rsidRPr="0008474B" w14:paraId="689DC776" w14:textId="77777777" w:rsidTr="0008474B">
        <w:trPr>
          <w:trHeight w:val="288"/>
        </w:trPr>
        <w:tc>
          <w:tcPr>
            <w:tcW w:w="2977" w:type="dxa"/>
            <w:tcBorders>
              <w:top w:val="nil"/>
              <w:left w:val="nil"/>
              <w:bottom w:val="nil"/>
              <w:right w:val="nil"/>
            </w:tcBorders>
            <w:shd w:val="clear" w:color="auto" w:fill="auto"/>
            <w:noWrap/>
            <w:vAlign w:val="bottom"/>
            <w:hideMark/>
          </w:tcPr>
          <w:p w14:paraId="3FEF52B1" w14:textId="77777777" w:rsidR="0008474B" w:rsidRPr="0008474B" w:rsidRDefault="0008474B" w:rsidP="0008474B">
            <w:pPr>
              <w:pStyle w:val="SQLCode"/>
              <w:rPr>
                <w:lang w:eastAsia="en-GB"/>
              </w:rPr>
            </w:pPr>
            <w:r w:rsidRPr="0008474B">
              <w:rPr>
                <w:lang w:eastAsia="en-GB"/>
              </w:rPr>
              <w:t>Chang</w:t>
            </w:r>
          </w:p>
        </w:tc>
        <w:tc>
          <w:tcPr>
            <w:tcW w:w="2693" w:type="dxa"/>
            <w:tcBorders>
              <w:top w:val="nil"/>
              <w:left w:val="nil"/>
              <w:bottom w:val="nil"/>
              <w:right w:val="nil"/>
            </w:tcBorders>
            <w:shd w:val="clear" w:color="auto" w:fill="auto"/>
            <w:noWrap/>
            <w:vAlign w:val="bottom"/>
            <w:hideMark/>
          </w:tcPr>
          <w:p w14:paraId="5B443959" w14:textId="77777777" w:rsidR="0008474B" w:rsidRPr="0008474B" w:rsidRDefault="0008474B" w:rsidP="0008474B">
            <w:pPr>
              <w:pStyle w:val="SQLCode"/>
              <w:rPr>
                <w:lang w:eastAsia="en-GB"/>
              </w:rPr>
            </w:pPr>
            <w:r w:rsidRPr="0008474B">
              <w:rPr>
                <w:lang w:eastAsia="en-GB"/>
              </w:rPr>
              <w:t>24 - 12 oz bottles</w:t>
            </w:r>
          </w:p>
        </w:tc>
        <w:tc>
          <w:tcPr>
            <w:tcW w:w="3261" w:type="dxa"/>
            <w:tcBorders>
              <w:top w:val="nil"/>
              <w:left w:val="nil"/>
              <w:bottom w:val="nil"/>
              <w:right w:val="nil"/>
            </w:tcBorders>
            <w:shd w:val="clear" w:color="auto" w:fill="auto"/>
            <w:noWrap/>
            <w:vAlign w:val="bottom"/>
            <w:hideMark/>
          </w:tcPr>
          <w:p w14:paraId="6358FE7F" w14:textId="77777777" w:rsidR="0008474B" w:rsidRPr="0008474B" w:rsidRDefault="0008474B" w:rsidP="0008474B">
            <w:pPr>
              <w:pStyle w:val="SQLCode"/>
              <w:rPr>
                <w:lang w:eastAsia="en-GB"/>
              </w:rPr>
            </w:pPr>
            <w:r w:rsidRPr="0008474B">
              <w:rPr>
                <w:lang w:eastAsia="en-GB"/>
              </w:rPr>
              <w:t>Exotic Liquids</w:t>
            </w:r>
          </w:p>
        </w:tc>
        <w:tc>
          <w:tcPr>
            <w:tcW w:w="1066" w:type="dxa"/>
            <w:tcBorders>
              <w:top w:val="nil"/>
              <w:left w:val="nil"/>
              <w:bottom w:val="nil"/>
              <w:right w:val="nil"/>
            </w:tcBorders>
            <w:shd w:val="clear" w:color="auto" w:fill="auto"/>
            <w:noWrap/>
            <w:vAlign w:val="bottom"/>
            <w:hideMark/>
          </w:tcPr>
          <w:p w14:paraId="68282EF1" w14:textId="77777777" w:rsidR="0008474B" w:rsidRPr="0008474B" w:rsidRDefault="0008474B" w:rsidP="0008474B">
            <w:pPr>
              <w:pStyle w:val="SQLCode"/>
              <w:rPr>
                <w:lang w:eastAsia="en-GB"/>
              </w:rPr>
            </w:pPr>
            <w:r w:rsidRPr="0008474B">
              <w:rPr>
                <w:lang w:eastAsia="en-GB"/>
              </w:rPr>
              <w:t>UK</w:t>
            </w:r>
          </w:p>
        </w:tc>
      </w:tr>
      <w:tr w:rsidR="0008474B" w:rsidRPr="0008474B" w14:paraId="2BA5DE07" w14:textId="77777777" w:rsidTr="0008474B">
        <w:trPr>
          <w:trHeight w:val="288"/>
        </w:trPr>
        <w:tc>
          <w:tcPr>
            <w:tcW w:w="2977" w:type="dxa"/>
            <w:tcBorders>
              <w:top w:val="nil"/>
              <w:left w:val="nil"/>
              <w:bottom w:val="nil"/>
              <w:right w:val="nil"/>
            </w:tcBorders>
            <w:shd w:val="clear" w:color="auto" w:fill="auto"/>
            <w:noWrap/>
            <w:vAlign w:val="bottom"/>
            <w:hideMark/>
          </w:tcPr>
          <w:p w14:paraId="07F9FA00" w14:textId="77777777" w:rsidR="0008474B" w:rsidRPr="0008474B" w:rsidRDefault="0008474B" w:rsidP="0008474B">
            <w:pPr>
              <w:pStyle w:val="SQLCode"/>
              <w:rPr>
                <w:lang w:eastAsia="en-GB"/>
              </w:rPr>
            </w:pPr>
            <w:r w:rsidRPr="0008474B">
              <w:rPr>
                <w:lang w:eastAsia="en-GB"/>
              </w:rPr>
              <w:t>Aniseed Syrup</w:t>
            </w:r>
          </w:p>
        </w:tc>
        <w:tc>
          <w:tcPr>
            <w:tcW w:w="2693" w:type="dxa"/>
            <w:tcBorders>
              <w:top w:val="nil"/>
              <w:left w:val="nil"/>
              <w:bottom w:val="nil"/>
              <w:right w:val="nil"/>
            </w:tcBorders>
            <w:shd w:val="clear" w:color="auto" w:fill="auto"/>
            <w:noWrap/>
            <w:vAlign w:val="bottom"/>
            <w:hideMark/>
          </w:tcPr>
          <w:p w14:paraId="1BF87658" w14:textId="77777777" w:rsidR="0008474B" w:rsidRPr="0008474B" w:rsidRDefault="0008474B" w:rsidP="0008474B">
            <w:pPr>
              <w:pStyle w:val="SQLCode"/>
              <w:rPr>
                <w:lang w:eastAsia="en-GB"/>
              </w:rPr>
            </w:pPr>
            <w:r w:rsidRPr="0008474B">
              <w:rPr>
                <w:lang w:eastAsia="en-GB"/>
              </w:rPr>
              <w:t>12 - 550 ml bottles</w:t>
            </w:r>
          </w:p>
        </w:tc>
        <w:tc>
          <w:tcPr>
            <w:tcW w:w="3261" w:type="dxa"/>
            <w:tcBorders>
              <w:top w:val="nil"/>
              <w:left w:val="nil"/>
              <w:bottom w:val="nil"/>
              <w:right w:val="nil"/>
            </w:tcBorders>
            <w:shd w:val="clear" w:color="auto" w:fill="auto"/>
            <w:noWrap/>
            <w:vAlign w:val="bottom"/>
            <w:hideMark/>
          </w:tcPr>
          <w:p w14:paraId="25E0C51E" w14:textId="77777777" w:rsidR="0008474B" w:rsidRPr="0008474B" w:rsidRDefault="0008474B" w:rsidP="0008474B">
            <w:pPr>
              <w:pStyle w:val="SQLCode"/>
              <w:rPr>
                <w:lang w:eastAsia="en-GB"/>
              </w:rPr>
            </w:pPr>
            <w:r w:rsidRPr="0008474B">
              <w:rPr>
                <w:lang w:eastAsia="en-GB"/>
              </w:rPr>
              <w:t>Exotic Liquids</w:t>
            </w:r>
          </w:p>
        </w:tc>
        <w:tc>
          <w:tcPr>
            <w:tcW w:w="1066" w:type="dxa"/>
            <w:tcBorders>
              <w:top w:val="nil"/>
              <w:left w:val="nil"/>
              <w:bottom w:val="nil"/>
              <w:right w:val="nil"/>
            </w:tcBorders>
            <w:shd w:val="clear" w:color="auto" w:fill="auto"/>
            <w:noWrap/>
            <w:vAlign w:val="bottom"/>
            <w:hideMark/>
          </w:tcPr>
          <w:p w14:paraId="3AF6DDC0" w14:textId="77777777" w:rsidR="0008474B" w:rsidRPr="0008474B" w:rsidRDefault="0008474B" w:rsidP="0008474B">
            <w:pPr>
              <w:pStyle w:val="SQLCode"/>
              <w:rPr>
                <w:lang w:eastAsia="en-GB"/>
              </w:rPr>
            </w:pPr>
            <w:r w:rsidRPr="0008474B">
              <w:rPr>
                <w:lang w:eastAsia="en-GB"/>
              </w:rPr>
              <w:t>UK</w:t>
            </w:r>
          </w:p>
        </w:tc>
      </w:tr>
      <w:tr w:rsidR="0008474B" w:rsidRPr="0008474B" w14:paraId="2A1252FE" w14:textId="77777777" w:rsidTr="0008474B">
        <w:trPr>
          <w:trHeight w:val="288"/>
        </w:trPr>
        <w:tc>
          <w:tcPr>
            <w:tcW w:w="2977" w:type="dxa"/>
            <w:tcBorders>
              <w:top w:val="nil"/>
              <w:left w:val="nil"/>
              <w:bottom w:val="nil"/>
              <w:right w:val="nil"/>
            </w:tcBorders>
            <w:shd w:val="clear" w:color="auto" w:fill="auto"/>
            <w:noWrap/>
            <w:vAlign w:val="bottom"/>
            <w:hideMark/>
          </w:tcPr>
          <w:p w14:paraId="15436CC4" w14:textId="77777777" w:rsidR="0008474B" w:rsidRPr="0008474B" w:rsidRDefault="0008474B" w:rsidP="0008474B">
            <w:pPr>
              <w:pStyle w:val="SQLCode"/>
              <w:rPr>
                <w:lang w:eastAsia="en-GB"/>
              </w:rPr>
            </w:pPr>
            <w:proofErr w:type="spellStart"/>
            <w:r w:rsidRPr="0008474B">
              <w:rPr>
                <w:lang w:eastAsia="en-GB"/>
              </w:rPr>
              <w:t>Genen</w:t>
            </w:r>
            <w:proofErr w:type="spellEnd"/>
            <w:r w:rsidRPr="0008474B">
              <w:rPr>
                <w:lang w:eastAsia="en-GB"/>
              </w:rPr>
              <w:t xml:space="preserve"> </w:t>
            </w:r>
            <w:proofErr w:type="spellStart"/>
            <w:r w:rsidRPr="0008474B">
              <w:rPr>
                <w:lang w:eastAsia="en-GB"/>
              </w:rPr>
              <w:t>Shouyu</w:t>
            </w:r>
            <w:proofErr w:type="spellEnd"/>
          </w:p>
        </w:tc>
        <w:tc>
          <w:tcPr>
            <w:tcW w:w="2693" w:type="dxa"/>
            <w:tcBorders>
              <w:top w:val="nil"/>
              <w:left w:val="nil"/>
              <w:bottom w:val="nil"/>
              <w:right w:val="nil"/>
            </w:tcBorders>
            <w:shd w:val="clear" w:color="auto" w:fill="auto"/>
            <w:noWrap/>
            <w:vAlign w:val="bottom"/>
            <w:hideMark/>
          </w:tcPr>
          <w:p w14:paraId="56B053D9" w14:textId="77777777" w:rsidR="0008474B" w:rsidRPr="0008474B" w:rsidRDefault="0008474B" w:rsidP="0008474B">
            <w:pPr>
              <w:pStyle w:val="SQLCode"/>
              <w:rPr>
                <w:lang w:eastAsia="en-GB"/>
              </w:rPr>
            </w:pPr>
            <w:r w:rsidRPr="0008474B">
              <w:rPr>
                <w:lang w:eastAsia="en-GB"/>
              </w:rPr>
              <w:t>24 - 250 ml bottles</w:t>
            </w:r>
          </w:p>
        </w:tc>
        <w:tc>
          <w:tcPr>
            <w:tcW w:w="3261" w:type="dxa"/>
            <w:tcBorders>
              <w:top w:val="nil"/>
              <w:left w:val="nil"/>
              <w:bottom w:val="nil"/>
              <w:right w:val="nil"/>
            </w:tcBorders>
            <w:shd w:val="clear" w:color="auto" w:fill="auto"/>
            <w:noWrap/>
            <w:vAlign w:val="bottom"/>
            <w:hideMark/>
          </w:tcPr>
          <w:p w14:paraId="458D91F6" w14:textId="77777777" w:rsidR="0008474B" w:rsidRPr="0008474B" w:rsidRDefault="0008474B" w:rsidP="0008474B">
            <w:pPr>
              <w:pStyle w:val="SQLCode"/>
              <w:rPr>
                <w:lang w:eastAsia="en-GB"/>
              </w:rPr>
            </w:pPr>
            <w:r w:rsidRPr="0008474B">
              <w:rPr>
                <w:lang w:eastAsia="en-GB"/>
              </w:rPr>
              <w:t>Mayumi's</w:t>
            </w:r>
          </w:p>
        </w:tc>
        <w:tc>
          <w:tcPr>
            <w:tcW w:w="1066" w:type="dxa"/>
            <w:tcBorders>
              <w:top w:val="nil"/>
              <w:left w:val="nil"/>
              <w:bottom w:val="nil"/>
              <w:right w:val="nil"/>
            </w:tcBorders>
            <w:shd w:val="clear" w:color="auto" w:fill="auto"/>
            <w:noWrap/>
            <w:vAlign w:val="bottom"/>
            <w:hideMark/>
          </w:tcPr>
          <w:p w14:paraId="632553F2" w14:textId="77777777" w:rsidR="0008474B" w:rsidRPr="0008474B" w:rsidRDefault="0008474B" w:rsidP="0008474B">
            <w:pPr>
              <w:pStyle w:val="SQLCode"/>
              <w:rPr>
                <w:lang w:eastAsia="en-GB"/>
              </w:rPr>
            </w:pPr>
            <w:r w:rsidRPr="0008474B">
              <w:rPr>
                <w:lang w:eastAsia="en-GB"/>
              </w:rPr>
              <w:t>Japan</w:t>
            </w:r>
          </w:p>
        </w:tc>
      </w:tr>
      <w:tr w:rsidR="0008474B" w:rsidRPr="0008474B" w14:paraId="32D6FFE8" w14:textId="77777777" w:rsidTr="0008474B">
        <w:trPr>
          <w:trHeight w:val="288"/>
        </w:trPr>
        <w:tc>
          <w:tcPr>
            <w:tcW w:w="2977" w:type="dxa"/>
            <w:tcBorders>
              <w:top w:val="nil"/>
              <w:left w:val="nil"/>
              <w:bottom w:val="nil"/>
              <w:right w:val="nil"/>
            </w:tcBorders>
            <w:shd w:val="clear" w:color="auto" w:fill="auto"/>
            <w:noWrap/>
            <w:vAlign w:val="bottom"/>
            <w:hideMark/>
          </w:tcPr>
          <w:p w14:paraId="1C069937" w14:textId="77777777" w:rsidR="0008474B" w:rsidRPr="0008474B" w:rsidRDefault="0008474B" w:rsidP="0008474B">
            <w:pPr>
              <w:pStyle w:val="SQLCode"/>
              <w:rPr>
                <w:lang w:eastAsia="en-GB"/>
              </w:rPr>
            </w:pPr>
            <w:r w:rsidRPr="0008474B">
              <w:rPr>
                <w:lang w:eastAsia="en-GB"/>
              </w:rPr>
              <w:t>Sasquatch Ale</w:t>
            </w:r>
          </w:p>
        </w:tc>
        <w:tc>
          <w:tcPr>
            <w:tcW w:w="2693" w:type="dxa"/>
            <w:tcBorders>
              <w:top w:val="nil"/>
              <w:left w:val="nil"/>
              <w:bottom w:val="nil"/>
              <w:right w:val="nil"/>
            </w:tcBorders>
            <w:shd w:val="clear" w:color="auto" w:fill="auto"/>
            <w:noWrap/>
            <w:vAlign w:val="bottom"/>
            <w:hideMark/>
          </w:tcPr>
          <w:p w14:paraId="44309CA3" w14:textId="77777777" w:rsidR="0008474B" w:rsidRPr="0008474B" w:rsidRDefault="0008474B" w:rsidP="0008474B">
            <w:pPr>
              <w:pStyle w:val="SQLCode"/>
              <w:rPr>
                <w:lang w:eastAsia="en-GB"/>
              </w:rPr>
            </w:pPr>
            <w:r w:rsidRPr="0008474B">
              <w:rPr>
                <w:lang w:eastAsia="en-GB"/>
              </w:rPr>
              <w:t>24 - 12 oz bottles</w:t>
            </w:r>
          </w:p>
        </w:tc>
        <w:tc>
          <w:tcPr>
            <w:tcW w:w="3261" w:type="dxa"/>
            <w:tcBorders>
              <w:top w:val="nil"/>
              <w:left w:val="nil"/>
              <w:bottom w:val="nil"/>
              <w:right w:val="nil"/>
            </w:tcBorders>
            <w:shd w:val="clear" w:color="auto" w:fill="auto"/>
            <w:noWrap/>
            <w:vAlign w:val="bottom"/>
            <w:hideMark/>
          </w:tcPr>
          <w:p w14:paraId="17F5E1E6" w14:textId="77777777" w:rsidR="0008474B" w:rsidRPr="0008474B" w:rsidRDefault="0008474B" w:rsidP="0008474B">
            <w:pPr>
              <w:pStyle w:val="SQLCode"/>
              <w:rPr>
                <w:lang w:eastAsia="en-GB"/>
              </w:rPr>
            </w:pPr>
            <w:r w:rsidRPr="0008474B">
              <w:rPr>
                <w:lang w:eastAsia="en-GB"/>
              </w:rPr>
              <w:t>Bigfoot Breweries</w:t>
            </w:r>
          </w:p>
        </w:tc>
        <w:tc>
          <w:tcPr>
            <w:tcW w:w="1066" w:type="dxa"/>
            <w:tcBorders>
              <w:top w:val="nil"/>
              <w:left w:val="nil"/>
              <w:bottom w:val="nil"/>
              <w:right w:val="nil"/>
            </w:tcBorders>
            <w:shd w:val="clear" w:color="auto" w:fill="auto"/>
            <w:noWrap/>
            <w:vAlign w:val="bottom"/>
            <w:hideMark/>
          </w:tcPr>
          <w:p w14:paraId="4EE7EF5F" w14:textId="77777777" w:rsidR="0008474B" w:rsidRPr="0008474B" w:rsidRDefault="0008474B" w:rsidP="0008474B">
            <w:pPr>
              <w:pStyle w:val="SQLCode"/>
              <w:rPr>
                <w:lang w:eastAsia="en-GB"/>
              </w:rPr>
            </w:pPr>
            <w:r w:rsidRPr="0008474B">
              <w:rPr>
                <w:lang w:eastAsia="en-GB"/>
              </w:rPr>
              <w:t>USA</w:t>
            </w:r>
          </w:p>
        </w:tc>
      </w:tr>
      <w:tr w:rsidR="0008474B" w:rsidRPr="0008474B" w14:paraId="33A873D1" w14:textId="77777777" w:rsidTr="0008474B">
        <w:trPr>
          <w:trHeight w:val="288"/>
        </w:trPr>
        <w:tc>
          <w:tcPr>
            <w:tcW w:w="2977" w:type="dxa"/>
            <w:tcBorders>
              <w:top w:val="nil"/>
              <w:left w:val="nil"/>
              <w:bottom w:val="nil"/>
              <w:right w:val="nil"/>
            </w:tcBorders>
            <w:shd w:val="clear" w:color="auto" w:fill="auto"/>
            <w:noWrap/>
            <w:vAlign w:val="bottom"/>
            <w:hideMark/>
          </w:tcPr>
          <w:p w14:paraId="7D242C70" w14:textId="77777777" w:rsidR="0008474B" w:rsidRPr="0008474B" w:rsidRDefault="0008474B" w:rsidP="0008474B">
            <w:pPr>
              <w:pStyle w:val="SQLCode"/>
              <w:rPr>
                <w:lang w:eastAsia="en-GB"/>
              </w:rPr>
            </w:pPr>
            <w:r w:rsidRPr="0008474B">
              <w:rPr>
                <w:lang w:eastAsia="en-GB"/>
              </w:rPr>
              <w:t>Steeleye Stout</w:t>
            </w:r>
          </w:p>
        </w:tc>
        <w:tc>
          <w:tcPr>
            <w:tcW w:w="2693" w:type="dxa"/>
            <w:tcBorders>
              <w:top w:val="nil"/>
              <w:left w:val="nil"/>
              <w:bottom w:val="nil"/>
              <w:right w:val="nil"/>
            </w:tcBorders>
            <w:shd w:val="clear" w:color="auto" w:fill="auto"/>
            <w:noWrap/>
            <w:vAlign w:val="bottom"/>
            <w:hideMark/>
          </w:tcPr>
          <w:p w14:paraId="6FC9B7A0" w14:textId="77777777" w:rsidR="0008474B" w:rsidRPr="0008474B" w:rsidRDefault="0008474B" w:rsidP="0008474B">
            <w:pPr>
              <w:pStyle w:val="SQLCode"/>
              <w:rPr>
                <w:lang w:eastAsia="en-GB"/>
              </w:rPr>
            </w:pPr>
            <w:r w:rsidRPr="0008474B">
              <w:rPr>
                <w:lang w:eastAsia="en-GB"/>
              </w:rPr>
              <w:t>24 - 12 oz bottles</w:t>
            </w:r>
          </w:p>
        </w:tc>
        <w:tc>
          <w:tcPr>
            <w:tcW w:w="3261" w:type="dxa"/>
            <w:tcBorders>
              <w:top w:val="nil"/>
              <w:left w:val="nil"/>
              <w:bottom w:val="nil"/>
              <w:right w:val="nil"/>
            </w:tcBorders>
            <w:shd w:val="clear" w:color="auto" w:fill="auto"/>
            <w:noWrap/>
            <w:vAlign w:val="bottom"/>
            <w:hideMark/>
          </w:tcPr>
          <w:p w14:paraId="2896678B" w14:textId="77777777" w:rsidR="0008474B" w:rsidRPr="0008474B" w:rsidRDefault="0008474B" w:rsidP="0008474B">
            <w:pPr>
              <w:pStyle w:val="SQLCode"/>
              <w:rPr>
                <w:lang w:eastAsia="en-GB"/>
              </w:rPr>
            </w:pPr>
            <w:r w:rsidRPr="0008474B">
              <w:rPr>
                <w:lang w:eastAsia="en-GB"/>
              </w:rPr>
              <w:t>Bigfoot Breweries</w:t>
            </w:r>
          </w:p>
        </w:tc>
        <w:tc>
          <w:tcPr>
            <w:tcW w:w="1066" w:type="dxa"/>
            <w:tcBorders>
              <w:top w:val="nil"/>
              <w:left w:val="nil"/>
              <w:bottom w:val="nil"/>
              <w:right w:val="nil"/>
            </w:tcBorders>
            <w:shd w:val="clear" w:color="auto" w:fill="auto"/>
            <w:noWrap/>
            <w:vAlign w:val="bottom"/>
            <w:hideMark/>
          </w:tcPr>
          <w:p w14:paraId="2D0F010F" w14:textId="77777777" w:rsidR="0008474B" w:rsidRPr="0008474B" w:rsidRDefault="0008474B" w:rsidP="0008474B">
            <w:pPr>
              <w:pStyle w:val="SQLCode"/>
              <w:rPr>
                <w:lang w:eastAsia="en-GB"/>
              </w:rPr>
            </w:pPr>
            <w:r w:rsidRPr="0008474B">
              <w:rPr>
                <w:lang w:eastAsia="en-GB"/>
              </w:rPr>
              <w:t>USA</w:t>
            </w:r>
          </w:p>
        </w:tc>
      </w:tr>
      <w:tr w:rsidR="0008474B" w:rsidRPr="0008474B" w14:paraId="424D2FC0" w14:textId="77777777" w:rsidTr="0008474B">
        <w:trPr>
          <w:trHeight w:val="288"/>
        </w:trPr>
        <w:tc>
          <w:tcPr>
            <w:tcW w:w="2977" w:type="dxa"/>
            <w:tcBorders>
              <w:top w:val="nil"/>
              <w:left w:val="nil"/>
              <w:bottom w:val="nil"/>
              <w:right w:val="nil"/>
            </w:tcBorders>
            <w:shd w:val="clear" w:color="auto" w:fill="auto"/>
            <w:noWrap/>
            <w:vAlign w:val="bottom"/>
            <w:hideMark/>
          </w:tcPr>
          <w:p w14:paraId="606FEAD2" w14:textId="77777777" w:rsidR="0008474B" w:rsidRPr="0008474B" w:rsidRDefault="0008474B" w:rsidP="0008474B">
            <w:pPr>
              <w:pStyle w:val="SQLCode"/>
              <w:rPr>
                <w:lang w:eastAsia="en-GB"/>
              </w:rPr>
            </w:pPr>
            <w:r w:rsidRPr="0008474B">
              <w:rPr>
                <w:lang w:eastAsia="en-GB"/>
              </w:rPr>
              <w:t xml:space="preserve">Côte de </w:t>
            </w:r>
            <w:proofErr w:type="spellStart"/>
            <w:r w:rsidRPr="0008474B">
              <w:rPr>
                <w:lang w:eastAsia="en-GB"/>
              </w:rPr>
              <w:t>Blaye</w:t>
            </w:r>
            <w:proofErr w:type="spellEnd"/>
          </w:p>
        </w:tc>
        <w:tc>
          <w:tcPr>
            <w:tcW w:w="2693" w:type="dxa"/>
            <w:tcBorders>
              <w:top w:val="nil"/>
              <w:left w:val="nil"/>
              <w:bottom w:val="nil"/>
              <w:right w:val="nil"/>
            </w:tcBorders>
            <w:shd w:val="clear" w:color="auto" w:fill="auto"/>
            <w:noWrap/>
            <w:vAlign w:val="bottom"/>
            <w:hideMark/>
          </w:tcPr>
          <w:p w14:paraId="40906895" w14:textId="77777777" w:rsidR="0008474B" w:rsidRPr="0008474B" w:rsidRDefault="0008474B" w:rsidP="0008474B">
            <w:pPr>
              <w:pStyle w:val="SQLCode"/>
              <w:rPr>
                <w:lang w:eastAsia="en-GB"/>
              </w:rPr>
            </w:pPr>
            <w:r w:rsidRPr="0008474B">
              <w:rPr>
                <w:lang w:eastAsia="en-GB"/>
              </w:rPr>
              <w:t>12 - 75 cl bottles</w:t>
            </w:r>
          </w:p>
        </w:tc>
        <w:tc>
          <w:tcPr>
            <w:tcW w:w="3261" w:type="dxa"/>
            <w:tcBorders>
              <w:top w:val="nil"/>
              <w:left w:val="nil"/>
              <w:bottom w:val="nil"/>
              <w:right w:val="nil"/>
            </w:tcBorders>
            <w:shd w:val="clear" w:color="auto" w:fill="auto"/>
            <w:noWrap/>
            <w:vAlign w:val="bottom"/>
            <w:hideMark/>
          </w:tcPr>
          <w:p w14:paraId="7F09045A" w14:textId="77777777" w:rsidR="0008474B" w:rsidRPr="0008474B" w:rsidRDefault="0008474B" w:rsidP="0008474B">
            <w:pPr>
              <w:pStyle w:val="SQLCode"/>
              <w:rPr>
                <w:lang w:eastAsia="en-GB"/>
              </w:rPr>
            </w:pPr>
            <w:r w:rsidRPr="0008474B">
              <w:rPr>
                <w:lang w:eastAsia="en-GB"/>
              </w:rPr>
              <w:t xml:space="preserve">Aux </w:t>
            </w:r>
            <w:proofErr w:type="spellStart"/>
            <w:r w:rsidRPr="0008474B">
              <w:rPr>
                <w:lang w:eastAsia="en-GB"/>
              </w:rPr>
              <w:t>joyeux</w:t>
            </w:r>
            <w:proofErr w:type="spellEnd"/>
            <w:r w:rsidRPr="0008474B">
              <w:rPr>
                <w:lang w:eastAsia="en-GB"/>
              </w:rPr>
              <w:t xml:space="preserve"> </w:t>
            </w:r>
            <w:proofErr w:type="spellStart"/>
            <w:r w:rsidRPr="0008474B">
              <w:rPr>
                <w:lang w:eastAsia="en-GB"/>
              </w:rPr>
              <w:t>ecclésiastiques</w:t>
            </w:r>
            <w:proofErr w:type="spellEnd"/>
          </w:p>
        </w:tc>
        <w:tc>
          <w:tcPr>
            <w:tcW w:w="1066" w:type="dxa"/>
            <w:tcBorders>
              <w:top w:val="nil"/>
              <w:left w:val="nil"/>
              <w:bottom w:val="nil"/>
              <w:right w:val="nil"/>
            </w:tcBorders>
            <w:shd w:val="clear" w:color="auto" w:fill="auto"/>
            <w:noWrap/>
            <w:vAlign w:val="bottom"/>
            <w:hideMark/>
          </w:tcPr>
          <w:p w14:paraId="17F8E3F0" w14:textId="77777777" w:rsidR="0008474B" w:rsidRPr="0008474B" w:rsidRDefault="0008474B" w:rsidP="0008474B">
            <w:pPr>
              <w:pStyle w:val="SQLCode"/>
              <w:rPr>
                <w:lang w:eastAsia="en-GB"/>
              </w:rPr>
            </w:pPr>
            <w:r w:rsidRPr="0008474B">
              <w:rPr>
                <w:lang w:eastAsia="en-GB"/>
              </w:rPr>
              <w:t>France</w:t>
            </w:r>
          </w:p>
        </w:tc>
      </w:tr>
      <w:tr w:rsidR="0008474B" w:rsidRPr="0008474B" w14:paraId="1A2219CD" w14:textId="77777777" w:rsidTr="0008474B">
        <w:trPr>
          <w:trHeight w:val="288"/>
        </w:trPr>
        <w:tc>
          <w:tcPr>
            <w:tcW w:w="2977" w:type="dxa"/>
            <w:tcBorders>
              <w:top w:val="nil"/>
              <w:left w:val="nil"/>
              <w:bottom w:val="nil"/>
              <w:right w:val="nil"/>
            </w:tcBorders>
            <w:shd w:val="clear" w:color="auto" w:fill="auto"/>
            <w:noWrap/>
            <w:vAlign w:val="bottom"/>
            <w:hideMark/>
          </w:tcPr>
          <w:p w14:paraId="262DB01E" w14:textId="77777777" w:rsidR="0008474B" w:rsidRPr="0008474B" w:rsidRDefault="0008474B" w:rsidP="0008474B">
            <w:pPr>
              <w:pStyle w:val="SQLCode"/>
              <w:rPr>
                <w:lang w:eastAsia="en-GB"/>
              </w:rPr>
            </w:pPr>
            <w:r w:rsidRPr="0008474B">
              <w:rPr>
                <w:lang w:eastAsia="en-GB"/>
              </w:rPr>
              <w:t xml:space="preserve">Chartreuse </w:t>
            </w:r>
            <w:proofErr w:type="spellStart"/>
            <w:r w:rsidRPr="0008474B">
              <w:rPr>
                <w:lang w:eastAsia="en-GB"/>
              </w:rPr>
              <w:t>verte</w:t>
            </w:r>
            <w:proofErr w:type="spellEnd"/>
          </w:p>
        </w:tc>
        <w:tc>
          <w:tcPr>
            <w:tcW w:w="2693" w:type="dxa"/>
            <w:tcBorders>
              <w:top w:val="nil"/>
              <w:left w:val="nil"/>
              <w:bottom w:val="nil"/>
              <w:right w:val="nil"/>
            </w:tcBorders>
            <w:shd w:val="clear" w:color="auto" w:fill="auto"/>
            <w:noWrap/>
            <w:vAlign w:val="bottom"/>
            <w:hideMark/>
          </w:tcPr>
          <w:p w14:paraId="41CA40CC" w14:textId="77777777" w:rsidR="0008474B" w:rsidRPr="0008474B" w:rsidRDefault="0008474B" w:rsidP="0008474B">
            <w:pPr>
              <w:pStyle w:val="SQLCode"/>
              <w:rPr>
                <w:lang w:eastAsia="en-GB"/>
              </w:rPr>
            </w:pPr>
            <w:r w:rsidRPr="0008474B">
              <w:rPr>
                <w:lang w:eastAsia="en-GB"/>
              </w:rPr>
              <w:t>750 cc per bottle</w:t>
            </w:r>
          </w:p>
        </w:tc>
        <w:tc>
          <w:tcPr>
            <w:tcW w:w="3261" w:type="dxa"/>
            <w:tcBorders>
              <w:top w:val="nil"/>
              <w:left w:val="nil"/>
              <w:bottom w:val="nil"/>
              <w:right w:val="nil"/>
            </w:tcBorders>
            <w:shd w:val="clear" w:color="auto" w:fill="auto"/>
            <w:noWrap/>
            <w:vAlign w:val="bottom"/>
            <w:hideMark/>
          </w:tcPr>
          <w:p w14:paraId="07249A0B" w14:textId="77777777" w:rsidR="0008474B" w:rsidRPr="0008474B" w:rsidRDefault="0008474B" w:rsidP="0008474B">
            <w:pPr>
              <w:pStyle w:val="SQLCode"/>
              <w:rPr>
                <w:lang w:eastAsia="en-GB"/>
              </w:rPr>
            </w:pPr>
            <w:r w:rsidRPr="0008474B">
              <w:rPr>
                <w:lang w:eastAsia="en-GB"/>
              </w:rPr>
              <w:t xml:space="preserve">Aux </w:t>
            </w:r>
            <w:proofErr w:type="spellStart"/>
            <w:r w:rsidRPr="0008474B">
              <w:rPr>
                <w:lang w:eastAsia="en-GB"/>
              </w:rPr>
              <w:t>joyeux</w:t>
            </w:r>
            <w:proofErr w:type="spellEnd"/>
            <w:r w:rsidRPr="0008474B">
              <w:rPr>
                <w:lang w:eastAsia="en-GB"/>
              </w:rPr>
              <w:t xml:space="preserve"> </w:t>
            </w:r>
            <w:proofErr w:type="spellStart"/>
            <w:r w:rsidRPr="0008474B">
              <w:rPr>
                <w:lang w:eastAsia="en-GB"/>
              </w:rPr>
              <w:t>ecclésiastiques</w:t>
            </w:r>
            <w:proofErr w:type="spellEnd"/>
          </w:p>
        </w:tc>
        <w:tc>
          <w:tcPr>
            <w:tcW w:w="1066" w:type="dxa"/>
            <w:tcBorders>
              <w:top w:val="nil"/>
              <w:left w:val="nil"/>
              <w:bottom w:val="nil"/>
              <w:right w:val="nil"/>
            </w:tcBorders>
            <w:shd w:val="clear" w:color="auto" w:fill="auto"/>
            <w:noWrap/>
            <w:vAlign w:val="bottom"/>
            <w:hideMark/>
          </w:tcPr>
          <w:p w14:paraId="223659DC" w14:textId="77777777" w:rsidR="0008474B" w:rsidRPr="0008474B" w:rsidRDefault="0008474B" w:rsidP="0008474B">
            <w:pPr>
              <w:pStyle w:val="SQLCode"/>
              <w:rPr>
                <w:lang w:eastAsia="en-GB"/>
              </w:rPr>
            </w:pPr>
            <w:r w:rsidRPr="0008474B">
              <w:rPr>
                <w:lang w:eastAsia="en-GB"/>
              </w:rPr>
              <w:t>France</w:t>
            </w:r>
          </w:p>
        </w:tc>
      </w:tr>
      <w:tr w:rsidR="0008474B" w:rsidRPr="0008474B" w14:paraId="11DFD4B9" w14:textId="77777777" w:rsidTr="0008474B">
        <w:trPr>
          <w:trHeight w:val="288"/>
        </w:trPr>
        <w:tc>
          <w:tcPr>
            <w:tcW w:w="2977" w:type="dxa"/>
            <w:tcBorders>
              <w:top w:val="nil"/>
              <w:left w:val="nil"/>
              <w:bottom w:val="nil"/>
              <w:right w:val="nil"/>
            </w:tcBorders>
            <w:shd w:val="clear" w:color="auto" w:fill="auto"/>
            <w:noWrap/>
            <w:vAlign w:val="bottom"/>
            <w:hideMark/>
          </w:tcPr>
          <w:p w14:paraId="29448EE3" w14:textId="77777777" w:rsidR="0008474B" w:rsidRPr="0008474B" w:rsidRDefault="0008474B" w:rsidP="0008474B">
            <w:pPr>
              <w:pStyle w:val="SQLCode"/>
              <w:rPr>
                <w:lang w:eastAsia="en-GB"/>
              </w:rPr>
            </w:pPr>
            <w:proofErr w:type="spellStart"/>
            <w:r w:rsidRPr="0008474B">
              <w:rPr>
                <w:lang w:eastAsia="en-GB"/>
              </w:rPr>
              <w:t>Sirop</w:t>
            </w:r>
            <w:proofErr w:type="spellEnd"/>
            <w:r w:rsidRPr="0008474B">
              <w:rPr>
                <w:lang w:eastAsia="en-GB"/>
              </w:rPr>
              <w:t xml:space="preserve"> </w:t>
            </w:r>
            <w:proofErr w:type="spellStart"/>
            <w:r w:rsidRPr="0008474B">
              <w:rPr>
                <w:lang w:eastAsia="en-GB"/>
              </w:rPr>
              <w:t>d'érable</w:t>
            </w:r>
            <w:proofErr w:type="spellEnd"/>
          </w:p>
        </w:tc>
        <w:tc>
          <w:tcPr>
            <w:tcW w:w="2693" w:type="dxa"/>
            <w:tcBorders>
              <w:top w:val="nil"/>
              <w:left w:val="nil"/>
              <w:bottom w:val="nil"/>
              <w:right w:val="nil"/>
            </w:tcBorders>
            <w:shd w:val="clear" w:color="auto" w:fill="auto"/>
            <w:noWrap/>
            <w:vAlign w:val="bottom"/>
            <w:hideMark/>
          </w:tcPr>
          <w:p w14:paraId="462A63E5" w14:textId="77777777" w:rsidR="0008474B" w:rsidRPr="0008474B" w:rsidRDefault="0008474B" w:rsidP="0008474B">
            <w:pPr>
              <w:pStyle w:val="SQLCode"/>
              <w:rPr>
                <w:lang w:eastAsia="en-GB"/>
              </w:rPr>
            </w:pPr>
            <w:r w:rsidRPr="0008474B">
              <w:rPr>
                <w:lang w:eastAsia="en-GB"/>
              </w:rPr>
              <w:t>24 - 500 ml bottles</w:t>
            </w:r>
          </w:p>
        </w:tc>
        <w:tc>
          <w:tcPr>
            <w:tcW w:w="3261" w:type="dxa"/>
            <w:tcBorders>
              <w:top w:val="nil"/>
              <w:left w:val="nil"/>
              <w:bottom w:val="nil"/>
              <w:right w:val="nil"/>
            </w:tcBorders>
            <w:shd w:val="clear" w:color="auto" w:fill="auto"/>
            <w:noWrap/>
            <w:vAlign w:val="bottom"/>
            <w:hideMark/>
          </w:tcPr>
          <w:p w14:paraId="63472254" w14:textId="77777777" w:rsidR="0008474B" w:rsidRPr="0008474B" w:rsidRDefault="0008474B" w:rsidP="0008474B">
            <w:pPr>
              <w:pStyle w:val="SQLCode"/>
              <w:rPr>
                <w:lang w:eastAsia="en-GB"/>
              </w:rPr>
            </w:pPr>
            <w:proofErr w:type="spellStart"/>
            <w:r w:rsidRPr="0008474B">
              <w:rPr>
                <w:lang w:eastAsia="en-GB"/>
              </w:rPr>
              <w:t>Forêts</w:t>
            </w:r>
            <w:proofErr w:type="spellEnd"/>
            <w:r w:rsidRPr="0008474B">
              <w:rPr>
                <w:lang w:eastAsia="en-GB"/>
              </w:rPr>
              <w:t xml:space="preserve"> </w:t>
            </w:r>
            <w:proofErr w:type="spellStart"/>
            <w:r w:rsidRPr="0008474B">
              <w:rPr>
                <w:lang w:eastAsia="en-GB"/>
              </w:rPr>
              <w:t>d'érables</w:t>
            </w:r>
            <w:proofErr w:type="spellEnd"/>
          </w:p>
        </w:tc>
        <w:tc>
          <w:tcPr>
            <w:tcW w:w="1066" w:type="dxa"/>
            <w:tcBorders>
              <w:top w:val="nil"/>
              <w:left w:val="nil"/>
              <w:bottom w:val="nil"/>
              <w:right w:val="nil"/>
            </w:tcBorders>
            <w:shd w:val="clear" w:color="auto" w:fill="auto"/>
            <w:noWrap/>
            <w:vAlign w:val="bottom"/>
            <w:hideMark/>
          </w:tcPr>
          <w:p w14:paraId="3AFCDE10" w14:textId="77777777" w:rsidR="0008474B" w:rsidRPr="0008474B" w:rsidRDefault="0008474B" w:rsidP="0008474B">
            <w:pPr>
              <w:pStyle w:val="SQLCode"/>
              <w:rPr>
                <w:lang w:eastAsia="en-GB"/>
              </w:rPr>
            </w:pPr>
            <w:r w:rsidRPr="0008474B">
              <w:rPr>
                <w:lang w:eastAsia="en-GB"/>
              </w:rPr>
              <w:t>Canada</w:t>
            </w:r>
          </w:p>
        </w:tc>
      </w:tr>
      <w:tr w:rsidR="0008474B" w:rsidRPr="0008474B" w14:paraId="6A8AE37E" w14:textId="77777777" w:rsidTr="0008474B">
        <w:trPr>
          <w:trHeight w:val="288"/>
        </w:trPr>
        <w:tc>
          <w:tcPr>
            <w:tcW w:w="2977" w:type="dxa"/>
            <w:tcBorders>
              <w:top w:val="nil"/>
              <w:left w:val="nil"/>
              <w:bottom w:val="nil"/>
              <w:right w:val="nil"/>
            </w:tcBorders>
            <w:shd w:val="clear" w:color="auto" w:fill="auto"/>
            <w:noWrap/>
            <w:vAlign w:val="bottom"/>
            <w:hideMark/>
          </w:tcPr>
          <w:p w14:paraId="52F06691" w14:textId="77777777" w:rsidR="0008474B" w:rsidRPr="0008474B" w:rsidRDefault="0008474B" w:rsidP="0008474B">
            <w:pPr>
              <w:pStyle w:val="SQLCode"/>
              <w:rPr>
                <w:lang w:eastAsia="en-GB"/>
              </w:rPr>
            </w:pPr>
            <w:r w:rsidRPr="0008474B">
              <w:rPr>
                <w:lang w:eastAsia="en-GB"/>
              </w:rPr>
              <w:t>Louisiana Fiery Hot Pepper Sauce</w:t>
            </w:r>
          </w:p>
        </w:tc>
        <w:tc>
          <w:tcPr>
            <w:tcW w:w="2693" w:type="dxa"/>
            <w:tcBorders>
              <w:top w:val="nil"/>
              <w:left w:val="nil"/>
              <w:bottom w:val="nil"/>
              <w:right w:val="nil"/>
            </w:tcBorders>
            <w:shd w:val="clear" w:color="auto" w:fill="auto"/>
            <w:noWrap/>
            <w:vAlign w:val="bottom"/>
            <w:hideMark/>
          </w:tcPr>
          <w:p w14:paraId="6B9BACB4" w14:textId="77777777" w:rsidR="0008474B" w:rsidRPr="0008474B" w:rsidRDefault="0008474B" w:rsidP="0008474B">
            <w:pPr>
              <w:pStyle w:val="SQLCode"/>
              <w:rPr>
                <w:lang w:eastAsia="en-GB"/>
              </w:rPr>
            </w:pPr>
            <w:r w:rsidRPr="0008474B">
              <w:rPr>
                <w:lang w:eastAsia="en-GB"/>
              </w:rPr>
              <w:t>32 - 8 oz bottles</w:t>
            </w:r>
          </w:p>
        </w:tc>
        <w:tc>
          <w:tcPr>
            <w:tcW w:w="3261" w:type="dxa"/>
            <w:tcBorders>
              <w:top w:val="nil"/>
              <w:left w:val="nil"/>
              <w:bottom w:val="nil"/>
              <w:right w:val="nil"/>
            </w:tcBorders>
            <w:shd w:val="clear" w:color="auto" w:fill="auto"/>
            <w:noWrap/>
            <w:vAlign w:val="bottom"/>
            <w:hideMark/>
          </w:tcPr>
          <w:p w14:paraId="4E3D6209" w14:textId="77777777" w:rsidR="0008474B" w:rsidRPr="0008474B" w:rsidRDefault="0008474B" w:rsidP="0008474B">
            <w:pPr>
              <w:pStyle w:val="SQLCode"/>
              <w:rPr>
                <w:lang w:eastAsia="en-GB"/>
              </w:rPr>
            </w:pPr>
            <w:r w:rsidRPr="0008474B">
              <w:rPr>
                <w:lang w:eastAsia="en-GB"/>
              </w:rPr>
              <w:t>New Orleans Cajun Delights</w:t>
            </w:r>
          </w:p>
        </w:tc>
        <w:tc>
          <w:tcPr>
            <w:tcW w:w="1066" w:type="dxa"/>
            <w:tcBorders>
              <w:top w:val="nil"/>
              <w:left w:val="nil"/>
              <w:bottom w:val="nil"/>
              <w:right w:val="nil"/>
            </w:tcBorders>
            <w:shd w:val="clear" w:color="auto" w:fill="auto"/>
            <w:noWrap/>
            <w:vAlign w:val="bottom"/>
            <w:hideMark/>
          </w:tcPr>
          <w:p w14:paraId="23E6DBCC" w14:textId="77777777" w:rsidR="0008474B" w:rsidRPr="0008474B" w:rsidRDefault="0008474B" w:rsidP="0008474B">
            <w:pPr>
              <w:pStyle w:val="SQLCode"/>
              <w:rPr>
                <w:lang w:eastAsia="en-GB"/>
              </w:rPr>
            </w:pPr>
            <w:r w:rsidRPr="0008474B">
              <w:rPr>
                <w:lang w:eastAsia="en-GB"/>
              </w:rPr>
              <w:t>USA</w:t>
            </w:r>
          </w:p>
        </w:tc>
      </w:tr>
      <w:tr w:rsidR="0008474B" w:rsidRPr="0008474B" w14:paraId="4F72EE41" w14:textId="77777777" w:rsidTr="0008474B">
        <w:trPr>
          <w:trHeight w:val="288"/>
        </w:trPr>
        <w:tc>
          <w:tcPr>
            <w:tcW w:w="2977" w:type="dxa"/>
            <w:tcBorders>
              <w:top w:val="nil"/>
              <w:left w:val="nil"/>
              <w:bottom w:val="nil"/>
              <w:right w:val="nil"/>
            </w:tcBorders>
            <w:shd w:val="clear" w:color="auto" w:fill="auto"/>
            <w:noWrap/>
            <w:vAlign w:val="bottom"/>
            <w:hideMark/>
          </w:tcPr>
          <w:p w14:paraId="6D46566D" w14:textId="77777777" w:rsidR="0008474B" w:rsidRPr="0008474B" w:rsidRDefault="0008474B" w:rsidP="0008474B">
            <w:pPr>
              <w:pStyle w:val="SQLCode"/>
              <w:rPr>
                <w:lang w:eastAsia="en-GB"/>
              </w:rPr>
            </w:pPr>
            <w:r w:rsidRPr="0008474B">
              <w:rPr>
                <w:lang w:eastAsia="en-GB"/>
              </w:rPr>
              <w:t>Laughing Lumberjack Lager</w:t>
            </w:r>
          </w:p>
        </w:tc>
        <w:tc>
          <w:tcPr>
            <w:tcW w:w="2693" w:type="dxa"/>
            <w:tcBorders>
              <w:top w:val="nil"/>
              <w:left w:val="nil"/>
              <w:bottom w:val="nil"/>
              <w:right w:val="nil"/>
            </w:tcBorders>
            <w:shd w:val="clear" w:color="auto" w:fill="auto"/>
            <w:noWrap/>
            <w:vAlign w:val="bottom"/>
            <w:hideMark/>
          </w:tcPr>
          <w:p w14:paraId="3E6E84E4" w14:textId="77777777" w:rsidR="0008474B" w:rsidRPr="0008474B" w:rsidRDefault="0008474B" w:rsidP="0008474B">
            <w:pPr>
              <w:pStyle w:val="SQLCode"/>
              <w:rPr>
                <w:lang w:eastAsia="en-GB"/>
              </w:rPr>
            </w:pPr>
            <w:r w:rsidRPr="0008474B">
              <w:rPr>
                <w:lang w:eastAsia="en-GB"/>
              </w:rPr>
              <w:t>24 - 12 oz bottles</w:t>
            </w:r>
          </w:p>
        </w:tc>
        <w:tc>
          <w:tcPr>
            <w:tcW w:w="3261" w:type="dxa"/>
            <w:tcBorders>
              <w:top w:val="nil"/>
              <w:left w:val="nil"/>
              <w:bottom w:val="nil"/>
              <w:right w:val="nil"/>
            </w:tcBorders>
            <w:shd w:val="clear" w:color="auto" w:fill="auto"/>
            <w:noWrap/>
            <w:vAlign w:val="bottom"/>
            <w:hideMark/>
          </w:tcPr>
          <w:p w14:paraId="30ECEAE2" w14:textId="77777777" w:rsidR="0008474B" w:rsidRPr="0008474B" w:rsidRDefault="0008474B" w:rsidP="0008474B">
            <w:pPr>
              <w:pStyle w:val="SQLCode"/>
              <w:rPr>
                <w:lang w:eastAsia="en-GB"/>
              </w:rPr>
            </w:pPr>
            <w:r w:rsidRPr="0008474B">
              <w:rPr>
                <w:lang w:eastAsia="en-GB"/>
              </w:rPr>
              <w:t>Bigfoot Breweries</w:t>
            </w:r>
          </w:p>
        </w:tc>
        <w:tc>
          <w:tcPr>
            <w:tcW w:w="1066" w:type="dxa"/>
            <w:tcBorders>
              <w:top w:val="nil"/>
              <w:left w:val="nil"/>
              <w:bottom w:val="nil"/>
              <w:right w:val="nil"/>
            </w:tcBorders>
            <w:shd w:val="clear" w:color="auto" w:fill="auto"/>
            <w:noWrap/>
            <w:vAlign w:val="bottom"/>
            <w:hideMark/>
          </w:tcPr>
          <w:p w14:paraId="0BFBA198" w14:textId="77777777" w:rsidR="0008474B" w:rsidRPr="0008474B" w:rsidRDefault="0008474B" w:rsidP="0008474B">
            <w:pPr>
              <w:pStyle w:val="SQLCode"/>
              <w:rPr>
                <w:lang w:eastAsia="en-GB"/>
              </w:rPr>
            </w:pPr>
            <w:r w:rsidRPr="0008474B">
              <w:rPr>
                <w:lang w:eastAsia="en-GB"/>
              </w:rPr>
              <w:t>USA</w:t>
            </w:r>
          </w:p>
        </w:tc>
      </w:tr>
      <w:tr w:rsidR="0008474B" w:rsidRPr="0008474B" w14:paraId="43590E95" w14:textId="77777777" w:rsidTr="0008474B">
        <w:trPr>
          <w:trHeight w:val="288"/>
        </w:trPr>
        <w:tc>
          <w:tcPr>
            <w:tcW w:w="2977" w:type="dxa"/>
            <w:tcBorders>
              <w:top w:val="nil"/>
              <w:left w:val="nil"/>
              <w:bottom w:val="nil"/>
              <w:right w:val="nil"/>
            </w:tcBorders>
            <w:shd w:val="clear" w:color="auto" w:fill="auto"/>
            <w:noWrap/>
            <w:vAlign w:val="bottom"/>
            <w:hideMark/>
          </w:tcPr>
          <w:p w14:paraId="072B09A2" w14:textId="77777777" w:rsidR="0008474B" w:rsidRPr="0008474B" w:rsidRDefault="0008474B" w:rsidP="0008474B">
            <w:pPr>
              <w:pStyle w:val="SQLCode"/>
              <w:rPr>
                <w:lang w:eastAsia="en-GB"/>
              </w:rPr>
            </w:pPr>
            <w:r w:rsidRPr="0008474B">
              <w:rPr>
                <w:lang w:eastAsia="en-GB"/>
              </w:rPr>
              <w:t>Outback Lager</w:t>
            </w:r>
          </w:p>
        </w:tc>
        <w:tc>
          <w:tcPr>
            <w:tcW w:w="2693" w:type="dxa"/>
            <w:tcBorders>
              <w:top w:val="nil"/>
              <w:left w:val="nil"/>
              <w:bottom w:val="nil"/>
              <w:right w:val="nil"/>
            </w:tcBorders>
            <w:shd w:val="clear" w:color="auto" w:fill="auto"/>
            <w:noWrap/>
            <w:vAlign w:val="bottom"/>
            <w:hideMark/>
          </w:tcPr>
          <w:p w14:paraId="191D5369" w14:textId="77777777" w:rsidR="0008474B" w:rsidRPr="0008474B" w:rsidRDefault="0008474B" w:rsidP="0008474B">
            <w:pPr>
              <w:pStyle w:val="SQLCode"/>
              <w:rPr>
                <w:lang w:eastAsia="en-GB"/>
              </w:rPr>
            </w:pPr>
            <w:r w:rsidRPr="0008474B">
              <w:rPr>
                <w:lang w:eastAsia="en-GB"/>
              </w:rPr>
              <w:t>24 - 355 ml bottles</w:t>
            </w:r>
          </w:p>
        </w:tc>
        <w:tc>
          <w:tcPr>
            <w:tcW w:w="3261" w:type="dxa"/>
            <w:tcBorders>
              <w:top w:val="nil"/>
              <w:left w:val="nil"/>
              <w:bottom w:val="nil"/>
              <w:right w:val="nil"/>
            </w:tcBorders>
            <w:shd w:val="clear" w:color="auto" w:fill="auto"/>
            <w:noWrap/>
            <w:vAlign w:val="bottom"/>
            <w:hideMark/>
          </w:tcPr>
          <w:p w14:paraId="1515A888" w14:textId="77777777" w:rsidR="0008474B" w:rsidRPr="0008474B" w:rsidRDefault="0008474B" w:rsidP="0008474B">
            <w:pPr>
              <w:pStyle w:val="SQLCode"/>
              <w:rPr>
                <w:lang w:eastAsia="en-GB"/>
              </w:rPr>
            </w:pPr>
            <w:r w:rsidRPr="0008474B">
              <w:rPr>
                <w:lang w:eastAsia="en-GB"/>
              </w:rPr>
              <w:t>Pavlova, Ltd.</w:t>
            </w:r>
          </w:p>
        </w:tc>
        <w:tc>
          <w:tcPr>
            <w:tcW w:w="1066" w:type="dxa"/>
            <w:tcBorders>
              <w:top w:val="nil"/>
              <w:left w:val="nil"/>
              <w:bottom w:val="nil"/>
              <w:right w:val="nil"/>
            </w:tcBorders>
            <w:shd w:val="clear" w:color="auto" w:fill="auto"/>
            <w:noWrap/>
            <w:vAlign w:val="bottom"/>
            <w:hideMark/>
          </w:tcPr>
          <w:p w14:paraId="7AEF2485" w14:textId="77777777" w:rsidR="0008474B" w:rsidRPr="0008474B" w:rsidRDefault="0008474B" w:rsidP="0008474B">
            <w:pPr>
              <w:pStyle w:val="SQLCode"/>
              <w:rPr>
                <w:lang w:eastAsia="en-GB"/>
              </w:rPr>
            </w:pPr>
            <w:r w:rsidRPr="0008474B">
              <w:rPr>
                <w:lang w:eastAsia="en-GB"/>
              </w:rPr>
              <w:t>Australia</w:t>
            </w:r>
          </w:p>
        </w:tc>
      </w:tr>
      <w:tr w:rsidR="0008474B" w:rsidRPr="0008474B" w14:paraId="18530A13" w14:textId="77777777" w:rsidTr="0008474B">
        <w:trPr>
          <w:trHeight w:val="288"/>
        </w:trPr>
        <w:tc>
          <w:tcPr>
            <w:tcW w:w="2977" w:type="dxa"/>
            <w:tcBorders>
              <w:top w:val="nil"/>
              <w:left w:val="nil"/>
              <w:bottom w:val="nil"/>
              <w:right w:val="nil"/>
            </w:tcBorders>
            <w:shd w:val="clear" w:color="auto" w:fill="auto"/>
            <w:noWrap/>
            <w:vAlign w:val="bottom"/>
            <w:hideMark/>
          </w:tcPr>
          <w:p w14:paraId="4A91452B" w14:textId="77777777" w:rsidR="0008474B" w:rsidRPr="0008474B" w:rsidRDefault="0008474B" w:rsidP="0008474B">
            <w:pPr>
              <w:pStyle w:val="SQLCode"/>
              <w:rPr>
                <w:lang w:eastAsia="en-GB"/>
              </w:rPr>
            </w:pPr>
            <w:proofErr w:type="spellStart"/>
            <w:r w:rsidRPr="0008474B">
              <w:rPr>
                <w:lang w:eastAsia="en-GB"/>
              </w:rPr>
              <w:t>Rhönbräu</w:t>
            </w:r>
            <w:proofErr w:type="spellEnd"/>
            <w:r w:rsidRPr="0008474B">
              <w:rPr>
                <w:lang w:eastAsia="en-GB"/>
              </w:rPr>
              <w:t xml:space="preserve"> </w:t>
            </w:r>
            <w:proofErr w:type="spellStart"/>
            <w:r w:rsidRPr="0008474B">
              <w:rPr>
                <w:lang w:eastAsia="en-GB"/>
              </w:rPr>
              <w:t>Klosterbier</w:t>
            </w:r>
            <w:proofErr w:type="spellEnd"/>
          </w:p>
        </w:tc>
        <w:tc>
          <w:tcPr>
            <w:tcW w:w="2693" w:type="dxa"/>
            <w:tcBorders>
              <w:top w:val="nil"/>
              <w:left w:val="nil"/>
              <w:bottom w:val="nil"/>
              <w:right w:val="nil"/>
            </w:tcBorders>
            <w:shd w:val="clear" w:color="auto" w:fill="auto"/>
            <w:noWrap/>
            <w:vAlign w:val="bottom"/>
            <w:hideMark/>
          </w:tcPr>
          <w:p w14:paraId="421750B2" w14:textId="77777777" w:rsidR="0008474B" w:rsidRPr="0008474B" w:rsidRDefault="0008474B" w:rsidP="0008474B">
            <w:pPr>
              <w:pStyle w:val="SQLCode"/>
              <w:rPr>
                <w:lang w:eastAsia="en-GB"/>
              </w:rPr>
            </w:pPr>
            <w:r w:rsidRPr="0008474B">
              <w:rPr>
                <w:lang w:eastAsia="en-GB"/>
              </w:rPr>
              <w:t>24 - 0.5 l bottles</w:t>
            </w:r>
          </w:p>
        </w:tc>
        <w:tc>
          <w:tcPr>
            <w:tcW w:w="3261" w:type="dxa"/>
            <w:tcBorders>
              <w:top w:val="nil"/>
              <w:left w:val="nil"/>
              <w:bottom w:val="nil"/>
              <w:right w:val="nil"/>
            </w:tcBorders>
            <w:shd w:val="clear" w:color="auto" w:fill="auto"/>
            <w:noWrap/>
            <w:vAlign w:val="bottom"/>
            <w:hideMark/>
          </w:tcPr>
          <w:p w14:paraId="137FA0D9" w14:textId="77777777" w:rsidR="0008474B" w:rsidRPr="0008474B" w:rsidRDefault="0008474B" w:rsidP="0008474B">
            <w:pPr>
              <w:pStyle w:val="SQLCode"/>
              <w:rPr>
                <w:lang w:eastAsia="en-GB"/>
              </w:rPr>
            </w:pPr>
            <w:proofErr w:type="spellStart"/>
            <w:r w:rsidRPr="0008474B">
              <w:rPr>
                <w:lang w:eastAsia="en-GB"/>
              </w:rPr>
              <w:t>Plutzer</w:t>
            </w:r>
            <w:proofErr w:type="spellEnd"/>
            <w:r w:rsidRPr="0008474B">
              <w:rPr>
                <w:lang w:eastAsia="en-GB"/>
              </w:rPr>
              <w:t xml:space="preserve"> </w:t>
            </w:r>
            <w:proofErr w:type="spellStart"/>
            <w:r w:rsidRPr="0008474B">
              <w:rPr>
                <w:lang w:eastAsia="en-GB"/>
              </w:rPr>
              <w:t>Lebensmittelgroßmärkte</w:t>
            </w:r>
            <w:proofErr w:type="spellEnd"/>
            <w:r w:rsidRPr="0008474B">
              <w:rPr>
                <w:lang w:eastAsia="en-GB"/>
              </w:rPr>
              <w:t xml:space="preserve"> AG</w:t>
            </w:r>
          </w:p>
        </w:tc>
        <w:tc>
          <w:tcPr>
            <w:tcW w:w="1066" w:type="dxa"/>
            <w:tcBorders>
              <w:top w:val="nil"/>
              <w:left w:val="nil"/>
              <w:bottom w:val="nil"/>
              <w:right w:val="nil"/>
            </w:tcBorders>
            <w:shd w:val="clear" w:color="auto" w:fill="auto"/>
            <w:noWrap/>
            <w:vAlign w:val="bottom"/>
            <w:hideMark/>
          </w:tcPr>
          <w:p w14:paraId="224A52B1" w14:textId="77777777" w:rsidR="0008474B" w:rsidRPr="0008474B" w:rsidRDefault="0008474B" w:rsidP="0008474B">
            <w:pPr>
              <w:pStyle w:val="SQLCode"/>
              <w:rPr>
                <w:lang w:eastAsia="en-GB"/>
              </w:rPr>
            </w:pPr>
            <w:r w:rsidRPr="0008474B">
              <w:rPr>
                <w:lang w:eastAsia="en-GB"/>
              </w:rPr>
              <w:t>Germany</w:t>
            </w:r>
          </w:p>
        </w:tc>
      </w:tr>
    </w:tbl>
    <w:p w14:paraId="44B6301A" w14:textId="77777777" w:rsidR="0008474B" w:rsidRPr="009141E6" w:rsidRDefault="0008474B" w:rsidP="009141E6">
      <w:pPr>
        <w:rPr>
          <w:color w:val="FF0000"/>
        </w:rPr>
      </w:pPr>
    </w:p>
    <w:p w14:paraId="1C602DF0" w14:textId="77777777" w:rsidR="009141E6" w:rsidRDefault="009141E6" w:rsidP="009141E6">
      <w:pPr>
        <w:pStyle w:val="SQLCode"/>
      </w:pPr>
    </w:p>
    <w:p w14:paraId="30CF1785" w14:textId="77777777" w:rsidR="0008474B" w:rsidRDefault="0008474B" w:rsidP="009141E6">
      <w:pPr>
        <w:pStyle w:val="SQLCode"/>
      </w:pPr>
    </w:p>
    <w:p w14:paraId="13C62029" w14:textId="77777777" w:rsidR="008E1198" w:rsidRPr="009141E6" w:rsidRDefault="008E1198" w:rsidP="009141E6">
      <w:pPr>
        <w:pStyle w:val="SQLCode"/>
      </w:pPr>
    </w:p>
    <w:p w14:paraId="32CC8C61" w14:textId="77777777" w:rsidR="00223BD4" w:rsidRDefault="009455DD" w:rsidP="00FF4F9D">
      <w:pPr>
        <w:pStyle w:val="Heading2"/>
      </w:pPr>
      <w:r>
        <w:lastRenderedPageBreak/>
        <w:t>--</w:t>
      </w:r>
      <w:r w:rsidR="009141E6">
        <w:t>Question 1.4</w:t>
      </w:r>
    </w:p>
    <w:p w14:paraId="6C3223A7" w14:textId="77777777" w:rsidR="009D5B85" w:rsidRPr="009D5B85" w:rsidRDefault="009D5B85" w:rsidP="009D5B85">
      <w:pPr>
        <w:rPr>
          <w:rFonts w:ascii="Courier New" w:hAnsi="Courier New" w:cs="Courier New"/>
          <w:b/>
          <w:color w:val="000000"/>
          <w:sz w:val="20"/>
        </w:rPr>
      </w:pPr>
      <w:r w:rsidRPr="009D5B85">
        <w:rPr>
          <w:rFonts w:ascii="Courier New" w:hAnsi="Courier New" w:cs="Courier New"/>
          <w:b/>
          <w:color w:val="000000"/>
          <w:sz w:val="20"/>
        </w:rPr>
        <w:t xml:space="preserve">SELECT  </w:t>
      </w:r>
      <w:proofErr w:type="spellStart"/>
      <w:r w:rsidRPr="009D5B85">
        <w:rPr>
          <w:rFonts w:ascii="Courier New" w:hAnsi="Courier New" w:cs="Courier New"/>
          <w:b/>
          <w:color w:val="000000"/>
          <w:sz w:val="20"/>
        </w:rPr>
        <w:t>c.CategoryName</w:t>
      </w:r>
      <w:proofErr w:type="spellEnd"/>
      <w:r w:rsidRPr="009D5B85">
        <w:rPr>
          <w:rFonts w:ascii="Courier New" w:hAnsi="Courier New" w:cs="Courier New"/>
          <w:b/>
          <w:color w:val="000000"/>
          <w:sz w:val="20"/>
        </w:rPr>
        <w:t xml:space="preserve"> "Category Name", COUNT(*) as "No of Products"</w:t>
      </w:r>
    </w:p>
    <w:p w14:paraId="5A8EA345" w14:textId="77777777" w:rsidR="009D5B85" w:rsidRPr="009D5B85" w:rsidRDefault="009D5B85" w:rsidP="009D5B85">
      <w:pPr>
        <w:rPr>
          <w:rFonts w:ascii="Courier New" w:hAnsi="Courier New" w:cs="Courier New"/>
          <w:b/>
          <w:color w:val="000000"/>
          <w:sz w:val="20"/>
        </w:rPr>
      </w:pPr>
      <w:r w:rsidRPr="009D5B85">
        <w:rPr>
          <w:rFonts w:ascii="Courier New" w:hAnsi="Courier New" w:cs="Courier New"/>
          <w:b/>
          <w:color w:val="000000"/>
          <w:sz w:val="20"/>
        </w:rPr>
        <w:t>FROM Products p</w:t>
      </w:r>
    </w:p>
    <w:p w14:paraId="2D1A7399" w14:textId="77777777" w:rsidR="009D5B85" w:rsidRPr="009D5B85" w:rsidRDefault="009D5B85" w:rsidP="009D5B85">
      <w:pPr>
        <w:rPr>
          <w:rFonts w:ascii="Courier New" w:hAnsi="Courier New" w:cs="Courier New"/>
          <w:b/>
          <w:color w:val="000000"/>
          <w:sz w:val="20"/>
        </w:rPr>
      </w:pPr>
      <w:r w:rsidRPr="009D5B85">
        <w:rPr>
          <w:rFonts w:ascii="Courier New" w:hAnsi="Courier New" w:cs="Courier New"/>
          <w:b/>
          <w:color w:val="000000"/>
          <w:sz w:val="20"/>
        </w:rPr>
        <w:t xml:space="preserve">  </w:t>
      </w:r>
      <w:r w:rsidRPr="009D5B85">
        <w:rPr>
          <w:rFonts w:ascii="Courier New" w:hAnsi="Courier New" w:cs="Courier New"/>
          <w:b/>
          <w:color w:val="000000"/>
          <w:sz w:val="20"/>
        </w:rPr>
        <w:tab/>
      </w:r>
      <w:r w:rsidRPr="009D5B85">
        <w:rPr>
          <w:rFonts w:ascii="Courier New" w:hAnsi="Courier New" w:cs="Courier New"/>
          <w:b/>
          <w:color w:val="000000"/>
          <w:sz w:val="20"/>
        </w:rPr>
        <w:tab/>
        <w:t xml:space="preserve">INNER JOIN Categories c ON </w:t>
      </w:r>
      <w:proofErr w:type="spellStart"/>
      <w:r w:rsidRPr="009D5B85">
        <w:rPr>
          <w:rFonts w:ascii="Courier New" w:hAnsi="Courier New" w:cs="Courier New"/>
          <w:b/>
          <w:color w:val="000000"/>
          <w:sz w:val="20"/>
        </w:rPr>
        <w:t>p.CategoryID</w:t>
      </w:r>
      <w:proofErr w:type="spellEnd"/>
      <w:r w:rsidRPr="009D5B85">
        <w:rPr>
          <w:rFonts w:ascii="Courier New" w:hAnsi="Courier New" w:cs="Courier New"/>
          <w:b/>
          <w:color w:val="000000"/>
          <w:sz w:val="20"/>
        </w:rPr>
        <w:t>=</w:t>
      </w:r>
      <w:proofErr w:type="spellStart"/>
      <w:r w:rsidRPr="009D5B85">
        <w:rPr>
          <w:rFonts w:ascii="Courier New" w:hAnsi="Courier New" w:cs="Courier New"/>
          <w:b/>
          <w:color w:val="000000"/>
          <w:sz w:val="20"/>
        </w:rPr>
        <w:t>c.CategoryID</w:t>
      </w:r>
      <w:proofErr w:type="spellEnd"/>
    </w:p>
    <w:p w14:paraId="6AD16CC7" w14:textId="77777777" w:rsidR="009D5B85" w:rsidRPr="009D5B85" w:rsidRDefault="009D5B85" w:rsidP="009D5B85">
      <w:pPr>
        <w:rPr>
          <w:rFonts w:ascii="Courier New" w:hAnsi="Courier New" w:cs="Courier New"/>
          <w:b/>
          <w:color w:val="000000"/>
          <w:sz w:val="20"/>
        </w:rPr>
      </w:pPr>
      <w:r w:rsidRPr="009D5B85">
        <w:rPr>
          <w:rFonts w:ascii="Courier New" w:hAnsi="Courier New" w:cs="Courier New"/>
          <w:b/>
          <w:color w:val="000000"/>
          <w:sz w:val="20"/>
        </w:rPr>
        <w:t xml:space="preserve">GROUP BY </w:t>
      </w:r>
      <w:proofErr w:type="spellStart"/>
      <w:r w:rsidRPr="009D5B85">
        <w:rPr>
          <w:rFonts w:ascii="Courier New" w:hAnsi="Courier New" w:cs="Courier New"/>
          <w:b/>
          <w:color w:val="000000"/>
          <w:sz w:val="20"/>
        </w:rPr>
        <w:t>c.CategoryName</w:t>
      </w:r>
      <w:proofErr w:type="spellEnd"/>
    </w:p>
    <w:p w14:paraId="7F46F0F8" w14:textId="77777777" w:rsidR="0008474B" w:rsidRDefault="009D5B85" w:rsidP="009D5B85">
      <w:pPr>
        <w:rPr>
          <w:rFonts w:ascii="-webkit-standard" w:hAnsi="-webkit-standard"/>
          <w:color w:val="000000"/>
        </w:rPr>
      </w:pPr>
      <w:r w:rsidRPr="009D5B85">
        <w:rPr>
          <w:rFonts w:ascii="Courier New" w:hAnsi="Courier New" w:cs="Courier New"/>
          <w:b/>
          <w:color w:val="000000"/>
          <w:sz w:val="20"/>
        </w:rPr>
        <w:t>ORDER BY COUNT(*) DESC;</w:t>
      </w:r>
    </w:p>
    <w:p w14:paraId="5F9762D6" w14:textId="77777777" w:rsidR="00210E41" w:rsidRDefault="009455DD" w:rsidP="00210E41">
      <w:pPr>
        <w:rPr>
          <w:color w:val="FF0000"/>
        </w:rPr>
      </w:pPr>
      <w:r>
        <w:rPr>
          <w:color w:val="FF0000"/>
        </w:rPr>
        <w:t>--</w:t>
      </w:r>
      <w:r w:rsidR="00210E41">
        <w:rPr>
          <w:color w:val="FF0000"/>
        </w:rPr>
        <w:t>Should result in 8</w:t>
      </w:r>
      <w:r w:rsidR="00210E41" w:rsidRPr="009141E6">
        <w:rPr>
          <w:color w:val="FF0000"/>
        </w:rPr>
        <w:t xml:space="preserve"> Rows</w:t>
      </w:r>
      <w:r w:rsidR="0008474B">
        <w:rPr>
          <w:color w:val="FF0000"/>
        </w:rPr>
        <w:t>:</w:t>
      </w:r>
    </w:p>
    <w:p w14:paraId="4DB7989D" w14:textId="77777777" w:rsidR="0008474B" w:rsidRDefault="0008474B" w:rsidP="00210E41">
      <w:pPr>
        <w:rPr>
          <w:color w:val="FF0000"/>
        </w:rPr>
      </w:pPr>
    </w:p>
    <w:tbl>
      <w:tblPr>
        <w:tblStyle w:val="TableGrid"/>
        <w:tblW w:w="0" w:type="auto"/>
        <w:tblLook w:val="04A0" w:firstRow="1" w:lastRow="0" w:firstColumn="1" w:lastColumn="0" w:noHBand="0" w:noVBand="1"/>
      </w:tblPr>
      <w:tblGrid>
        <w:gridCol w:w="1897"/>
        <w:gridCol w:w="2017"/>
      </w:tblGrid>
      <w:tr w:rsidR="00E62550" w:rsidRPr="0008474B" w14:paraId="16A5D304" w14:textId="77777777" w:rsidTr="00E62550">
        <w:trPr>
          <w:trHeight w:val="288"/>
        </w:trPr>
        <w:tc>
          <w:tcPr>
            <w:tcW w:w="1897" w:type="dxa"/>
            <w:noWrap/>
            <w:hideMark/>
          </w:tcPr>
          <w:p w14:paraId="176695F4" w14:textId="77777777" w:rsidR="00E62550" w:rsidRPr="00166E83" w:rsidRDefault="00E62550" w:rsidP="00E62550">
            <w:pPr>
              <w:pStyle w:val="SQLCode"/>
              <w:rPr>
                <w:lang w:eastAsia="en-GB"/>
              </w:rPr>
            </w:pPr>
            <w:r w:rsidRPr="00166E83">
              <w:rPr>
                <w:lang w:eastAsia="en-GB"/>
              </w:rPr>
              <w:t>Category Name</w:t>
            </w:r>
          </w:p>
        </w:tc>
        <w:tc>
          <w:tcPr>
            <w:tcW w:w="2017" w:type="dxa"/>
            <w:noWrap/>
            <w:hideMark/>
          </w:tcPr>
          <w:p w14:paraId="55938017" w14:textId="77777777" w:rsidR="00E62550" w:rsidRPr="00E62550" w:rsidRDefault="00E62550" w:rsidP="00E62550">
            <w:pPr>
              <w:rPr>
                <w:rFonts w:ascii="Courier New" w:hAnsi="Courier New" w:cs="Courier New"/>
                <w:b/>
                <w:color w:val="000000"/>
                <w:sz w:val="20"/>
                <w:lang w:eastAsia="en-GB"/>
              </w:rPr>
            </w:pPr>
            <w:r w:rsidRPr="00E62550">
              <w:rPr>
                <w:rFonts w:ascii="Courier New" w:hAnsi="Courier New" w:cs="Courier New"/>
                <w:b/>
                <w:color w:val="000000"/>
                <w:sz w:val="20"/>
                <w:lang w:eastAsia="en-GB"/>
              </w:rPr>
              <w:t>No of Products</w:t>
            </w:r>
          </w:p>
        </w:tc>
      </w:tr>
      <w:tr w:rsidR="00E62550" w:rsidRPr="0008474B" w14:paraId="2047CB08" w14:textId="77777777" w:rsidTr="00E62550">
        <w:trPr>
          <w:trHeight w:val="288"/>
        </w:trPr>
        <w:tc>
          <w:tcPr>
            <w:tcW w:w="1897" w:type="dxa"/>
            <w:noWrap/>
            <w:hideMark/>
          </w:tcPr>
          <w:p w14:paraId="729D0011" w14:textId="77777777" w:rsidR="00E62550" w:rsidRPr="00E62550" w:rsidRDefault="00E62550" w:rsidP="00E62550">
            <w:pPr>
              <w:rPr>
                <w:rFonts w:ascii="Courier New" w:hAnsi="Courier New" w:cs="Courier New"/>
                <w:b/>
                <w:color w:val="000000"/>
                <w:sz w:val="20"/>
                <w:lang w:eastAsia="en-GB"/>
              </w:rPr>
            </w:pPr>
            <w:r w:rsidRPr="00E62550">
              <w:rPr>
                <w:rFonts w:ascii="Courier New" w:hAnsi="Courier New" w:cs="Courier New"/>
                <w:b/>
                <w:color w:val="000000"/>
                <w:sz w:val="20"/>
                <w:lang w:eastAsia="en-GB"/>
              </w:rPr>
              <w:t>Confections</w:t>
            </w:r>
          </w:p>
        </w:tc>
        <w:tc>
          <w:tcPr>
            <w:tcW w:w="2017" w:type="dxa"/>
            <w:noWrap/>
            <w:hideMark/>
          </w:tcPr>
          <w:p w14:paraId="0C186E2F" w14:textId="77777777" w:rsidR="00E62550" w:rsidRPr="00E62550" w:rsidRDefault="00E62550" w:rsidP="00E62550">
            <w:pPr>
              <w:rPr>
                <w:rFonts w:ascii="Courier New" w:hAnsi="Courier New" w:cs="Courier New"/>
                <w:b/>
                <w:color w:val="000000"/>
                <w:sz w:val="20"/>
                <w:lang w:eastAsia="en-GB"/>
              </w:rPr>
            </w:pPr>
            <w:r w:rsidRPr="00E62550">
              <w:rPr>
                <w:rFonts w:ascii="Courier New" w:hAnsi="Courier New" w:cs="Courier New"/>
                <w:b/>
                <w:color w:val="000000"/>
                <w:sz w:val="20"/>
                <w:lang w:eastAsia="en-GB"/>
              </w:rPr>
              <w:t>13</w:t>
            </w:r>
          </w:p>
        </w:tc>
      </w:tr>
      <w:tr w:rsidR="00E62550" w:rsidRPr="0008474B" w14:paraId="4646E742" w14:textId="77777777" w:rsidTr="00E62550">
        <w:trPr>
          <w:trHeight w:val="288"/>
        </w:trPr>
        <w:tc>
          <w:tcPr>
            <w:tcW w:w="1897" w:type="dxa"/>
            <w:noWrap/>
            <w:hideMark/>
          </w:tcPr>
          <w:p w14:paraId="7D44B018" w14:textId="77777777" w:rsidR="00E62550" w:rsidRPr="00E62550" w:rsidRDefault="00E62550" w:rsidP="00E62550">
            <w:pPr>
              <w:rPr>
                <w:rFonts w:ascii="Courier New" w:hAnsi="Courier New" w:cs="Courier New"/>
                <w:b/>
                <w:color w:val="000000"/>
                <w:sz w:val="20"/>
                <w:lang w:eastAsia="en-GB"/>
              </w:rPr>
            </w:pPr>
            <w:r w:rsidRPr="00E62550">
              <w:rPr>
                <w:rFonts w:ascii="Courier New" w:hAnsi="Courier New" w:cs="Courier New"/>
                <w:b/>
                <w:color w:val="000000"/>
                <w:sz w:val="20"/>
                <w:lang w:eastAsia="en-GB"/>
              </w:rPr>
              <w:t>Beverages</w:t>
            </w:r>
          </w:p>
        </w:tc>
        <w:tc>
          <w:tcPr>
            <w:tcW w:w="2017" w:type="dxa"/>
            <w:noWrap/>
            <w:hideMark/>
          </w:tcPr>
          <w:p w14:paraId="4F247FC7" w14:textId="77777777" w:rsidR="00E62550" w:rsidRPr="00E62550" w:rsidRDefault="00E62550" w:rsidP="00E62550">
            <w:pPr>
              <w:rPr>
                <w:rFonts w:ascii="Courier New" w:hAnsi="Courier New" w:cs="Courier New"/>
                <w:b/>
                <w:color w:val="000000"/>
                <w:sz w:val="20"/>
                <w:lang w:eastAsia="en-GB"/>
              </w:rPr>
            </w:pPr>
            <w:r w:rsidRPr="00E62550">
              <w:rPr>
                <w:rFonts w:ascii="Courier New" w:hAnsi="Courier New" w:cs="Courier New"/>
                <w:b/>
                <w:color w:val="000000"/>
                <w:sz w:val="20"/>
                <w:lang w:eastAsia="en-GB"/>
              </w:rPr>
              <w:t>12</w:t>
            </w:r>
          </w:p>
        </w:tc>
      </w:tr>
      <w:tr w:rsidR="00E62550" w:rsidRPr="0008474B" w14:paraId="7E64B88D" w14:textId="77777777" w:rsidTr="00E62550">
        <w:trPr>
          <w:trHeight w:val="288"/>
        </w:trPr>
        <w:tc>
          <w:tcPr>
            <w:tcW w:w="1897" w:type="dxa"/>
            <w:noWrap/>
            <w:hideMark/>
          </w:tcPr>
          <w:p w14:paraId="2922B362" w14:textId="77777777" w:rsidR="00E62550" w:rsidRPr="00E62550" w:rsidRDefault="00E62550" w:rsidP="00E62550">
            <w:pPr>
              <w:rPr>
                <w:rFonts w:ascii="Courier New" w:hAnsi="Courier New" w:cs="Courier New"/>
                <w:b/>
                <w:color w:val="000000"/>
                <w:sz w:val="20"/>
                <w:lang w:eastAsia="en-GB"/>
              </w:rPr>
            </w:pPr>
            <w:r w:rsidRPr="00E62550">
              <w:rPr>
                <w:rFonts w:ascii="Courier New" w:hAnsi="Courier New" w:cs="Courier New"/>
                <w:b/>
                <w:color w:val="000000"/>
                <w:sz w:val="20"/>
                <w:lang w:eastAsia="en-GB"/>
              </w:rPr>
              <w:t>Condiments</w:t>
            </w:r>
          </w:p>
        </w:tc>
        <w:tc>
          <w:tcPr>
            <w:tcW w:w="2017" w:type="dxa"/>
            <w:noWrap/>
            <w:hideMark/>
          </w:tcPr>
          <w:p w14:paraId="3348795D" w14:textId="77777777" w:rsidR="00E62550" w:rsidRPr="00E62550" w:rsidRDefault="00E62550" w:rsidP="00E62550">
            <w:pPr>
              <w:rPr>
                <w:rFonts w:ascii="Courier New" w:hAnsi="Courier New" w:cs="Courier New"/>
                <w:b/>
                <w:color w:val="000000"/>
                <w:sz w:val="20"/>
                <w:lang w:eastAsia="en-GB"/>
              </w:rPr>
            </w:pPr>
            <w:r w:rsidRPr="00E62550">
              <w:rPr>
                <w:rFonts w:ascii="Courier New" w:hAnsi="Courier New" w:cs="Courier New"/>
                <w:b/>
                <w:color w:val="000000"/>
                <w:sz w:val="20"/>
                <w:lang w:eastAsia="en-GB"/>
              </w:rPr>
              <w:t>12</w:t>
            </w:r>
          </w:p>
        </w:tc>
      </w:tr>
      <w:tr w:rsidR="00E62550" w:rsidRPr="0008474B" w14:paraId="15CF7440" w14:textId="77777777" w:rsidTr="00E62550">
        <w:trPr>
          <w:trHeight w:val="288"/>
        </w:trPr>
        <w:tc>
          <w:tcPr>
            <w:tcW w:w="1897" w:type="dxa"/>
            <w:noWrap/>
            <w:hideMark/>
          </w:tcPr>
          <w:p w14:paraId="7908FC45" w14:textId="77777777" w:rsidR="00E62550" w:rsidRPr="00E62550" w:rsidRDefault="00E62550" w:rsidP="00E62550">
            <w:pPr>
              <w:rPr>
                <w:rFonts w:ascii="Courier New" w:hAnsi="Courier New" w:cs="Courier New"/>
                <w:b/>
                <w:color w:val="000000"/>
                <w:sz w:val="20"/>
                <w:lang w:eastAsia="en-GB"/>
              </w:rPr>
            </w:pPr>
            <w:r w:rsidRPr="00E62550">
              <w:rPr>
                <w:rFonts w:ascii="Courier New" w:hAnsi="Courier New" w:cs="Courier New"/>
                <w:b/>
                <w:color w:val="000000"/>
                <w:sz w:val="20"/>
                <w:lang w:eastAsia="en-GB"/>
              </w:rPr>
              <w:t>Seafood</w:t>
            </w:r>
          </w:p>
        </w:tc>
        <w:tc>
          <w:tcPr>
            <w:tcW w:w="2017" w:type="dxa"/>
            <w:noWrap/>
            <w:hideMark/>
          </w:tcPr>
          <w:p w14:paraId="68C2D76E" w14:textId="77777777" w:rsidR="00E62550" w:rsidRPr="00E62550" w:rsidRDefault="00E62550" w:rsidP="00E62550">
            <w:pPr>
              <w:rPr>
                <w:rFonts w:ascii="Courier New" w:hAnsi="Courier New" w:cs="Courier New"/>
                <w:b/>
                <w:color w:val="000000"/>
                <w:sz w:val="20"/>
                <w:lang w:eastAsia="en-GB"/>
              </w:rPr>
            </w:pPr>
            <w:r w:rsidRPr="00E62550">
              <w:rPr>
                <w:rFonts w:ascii="Courier New" w:hAnsi="Courier New" w:cs="Courier New"/>
                <w:b/>
                <w:color w:val="000000"/>
                <w:sz w:val="20"/>
                <w:lang w:eastAsia="en-GB"/>
              </w:rPr>
              <w:t>12</w:t>
            </w:r>
          </w:p>
        </w:tc>
      </w:tr>
      <w:tr w:rsidR="00E62550" w:rsidRPr="0008474B" w14:paraId="000800EF" w14:textId="77777777" w:rsidTr="00E62550">
        <w:trPr>
          <w:trHeight w:val="288"/>
        </w:trPr>
        <w:tc>
          <w:tcPr>
            <w:tcW w:w="1897" w:type="dxa"/>
            <w:noWrap/>
            <w:hideMark/>
          </w:tcPr>
          <w:p w14:paraId="52AB7432" w14:textId="77777777" w:rsidR="00E62550" w:rsidRPr="00E62550" w:rsidRDefault="00E62550" w:rsidP="00E62550">
            <w:pPr>
              <w:rPr>
                <w:rFonts w:ascii="Courier New" w:hAnsi="Courier New" w:cs="Courier New"/>
                <w:b/>
                <w:color w:val="000000"/>
                <w:sz w:val="20"/>
                <w:lang w:eastAsia="en-GB"/>
              </w:rPr>
            </w:pPr>
            <w:r w:rsidRPr="00E62550">
              <w:rPr>
                <w:rFonts w:ascii="Courier New" w:hAnsi="Courier New" w:cs="Courier New"/>
                <w:b/>
                <w:color w:val="000000"/>
                <w:sz w:val="20"/>
                <w:lang w:eastAsia="en-GB"/>
              </w:rPr>
              <w:t>Dairy Products</w:t>
            </w:r>
          </w:p>
        </w:tc>
        <w:tc>
          <w:tcPr>
            <w:tcW w:w="2017" w:type="dxa"/>
            <w:noWrap/>
            <w:hideMark/>
          </w:tcPr>
          <w:p w14:paraId="16957DCE" w14:textId="77777777" w:rsidR="00E62550" w:rsidRPr="00E62550" w:rsidRDefault="00E62550" w:rsidP="00E62550">
            <w:pPr>
              <w:rPr>
                <w:rFonts w:ascii="Courier New" w:hAnsi="Courier New" w:cs="Courier New"/>
                <w:b/>
                <w:color w:val="000000"/>
                <w:sz w:val="20"/>
                <w:lang w:eastAsia="en-GB"/>
              </w:rPr>
            </w:pPr>
            <w:r w:rsidRPr="00E62550">
              <w:rPr>
                <w:rFonts w:ascii="Courier New" w:hAnsi="Courier New" w:cs="Courier New"/>
                <w:b/>
                <w:color w:val="000000"/>
                <w:sz w:val="20"/>
                <w:lang w:eastAsia="en-GB"/>
              </w:rPr>
              <w:t>10</w:t>
            </w:r>
          </w:p>
        </w:tc>
      </w:tr>
      <w:tr w:rsidR="00E62550" w:rsidRPr="0008474B" w14:paraId="6CF73101" w14:textId="77777777" w:rsidTr="00E62550">
        <w:trPr>
          <w:trHeight w:val="288"/>
        </w:trPr>
        <w:tc>
          <w:tcPr>
            <w:tcW w:w="1897" w:type="dxa"/>
            <w:noWrap/>
            <w:hideMark/>
          </w:tcPr>
          <w:p w14:paraId="4E189409" w14:textId="77777777" w:rsidR="00E62550" w:rsidRPr="00E62550" w:rsidRDefault="00E62550" w:rsidP="00E62550">
            <w:pPr>
              <w:rPr>
                <w:rFonts w:ascii="Courier New" w:hAnsi="Courier New" w:cs="Courier New"/>
                <w:b/>
                <w:color w:val="000000"/>
                <w:sz w:val="20"/>
                <w:lang w:eastAsia="en-GB"/>
              </w:rPr>
            </w:pPr>
            <w:r w:rsidRPr="00E62550">
              <w:rPr>
                <w:rFonts w:ascii="Courier New" w:hAnsi="Courier New" w:cs="Courier New"/>
                <w:b/>
                <w:color w:val="000000"/>
                <w:sz w:val="20"/>
                <w:lang w:eastAsia="en-GB"/>
              </w:rPr>
              <w:t>Grains/Cereals</w:t>
            </w:r>
          </w:p>
        </w:tc>
        <w:tc>
          <w:tcPr>
            <w:tcW w:w="2017" w:type="dxa"/>
            <w:noWrap/>
            <w:hideMark/>
          </w:tcPr>
          <w:p w14:paraId="1FF3F47D" w14:textId="77777777" w:rsidR="00E62550" w:rsidRPr="00E62550" w:rsidRDefault="00E62550" w:rsidP="00E62550">
            <w:pPr>
              <w:rPr>
                <w:rFonts w:ascii="Courier New" w:hAnsi="Courier New" w:cs="Courier New"/>
                <w:b/>
                <w:color w:val="000000"/>
                <w:sz w:val="20"/>
                <w:lang w:eastAsia="en-GB"/>
              </w:rPr>
            </w:pPr>
            <w:r w:rsidRPr="00E62550">
              <w:rPr>
                <w:rFonts w:ascii="Courier New" w:hAnsi="Courier New" w:cs="Courier New"/>
                <w:b/>
                <w:color w:val="000000"/>
                <w:sz w:val="20"/>
                <w:lang w:eastAsia="en-GB"/>
              </w:rPr>
              <w:t>7</w:t>
            </w:r>
          </w:p>
        </w:tc>
      </w:tr>
      <w:tr w:rsidR="00E62550" w:rsidRPr="0008474B" w14:paraId="60B0E38B" w14:textId="77777777" w:rsidTr="00E62550">
        <w:trPr>
          <w:trHeight w:val="288"/>
        </w:trPr>
        <w:tc>
          <w:tcPr>
            <w:tcW w:w="1897" w:type="dxa"/>
            <w:noWrap/>
            <w:hideMark/>
          </w:tcPr>
          <w:p w14:paraId="621FEC25" w14:textId="77777777" w:rsidR="00E62550" w:rsidRPr="00E62550" w:rsidRDefault="00E62550" w:rsidP="00E62550">
            <w:pPr>
              <w:rPr>
                <w:rFonts w:ascii="Courier New" w:hAnsi="Courier New" w:cs="Courier New"/>
                <w:b/>
                <w:color w:val="000000"/>
                <w:sz w:val="20"/>
                <w:lang w:eastAsia="en-GB"/>
              </w:rPr>
            </w:pPr>
            <w:r w:rsidRPr="00E62550">
              <w:rPr>
                <w:rFonts w:ascii="Courier New" w:hAnsi="Courier New" w:cs="Courier New"/>
                <w:b/>
                <w:color w:val="000000"/>
                <w:sz w:val="20"/>
                <w:lang w:eastAsia="en-GB"/>
              </w:rPr>
              <w:t>Meat/Poultry</w:t>
            </w:r>
          </w:p>
        </w:tc>
        <w:tc>
          <w:tcPr>
            <w:tcW w:w="2017" w:type="dxa"/>
            <w:noWrap/>
            <w:hideMark/>
          </w:tcPr>
          <w:p w14:paraId="7DB34026" w14:textId="77777777" w:rsidR="00E62550" w:rsidRPr="00E62550" w:rsidRDefault="00E62550" w:rsidP="00E62550">
            <w:pPr>
              <w:rPr>
                <w:rFonts w:ascii="Courier New" w:hAnsi="Courier New" w:cs="Courier New"/>
                <w:b/>
                <w:color w:val="000000"/>
                <w:sz w:val="20"/>
                <w:lang w:eastAsia="en-GB"/>
              </w:rPr>
            </w:pPr>
            <w:r w:rsidRPr="00E62550">
              <w:rPr>
                <w:rFonts w:ascii="Courier New" w:hAnsi="Courier New" w:cs="Courier New"/>
                <w:b/>
                <w:color w:val="000000"/>
                <w:sz w:val="20"/>
                <w:lang w:eastAsia="en-GB"/>
              </w:rPr>
              <w:t>6</w:t>
            </w:r>
          </w:p>
        </w:tc>
      </w:tr>
      <w:tr w:rsidR="00E62550" w:rsidRPr="0008474B" w14:paraId="665DE26F" w14:textId="77777777" w:rsidTr="00E62550">
        <w:trPr>
          <w:trHeight w:val="288"/>
        </w:trPr>
        <w:tc>
          <w:tcPr>
            <w:tcW w:w="1897" w:type="dxa"/>
            <w:noWrap/>
            <w:hideMark/>
          </w:tcPr>
          <w:p w14:paraId="7D164181" w14:textId="77777777" w:rsidR="00E62550" w:rsidRPr="00E62550" w:rsidRDefault="00E62550" w:rsidP="00E62550">
            <w:pPr>
              <w:rPr>
                <w:rFonts w:ascii="Courier New" w:hAnsi="Courier New" w:cs="Courier New"/>
                <w:b/>
                <w:color w:val="000000"/>
                <w:sz w:val="20"/>
                <w:lang w:eastAsia="en-GB"/>
              </w:rPr>
            </w:pPr>
            <w:r w:rsidRPr="00E62550">
              <w:rPr>
                <w:rFonts w:ascii="Courier New" w:hAnsi="Courier New" w:cs="Courier New"/>
                <w:b/>
                <w:color w:val="000000"/>
                <w:sz w:val="20"/>
                <w:lang w:eastAsia="en-GB"/>
              </w:rPr>
              <w:t>Produce</w:t>
            </w:r>
          </w:p>
        </w:tc>
        <w:tc>
          <w:tcPr>
            <w:tcW w:w="2017" w:type="dxa"/>
            <w:noWrap/>
            <w:hideMark/>
          </w:tcPr>
          <w:p w14:paraId="59DBF549" w14:textId="77777777" w:rsidR="00E62550" w:rsidRPr="00E62550" w:rsidRDefault="00E62550" w:rsidP="00E62550">
            <w:pPr>
              <w:rPr>
                <w:rFonts w:ascii="Courier New" w:hAnsi="Courier New" w:cs="Courier New"/>
                <w:b/>
                <w:color w:val="000000"/>
                <w:sz w:val="20"/>
                <w:lang w:eastAsia="en-GB"/>
              </w:rPr>
            </w:pPr>
            <w:r w:rsidRPr="00E62550">
              <w:rPr>
                <w:rFonts w:ascii="Courier New" w:hAnsi="Courier New" w:cs="Courier New"/>
                <w:b/>
                <w:color w:val="000000"/>
                <w:sz w:val="20"/>
                <w:lang w:eastAsia="en-GB"/>
              </w:rPr>
              <w:t>5</w:t>
            </w:r>
          </w:p>
        </w:tc>
      </w:tr>
    </w:tbl>
    <w:p w14:paraId="3AC4B243" w14:textId="77777777" w:rsidR="0008474B" w:rsidRPr="009141E6" w:rsidRDefault="0008474B" w:rsidP="00210E41">
      <w:pPr>
        <w:rPr>
          <w:color w:val="FF0000"/>
        </w:rPr>
      </w:pPr>
    </w:p>
    <w:p w14:paraId="26F78A6F" w14:textId="77777777" w:rsidR="00DB5830" w:rsidRPr="00FF4F9D" w:rsidRDefault="00DB5830" w:rsidP="00FF4F9D">
      <w:pPr>
        <w:rPr>
          <w:rFonts w:ascii="-webkit-standard" w:hAnsi="-webkit-standard"/>
          <w:color w:val="000000"/>
        </w:rPr>
      </w:pPr>
    </w:p>
    <w:p w14:paraId="018692DA" w14:textId="77777777" w:rsidR="00FF4F9D" w:rsidRDefault="009455DD" w:rsidP="00FF4F9D">
      <w:pPr>
        <w:pStyle w:val="Heading2"/>
      </w:pPr>
      <w:bookmarkStart w:id="1" w:name="_Hlk527113792"/>
      <w:r>
        <w:t>--</w:t>
      </w:r>
      <w:r w:rsidR="009141E6">
        <w:t>Question 1.5</w:t>
      </w:r>
    </w:p>
    <w:p w14:paraId="22BC7676" w14:textId="77777777" w:rsidR="00FF4F9D" w:rsidRPr="00FF4F9D" w:rsidRDefault="00FF4F9D" w:rsidP="007E4F92">
      <w:pPr>
        <w:pStyle w:val="SQLCode"/>
      </w:pPr>
      <w:r w:rsidRPr="00FF4F9D">
        <w:t xml:space="preserve">SELECT </w:t>
      </w:r>
      <w:proofErr w:type="spellStart"/>
      <w:r w:rsidRPr="00FF4F9D">
        <w:t>TitleOfCourtesy</w:t>
      </w:r>
      <w:proofErr w:type="spellEnd"/>
      <w:r w:rsidRPr="00FF4F9D">
        <w:t xml:space="preserve"> + ' ' + FirstName + ' ' + </w:t>
      </w:r>
      <w:proofErr w:type="spellStart"/>
      <w:r w:rsidRPr="00FF4F9D">
        <w:t>LastName</w:t>
      </w:r>
      <w:proofErr w:type="spellEnd"/>
      <w:r w:rsidRPr="00FF4F9D">
        <w:t xml:space="preserve"> As Employee, City</w:t>
      </w:r>
    </w:p>
    <w:p w14:paraId="3319485D" w14:textId="77777777" w:rsidR="00FF4F9D" w:rsidRPr="00FF4F9D" w:rsidRDefault="00FF4F9D" w:rsidP="007E4F92">
      <w:pPr>
        <w:pStyle w:val="SQLCode"/>
      </w:pPr>
      <w:r w:rsidRPr="00FF4F9D">
        <w:t>  FROM Employees</w:t>
      </w:r>
    </w:p>
    <w:p w14:paraId="6BF9DF4D" w14:textId="77777777" w:rsidR="00FF4F9D" w:rsidRPr="00FF4F9D" w:rsidRDefault="00FF4F9D" w:rsidP="007E4F92">
      <w:pPr>
        <w:pStyle w:val="SQLCode"/>
      </w:pPr>
      <w:r w:rsidRPr="00FF4F9D">
        <w:t>  WHERE Country = 'UK'</w:t>
      </w:r>
      <w:r w:rsidR="0008474B">
        <w:t>;</w:t>
      </w:r>
    </w:p>
    <w:p w14:paraId="6BF8886A" w14:textId="77777777" w:rsidR="00FF4F9D" w:rsidRDefault="00FF4F9D" w:rsidP="00FF4F9D">
      <w:pPr>
        <w:rPr>
          <w:rFonts w:ascii="-webkit-standard" w:hAnsi="-webkit-standard"/>
          <w:color w:val="000000"/>
        </w:rPr>
      </w:pPr>
    </w:p>
    <w:p w14:paraId="38964145" w14:textId="77777777" w:rsidR="00210E41" w:rsidRDefault="009455DD" w:rsidP="00210E41">
      <w:pPr>
        <w:rPr>
          <w:color w:val="FF0000"/>
        </w:rPr>
      </w:pPr>
      <w:r>
        <w:rPr>
          <w:color w:val="FF0000"/>
        </w:rPr>
        <w:t>--</w:t>
      </w:r>
      <w:r w:rsidR="00210E41">
        <w:rPr>
          <w:color w:val="FF0000"/>
        </w:rPr>
        <w:t>Should result in 4</w:t>
      </w:r>
      <w:r w:rsidR="00210E41" w:rsidRPr="009141E6">
        <w:rPr>
          <w:color w:val="FF0000"/>
        </w:rPr>
        <w:t xml:space="preserve"> Rows</w:t>
      </w:r>
      <w:r w:rsidR="0008474B">
        <w:rPr>
          <w:color w:val="FF0000"/>
        </w:rPr>
        <w:t>:</w:t>
      </w:r>
    </w:p>
    <w:p w14:paraId="7752CA28" w14:textId="77777777" w:rsidR="0008474B" w:rsidRDefault="0008474B" w:rsidP="00210E41">
      <w:pPr>
        <w:rPr>
          <w:color w:val="FF0000"/>
        </w:rPr>
      </w:pPr>
    </w:p>
    <w:tbl>
      <w:tblPr>
        <w:tblStyle w:val="TableGrid"/>
        <w:tblW w:w="0" w:type="auto"/>
        <w:tblLook w:val="04A0" w:firstRow="1" w:lastRow="0" w:firstColumn="1" w:lastColumn="0" w:noHBand="0" w:noVBand="1"/>
      </w:tblPr>
      <w:tblGrid>
        <w:gridCol w:w="2617"/>
        <w:gridCol w:w="1057"/>
      </w:tblGrid>
      <w:tr w:rsidR="0008474B" w:rsidRPr="0008474B" w14:paraId="4CF8D6FE" w14:textId="77777777" w:rsidTr="0008474B">
        <w:trPr>
          <w:trHeight w:val="288"/>
        </w:trPr>
        <w:tc>
          <w:tcPr>
            <w:tcW w:w="2617" w:type="dxa"/>
            <w:noWrap/>
            <w:hideMark/>
          </w:tcPr>
          <w:p w14:paraId="3E22556B" w14:textId="77777777" w:rsidR="0008474B" w:rsidRPr="0008474B" w:rsidRDefault="0008474B" w:rsidP="0008474B">
            <w:pPr>
              <w:pStyle w:val="SQLCode"/>
            </w:pPr>
            <w:r w:rsidRPr="0008474B">
              <w:t>Employee</w:t>
            </w:r>
          </w:p>
        </w:tc>
        <w:tc>
          <w:tcPr>
            <w:tcW w:w="1057" w:type="dxa"/>
            <w:noWrap/>
            <w:hideMark/>
          </w:tcPr>
          <w:p w14:paraId="4633D17F" w14:textId="77777777" w:rsidR="0008474B" w:rsidRPr="0008474B" w:rsidRDefault="0008474B" w:rsidP="0008474B">
            <w:pPr>
              <w:pStyle w:val="SQLCode"/>
            </w:pPr>
            <w:r w:rsidRPr="0008474B">
              <w:t>City</w:t>
            </w:r>
          </w:p>
        </w:tc>
      </w:tr>
      <w:tr w:rsidR="0008474B" w:rsidRPr="0008474B" w14:paraId="69B01C2E" w14:textId="77777777" w:rsidTr="0008474B">
        <w:trPr>
          <w:trHeight w:val="288"/>
        </w:trPr>
        <w:tc>
          <w:tcPr>
            <w:tcW w:w="2617" w:type="dxa"/>
            <w:noWrap/>
            <w:hideMark/>
          </w:tcPr>
          <w:p w14:paraId="015CB0A9" w14:textId="77777777" w:rsidR="0008474B" w:rsidRPr="0008474B" w:rsidRDefault="0008474B" w:rsidP="0008474B">
            <w:pPr>
              <w:pStyle w:val="SQLCode"/>
            </w:pPr>
            <w:r w:rsidRPr="0008474B">
              <w:t>Mr. Steven Buchanan</w:t>
            </w:r>
          </w:p>
        </w:tc>
        <w:tc>
          <w:tcPr>
            <w:tcW w:w="1057" w:type="dxa"/>
            <w:noWrap/>
            <w:hideMark/>
          </w:tcPr>
          <w:p w14:paraId="5BF1E376" w14:textId="77777777" w:rsidR="0008474B" w:rsidRPr="0008474B" w:rsidRDefault="0008474B" w:rsidP="0008474B">
            <w:pPr>
              <w:pStyle w:val="SQLCode"/>
            </w:pPr>
            <w:r w:rsidRPr="0008474B">
              <w:t>London</w:t>
            </w:r>
          </w:p>
        </w:tc>
      </w:tr>
      <w:tr w:rsidR="0008474B" w:rsidRPr="0008474B" w14:paraId="71EDF875" w14:textId="77777777" w:rsidTr="0008474B">
        <w:trPr>
          <w:trHeight w:val="288"/>
        </w:trPr>
        <w:tc>
          <w:tcPr>
            <w:tcW w:w="2617" w:type="dxa"/>
            <w:noWrap/>
            <w:hideMark/>
          </w:tcPr>
          <w:p w14:paraId="2435EEBF" w14:textId="77777777" w:rsidR="0008474B" w:rsidRPr="0008474B" w:rsidRDefault="0008474B" w:rsidP="0008474B">
            <w:pPr>
              <w:pStyle w:val="SQLCode"/>
            </w:pPr>
            <w:r w:rsidRPr="0008474B">
              <w:t xml:space="preserve">Mr. Michael </w:t>
            </w:r>
            <w:proofErr w:type="spellStart"/>
            <w:r w:rsidRPr="0008474B">
              <w:t>Suyama</w:t>
            </w:r>
            <w:proofErr w:type="spellEnd"/>
          </w:p>
        </w:tc>
        <w:tc>
          <w:tcPr>
            <w:tcW w:w="1057" w:type="dxa"/>
            <w:noWrap/>
            <w:hideMark/>
          </w:tcPr>
          <w:p w14:paraId="4414EDA7" w14:textId="77777777" w:rsidR="0008474B" w:rsidRPr="0008474B" w:rsidRDefault="0008474B" w:rsidP="0008474B">
            <w:pPr>
              <w:pStyle w:val="SQLCode"/>
            </w:pPr>
            <w:r w:rsidRPr="0008474B">
              <w:t>London</w:t>
            </w:r>
          </w:p>
        </w:tc>
      </w:tr>
      <w:tr w:rsidR="0008474B" w:rsidRPr="0008474B" w14:paraId="0ABA484E" w14:textId="77777777" w:rsidTr="0008474B">
        <w:trPr>
          <w:trHeight w:val="288"/>
        </w:trPr>
        <w:tc>
          <w:tcPr>
            <w:tcW w:w="2617" w:type="dxa"/>
            <w:noWrap/>
            <w:hideMark/>
          </w:tcPr>
          <w:p w14:paraId="516183B5" w14:textId="77777777" w:rsidR="0008474B" w:rsidRPr="0008474B" w:rsidRDefault="0008474B" w:rsidP="0008474B">
            <w:pPr>
              <w:pStyle w:val="SQLCode"/>
            </w:pPr>
            <w:r w:rsidRPr="0008474B">
              <w:t>Mr. Robert King</w:t>
            </w:r>
          </w:p>
        </w:tc>
        <w:tc>
          <w:tcPr>
            <w:tcW w:w="1057" w:type="dxa"/>
            <w:noWrap/>
            <w:hideMark/>
          </w:tcPr>
          <w:p w14:paraId="2506A37A" w14:textId="77777777" w:rsidR="0008474B" w:rsidRPr="0008474B" w:rsidRDefault="0008474B" w:rsidP="0008474B">
            <w:pPr>
              <w:pStyle w:val="SQLCode"/>
            </w:pPr>
            <w:r w:rsidRPr="0008474B">
              <w:t>London</w:t>
            </w:r>
          </w:p>
        </w:tc>
      </w:tr>
      <w:tr w:rsidR="0008474B" w:rsidRPr="0008474B" w14:paraId="243183C8" w14:textId="77777777" w:rsidTr="0008474B">
        <w:trPr>
          <w:trHeight w:val="288"/>
        </w:trPr>
        <w:tc>
          <w:tcPr>
            <w:tcW w:w="2617" w:type="dxa"/>
            <w:noWrap/>
            <w:hideMark/>
          </w:tcPr>
          <w:p w14:paraId="277488AB" w14:textId="77777777" w:rsidR="0008474B" w:rsidRPr="0008474B" w:rsidRDefault="0008474B" w:rsidP="0008474B">
            <w:pPr>
              <w:pStyle w:val="SQLCode"/>
            </w:pPr>
            <w:r w:rsidRPr="0008474B">
              <w:t xml:space="preserve">Ms. Anne </w:t>
            </w:r>
            <w:proofErr w:type="spellStart"/>
            <w:r w:rsidRPr="0008474B">
              <w:t>Dodsworth</w:t>
            </w:r>
            <w:proofErr w:type="spellEnd"/>
          </w:p>
        </w:tc>
        <w:tc>
          <w:tcPr>
            <w:tcW w:w="1057" w:type="dxa"/>
            <w:noWrap/>
            <w:hideMark/>
          </w:tcPr>
          <w:p w14:paraId="3CABC1AB" w14:textId="77777777" w:rsidR="0008474B" w:rsidRPr="0008474B" w:rsidRDefault="0008474B" w:rsidP="0008474B">
            <w:pPr>
              <w:pStyle w:val="SQLCode"/>
            </w:pPr>
            <w:r w:rsidRPr="0008474B">
              <w:t>London</w:t>
            </w:r>
          </w:p>
        </w:tc>
      </w:tr>
    </w:tbl>
    <w:p w14:paraId="1A994E26" w14:textId="77777777" w:rsidR="00E30B18" w:rsidRDefault="00E30B18" w:rsidP="00FF4F9D">
      <w:pPr>
        <w:rPr>
          <w:rFonts w:ascii="-webkit-standard" w:hAnsi="-webkit-standard"/>
          <w:color w:val="000000"/>
        </w:rPr>
      </w:pPr>
    </w:p>
    <w:p w14:paraId="0657CE04" w14:textId="77777777" w:rsidR="00FF4F9D" w:rsidRDefault="009455DD" w:rsidP="00FF4F9D">
      <w:pPr>
        <w:pStyle w:val="Heading2"/>
      </w:pPr>
      <w:r>
        <w:t>--</w:t>
      </w:r>
      <w:r w:rsidR="009141E6">
        <w:t>Question 1.6</w:t>
      </w:r>
    </w:p>
    <w:p w14:paraId="71872A7E" w14:textId="77777777" w:rsidR="00DB5830" w:rsidRDefault="009455DD" w:rsidP="00DB5830">
      <w:pPr>
        <w:rPr>
          <w:color w:val="FF0000"/>
        </w:rPr>
      </w:pPr>
      <w:r>
        <w:rPr>
          <w:color w:val="FF0000"/>
        </w:rPr>
        <w:t>--</w:t>
      </w:r>
      <w:r w:rsidR="00DB5830" w:rsidRPr="00DB5830">
        <w:rPr>
          <w:color w:val="FF0000"/>
        </w:rPr>
        <w:t>IMPROVED ANSWER USING ONLY 5 TABLES</w:t>
      </w:r>
      <w:r w:rsidR="00F1371E">
        <w:rPr>
          <w:color w:val="FF0000"/>
        </w:rPr>
        <w:t xml:space="preserve"> </w:t>
      </w:r>
    </w:p>
    <w:p w14:paraId="69762912" w14:textId="77777777" w:rsidR="00F1371E" w:rsidRDefault="00F1371E" w:rsidP="00DB5830">
      <w:pPr>
        <w:rPr>
          <w:color w:val="FF0000"/>
        </w:rPr>
      </w:pPr>
      <w:bookmarkStart w:id="2" w:name="_Hlk527112487"/>
      <w:r>
        <w:rPr>
          <w:color w:val="FF0000"/>
        </w:rPr>
        <w:t xml:space="preserve">-- </w:t>
      </w:r>
      <w:proofErr w:type="spellStart"/>
      <w:r>
        <w:rPr>
          <w:color w:val="FF0000"/>
        </w:rPr>
        <w:t>EmployeeID</w:t>
      </w:r>
      <w:proofErr w:type="spellEnd"/>
      <w:r>
        <w:rPr>
          <w:color w:val="FF0000"/>
        </w:rPr>
        <w:t xml:space="preserve"> is on both Employees table and Orders table, so don’t need Employees.</w:t>
      </w:r>
    </w:p>
    <w:bookmarkEnd w:id="2"/>
    <w:p w14:paraId="751276C5" w14:textId="77777777" w:rsidR="001A49C4" w:rsidRDefault="00DB5830" w:rsidP="00DB5830">
      <w:pPr>
        <w:pStyle w:val="SQLCode"/>
      </w:pPr>
      <w:r w:rsidRPr="00DB5830">
        <w:t xml:space="preserve">SELECT </w:t>
      </w:r>
      <w:proofErr w:type="spellStart"/>
      <w:r w:rsidRPr="00DB5830">
        <w:t>r.RegionID</w:t>
      </w:r>
      <w:proofErr w:type="spellEnd"/>
      <w:r w:rsidRPr="00DB5830">
        <w:t xml:space="preserve">, </w:t>
      </w:r>
      <w:proofErr w:type="spellStart"/>
      <w:r w:rsidRPr="00DB5830">
        <w:t>r.RegionDescription</w:t>
      </w:r>
      <w:proofErr w:type="spellEnd"/>
      <w:r w:rsidRPr="00DB5830">
        <w:t xml:space="preserve"> AS Region, </w:t>
      </w:r>
    </w:p>
    <w:p w14:paraId="60635E99" w14:textId="77777777" w:rsidR="001A49C4" w:rsidRDefault="0052246A" w:rsidP="001A49C4">
      <w:pPr>
        <w:pStyle w:val="SQLCode"/>
        <w:ind w:firstLine="720"/>
      </w:pPr>
      <w:r>
        <w:t>FORMAT</w:t>
      </w:r>
      <w:r w:rsidR="00DB5830" w:rsidRPr="00DB5830">
        <w:t>(SUM((</w:t>
      </w:r>
      <w:proofErr w:type="spellStart"/>
      <w:r w:rsidR="00DB5830" w:rsidRPr="00DB5830">
        <w:t>UnitPrice</w:t>
      </w:r>
      <w:proofErr w:type="spellEnd"/>
      <w:r w:rsidR="00DB5830" w:rsidRPr="00DB5830">
        <w:t xml:space="preserve"> * Quantity) * (1-Discount))</w:t>
      </w:r>
      <w:r>
        <w:t>,</w:t>
      </w:r>
      <w:r w:rsidRPr="00FF4F9D">
        <w:t>'</w:t>
      </w:r>
      <w:r>
        <w:t>C</w:t>
      </w:r>
      <w:r w:rsidRPr="00FF4F9D">
        <w:t>'</w:t>
      </w:r>
      <w:r>
        <w:t>)</w:t>
      </w:r>
      <w:r w:rsidR="00DB5830" w:rsidRPr="00DB5830">
        <w:t xml:space="preserve"> </w:t>
      </w:r>
    </w:p>
    <w:p w14:paraId="5F30F74F" w14:textId="77777777" w:rsidR="00DB5830" w:rsidRDefault="00DB5830" w:rsidP="001A49C4">
      <w:pPr>
        <w:pStyle w:val="SQLCode"/>
        <w:ind w:firstLine="720"/>
      </w:pPr>
      <w:r w:rsidRPr="00DB5830">
        <w:t>AS "Sales Total by Region"</w:t>
      </w:r>
      <w:r w:rsidRPr="00DB5830">
        <w:br/>
        <w:t>    FROM Orders AS o</w:t>
      </w:r>
      <w:r w:rsidRPr="00DB5830">
        <w:br/>
        <w:t>    </w:t>
      </w:r>
      <w:r w:rsidR="001A49C4">
        <w:tab/>
        <w:t xml:space="preserve">INNER </w:t>
      </w:r>
      <w:r w:rsidRPr="00DB5830">
        <w:t xml:space="preserve">JOIN [Order Details] AS od ON </w:t>
      </w:r>
      <w:proofErr w:type="spellStart"/>
      <w:r w:rsidRPr="00DB5830">
        <w:t>od.OrderID</w:t>
      </w:r>
      <w:proofErr w:type="spellEnd"/>
      <w:r w:rsidRPr="00DB5830">
        <w:t xml:space="preserve"> = </w:t>
      </w:r>
      <w:proofErr w:type="spellStart"/>
      <w:r w:rsidRPr="00DB5830">
        <w:t>o.OrderID</w:t>
      </w:r>
      <w:proofErr w:type="spellEnd"/>
      <w:r w:rsidRPr="00DB5830">
        <w:br/>
        <w:t>    </w:t>
      </w:r>
      <w:r w:rsidR="001A49C4">
        <w:tab/>
        <w:t xml:space="preserve">INNER </w:t>
      </w:r>
      <w:r w:rsidRPr="00DB5830">
        <w:t xml:space="preserve">JOIN </w:t>
      </w:r>
      <w:proofErr w:type="spellStart"/>
      <w:r w:rsidRPr="00DB5830">
        <w:t>EmployeeTerritories</w:t>
      </w:r>
      <w:proofErr w:type="spellEnd"/>
      <w:r w:rsidRPr="00DB5830">
        <w:t xml:space="preserve"> AS et ON </w:t>
      </w:r>
      <w:proofErr w:type="spellStart"/>
      <w:r w:rsidRPr="00DB5830">
        <w:t>o.EmployeeID</w:t>
      </w:r>
      <w:proofErr w:type="spellEnd"/>
      <w:r w:rsidRPr="00DB5830">
        <w:t xml:space="preserve"> = </w:t>
      </w:r>
      <w:proofErr w:type="spellStart"/>
      <w:r w:rsidRPr="00DB5830">
        <w:t>et.EmployeeID</w:t>
      </w:r>
      <w:proofErr w:type="spellEnd"/>
      <w:r w:rsidRPr="00DB5830">
        <w:br/>
        <w:t>    </w:t>
      </w:r>
      <w:r w:rsidR="001A49C4">
        <w:tab/>
        <w:t xml:space="preserve">INNER </w:t>
      </w:r>
      <w:r w:rsidRPr="00DB5830">
        <w:t xml:space="preserve">JOIN Territories AS t ON </w:t>
      </w:r>
      <w:proofErr w:type="spellStart"/>
      <w:r w:rsidRPr="00DB5830">
        <w:t>et.TerritoryID</w:t>
      </w:r>
      <w:proofErr w:type="spellEnd"/>
      <w:r w:rsidRPr="00DB5830">
        <w:t xml:space="preserve"> = </w:t>
      </w:r>
      <w:proofErr w:type="spellStart"/>
      <w:r w:rsidRPr="00DB5830">
        <w:t>t.TerritoryID</w:t>
      </w:r>
      <w:proofErr w:type="spellEnd"/>
      <w:r w:rsidRPr="00DB5830">
        <w:br/>
        <w:t>    </w:t>
      </w:r>
      <w:r w:rsidR="001A49C4">
        <w:tab/>
        <w:t xml:space="preserve">INNER </w:t>
      </w:r>
      <w:r w:rsidRPr="00DB5830">
        <w:t xml:space="preserve">JOIN Region AS r ON </w:t>
      </w:r>
      <w:proofErr w:type="spellStart"/>
      <w:r w:rsidRPr="00DB5830">
        <w:t>t.RegionID</w:t>
      </w:r>
      <w:proofErr w:type="spellEnd"/>
      <w:r w:rsidRPr="00DB5830">
        <w:t xml:space="preserve"> = </w:t>
      </w:r>
      <w:proofErr w:type="spellStart"/>
      <w:r w:rsidRPr="00DB5830">
        <w:t>r.RegionID</w:t>
      </w:r>
      <w:proofErr w:type="spellEnd"/>
      <w:r w:rsidRPr="00DB5830">
        <w:br/>
        <w:t xml:space="preserve">    GROUP BY </w:t>
      </w:r>
      <w:proofErr w:type="spellStart"/>
      <w:r w:rsidRPr="00DB5830">
        <w:t>r.RegionDescription</w:t>
      </w:r>
      <w:proofErr w:type="spellEnd"/>
      <w:r w:rsidRPr="00DB5830">
        <w:t xml:space="preserve">, </w:t>
      </w:r>
      <w:proofErr w:type="spellStart"/>
      <w:r w:rsidRPr="00DB5830">
        <w:t>r.RegionID</w:t>
      </w:r>
      <w:proofErr w:type="spellEnd"/>
      <w:r w:rsidRPr="00DB5830">
        <w:br/>
        <w:t>    HAVING SUM((</w:t>
      </w:r>
      <w:proofErr w:type="spellStart"/>
      <w:r w:rsidRPr="00DB5830">
        <w:t>UnitPrice</w:t>
      </w:r>
      <w:proofErr w:type="spellEnd"/>
      <w:r w:rsidRPr="00DB5830">
        <w:t xml:space="preserve"> * Quantity) * (1-Discount)) &gt; 1000000</w:t>
      </w:r>
      <w:r w:rsidRPr="00DB5830">
        <w:br/>
        <w:t>    ORDER BY "Sales Total by Region" DESC;</w:t>
      </w:r>
    </w:p>
    <w:p w14:paraId="748C88D5" w14:textId="77777777" w:rsidR="008E1198" w:rsidRDefault="008E1198" w:rsidP="001A49C4">
      <w:pPr>
        <w:pStyle w:val="SQLCode"/>
        <w:ind w:firstLine="720"/>
      </w:pPr>
    </w:p>
    <w:p w14:paraId="4E6A4C3D" w14:textId="77777777" w:rsidR="00DB5830" w:rsidRDefault="00DB5830" w:rsidP="007E4F92">
      <w:pPr>
        <w:pStyle w:val="SQLCode"/>
      </w:pPr>
    </w:p>
    <w:tbl>
      <w:tblPr>
        <w:tblStyle w:val="TableGrid"/>
        <w:tblW w:w="0" w:type="auto"/>
        <w:tblLook w:val="04A0" w:firstRow="1" w:lastRow="0" w:firstColumn="1" w:lastColumn="0" w:noHBand="0" w:noVBand="1"/>
      </w:tblPr>
      <w:tblGrid>
        <w:gridCol w:w="1177"/>
        <w:gridCol w:w="1177"/>
        <w:gridCol w:w="2857"/>
      </w:tblGrid>
      <w:tr w:rsidR="00E553C7" w:rsidRPr="00E553C7" w14:paraId="1B9D5C76" w14:textId="77777777" w:rsidTr="00E553C7">
        <w:trPr>
          <w:trHeight w:val="288"/>
        </w:trPr>
        <w:tc>
          <w:tcPr>
            <w:tcW w:w="1177" w:type="dxa"/>
            <w:noWrap/>
            <w:hideMark/>
          </w:tcPr>
          <w:p w14:paraId="5EFB998C" w14:textId="77777777" w:rsidR="00E553C7" w:rsidRPr="00E553C7" w:rsidRDefault="00E553C7" w:rsidP="00E553C7">
            <w:pPr>
              <w:pStyle w:val="SQLCode"/>
            </w:pPr>
            <w:proofErr w:type="spellStart"/>
            <w:r w:rsidRPr="00E553C7">
              <w:t>RegionID</w:t>
            </w:r>
            <w:proofErr w:type="spellEnd"/>
          </w:p>
        </w:tc>
        <w:tc>
          <w:tcPr>
            <w:tcW w:w="1177" w:type="dxa"/>
            <w:noWrap/>
            <w:hideMark/>
          </w:tcPr>
          <w:p w14:paraId="753E8472" w14:textId="77777777" w:rsidR="00E553C7" w:rsidRPr="00E553C7" w:rsidRDefault="00E553C7" w:rsidP="00E553C7">
            <w:pPr>
              <w:pStyle w:val="SQLCode"/>
            </w:pPr>
            <w:r w:rsidRPr="00E553C7">
              <w:t>Region</w:t>
            </w:r>
          </w:p>
        </w:tc>
        <w:tc>
          <w:tcPr>
            <w:tcW w:w="2857" w:type="dxa"/>
            <w:noWrap/>
            <w:hideMark/>
          </w:tcPr>
          <w:p w14:paraId="7A6BFB87" w14:textId="77777777" w:rsidR="00E553C7" w:rsidRPr="00E553C7" w:rsidRDefault="00E553C7" w:rsidP="00E553C7">
            <w:pPr>
              <w:pStyle w:val="SQLCode"/>
            </w:pPr>
            <w:r w:rsidRPr="00E553C7">
              <w:t>Sales Total by Region</w:t>
            </w:r>
          </w:p>
        </w:tc>
      </w:tr>
      <w:tr w:rsidR="00E553C7" w:rsidRPr="00E553C7" w14:paraId="10AEA942" w14:textId="77777777" w:rsidTr="00E553C7">
        <w:trPr>
          <w:trHeight w:val="288"/>
        </w:trPr>
        <w:tc>
          <w:tcPr>
            <w:tcW w:w="1177" w:type="dxa"/>
            <w:noWrap/>
            <w:hideMark/>
          </w:tcPr>
          <w:p w14:paraId="7EF0DC6D" w14:textId="77777777" w:rsidR="00E553C7" w:rsidRPr="00E553C7" w:rsidRDefault="00E553C7" w:rsidP="00E553C7">
            <w:pPr>
              <w:pStyle w:val="SQLCode"/>
            </w:pPr>
            <w:r w:rsidRPr="00E553C7">
              <w:t>1</w:t>
            </w:r>
          </w:p>
        </w:tc>
        <w:tc>
          <w:tcPr>
            <w:tcW w:w="1177" w:type="dxa"/>
            <w:noWrap/>
            <w:hideMark/>
          </w:tcPr>
          <w:p w14:paraId="79453F53" w14:textId="77777777" w:rsidR="00E553C7" w:rsidRPr="00E553C7" w:rsidRDefault="00E553C7" w:rsidP="00E553C7">
            <w:pPr>
              <w:pStyle w:val="SQLCode"/>
            </w:pPr>
            <w:r w:rsidRPr="00E553C7">
              <w:t xml:space="preserve">Eastern                                           </w:t>
            </w:r>
          </w:p>
        </w:tc>
        <w:tc>
          <w:tcPr>
            <w:tcW w:w="2857" w:type="dxa"/>
            <w:noWrap/>
            <w:hideMark/>
          </w:tcPr>
          <w:p w14:paraId="709B4B8F" w14:textId="77777777" w:rsidR="00E553C7" w:rsidRPr="00E553C7" w:rsidRDefault="00E553C7" w:rsidP="00E553C7">
            <w:pPr>
              <w:pStyle w:val="SQLCode"/>
            </w:pPr>
            <w:r w:rsidRPr="00E553C7">
              <w:t>$2,730,198.01</w:t>
            </w:r>
          </w:p>
        </w:tc>
      </w:tr>
      <w:tr w:rsidR="00E553C7" w:rsidRPr="00E553C7" w14:paraId="119AEDA1" w14:textId="77777777" w:rsidTr="00E553C7">
        <w:trPr>
          <w:trHeight w:val="288"/>
        </w:trPr>
        <w:tc>
          <w:tcPr>
            <w:tcW w:w="1177" w:type="dxa"/>
            <w:noWrap/>
            <w:hideMark/>
          </w:tcPr>
          <w:p w14:paraId="17A009A4" w14:textId="77777777" w:rsidR="00E553C7" w:rsidRPr="00E553C7" w:rsidRDefault="00E553C7" w:rsidP="00E553C7">
            <w:pPr>
              <w:pStyle w:val="SQLCode"/>
            </w:pPr>
            <w:r w:rsidRPr="00E553C7">
              <w:t>2</w:t>
            </w:r>
          </w:p>
        </w:tc>
        <w:tc>
          <w:tcPr>
            <w:tcW w:w="1177" w:type="dxa"/>
            <w:noWrap/>
            <w:hideMark/>
          </w:tcPr>
          <w:p w14:paraId="719EA90C" w14:textId="77777777" w:rsidR="00E553C7" w:rsidRPr="00E553C7" w:rsidRDefault="00E553C7" w:rsidP="00E553C7">
            <w:pPr>
              <w:pStyle w:val="SQLCode"/>
            </w:pPr>
            <w:r w:rsidRPr="00E553C7">
              <w:t xml:space="preserve">Western                                           </w:t>
            </w:r>
          </w:p>
        </w:tc>
        <w:tc>
          <w:tcPr>
            <w:tcW w:w="2857" w:type="dxa"/>
            <w:noWrap/>
            <w:hideMark/>
          </w:tcPr>
          <w:p w14:paraId="6EC834B5" w14:textId="77777777" w:rsidR="00E553C7" w:rsidRPr="00E553C7" w:rsidRDefault="00E553C7" w:rsidP="00E553C7">
            <w:pPr>
              <w:pStyle w:val="SQLCode"/>
            </w:pPr>
            <w:r w:rsidRPr="00E553C7">
              <w:t>$1,615,248.00</w:t>
            </w:r>
          </w:p>
        </w:tc>
      </w:tr>
      <w:tr w:rsidR="00E553C7" w:rsidRPr="00E553C7" w14:paraId="1BABB909" w14:textId="77777777" w:rsidTr="00E553C7">
        <w:trPr>
          <w:trHeight w:val="288"/>
        </w:trPr>
        <w:tc>
          <w:tcPr>
            <w:tcW w:w="1177" w:type="dxa"/>
            <w:noWrap/>
            <w:hideMark/>
          </w:tcPr>
          <w:p w14:paraId="7F9B0649" w14:textId="77777777" w:rsidR="00E553C7" w:rsidRPr="00E553C7" w:rsidRDefault="00E553C7" w:rsidP="00E553C7">
            <w:pPr>
              <w:pStyle w:val="SQLCode"/>
            </w:pPr>
            <w:r w:rsidRPr="00E553C7">
              <w:t>3</w:t>
            </w:r>
          </w:p>
        </w:tc>
        <w:tc>
          <w:tcPr>
            <w:tcW w:w="1177" w:type="dxa"/>
            <w:noWrap/>
            <w:hideMark/>
          </w:tcPr>
          <w:p w14:paraId="794D25B0" w14:textId="77777777" w:rsidR="00E553C7" w:rsidRPr="00E553C7" w:rsidRDefault="00E553C7" w:rsidP="00E553C7">
            <w:pPr>
              <w:pStyle w:val="SQLCode"/>
            </w:pPr>
            <w:r w:rsidRPr="00E553C7">
              <w:t xml:space="preserve">Northern                                          </w:t>
            </w:r>
          </w:p>
        </w:tc>
        <w:tc>
          <w:tcPr>
            <w:tcW w:w="2857" w:type="dxa"/>
            <w:noWrap/>
            <w:hideMark/>
          </w:tcPr>
          <w:p w14:paraId="1FABC4DB" w14:textId="77777777" w:rsidR="00E553C7" w:rsidRPr="00E553C7" w:rsidRDefault="00E553C7" w:rsidP="00E553C7">
            <w:pPr>
              <w:pStyle w:val="SQLCode"/>
            </w:pPr>
            <w:r w:rsidRPr="00E553C7">
              <w:t>$1,048,605.58</w:t>
            </w:r>
          </w:p>
        </w:tc>
      </w:tr>
    </w:tbl>
    <w:p w14:paraId="25E65FF1" w14:textId="77777777" w:rsidR="009455DD" w:rsidRDefault="009455DD" w:rsidP="007E4F92">
      <w:pPr>
        <w:pStyle w:val="SQLCode"/>
      </w:pPr>
    </w:p>
    <w:p w14:paraId="11FB79F2" w14:textId="77777777" w:rsidR="00DB5830" w:rsidRDefault="00DB5830" w:rsidP="00DB5830">
      <w:pPr>
        <w:rPr>
          <w:color w:val="FF0000"/>
        </w:rPr>
      </w:pPr>
    </w:p>
    <w:p w14:paraId="7781E0C6" w14:textId="77777777" w:rsidR="00DB5830" w:rsidRDefault="00DB5830" w:rsidP="00DB5830">
      <w:pPr>
        <w:rPr>
          <w:color w:val="FF0000"/>
        </w:rPr>
      </w:pPr>
    </w:p>
    <w:p w14:paraId="4C98FE0C" w14:textId="77777777" w:rsidR="00DB5830" w:rsidRDefault="009455DD" w:rsidP="00DB5830">
      <w:pPr>
        <w:rPr>
          <w:color w:val="FF0000"/>
        </w:rPr>
      </w:pPr>
      <w:r>
        <w:rPr>
          <w:color w:val="FF0000"/>
        </w:rPr>
        <w:t>--</w:t>
      </w:r>
      <w:r w:rsidR="00DB5830">
        <w:rPr>
          <w:color w:val="FF0000"/>
        </w:rPr>
        <w:t>ORIGINAL</w:t>
      </w:r>
      <w:r w:rsidR="00DB5830" w:rsidRPr="00DB5830">
        <w:rPr>
          <w:color w:val="FF0000"/>
        </w:rPr>
        <w:t xml:space="preserve"> ANSWER USING </w:t>
      </w:r>
      <w:r w:rsidR="00DB5830">
        <w:rPr>
          <w:color w:val="FF0000"/>
        </w:rPr>
        <w:t>6</w:t>
      </w:r>
      <w:r w:rsidR="00DB5830" w:rsidRPr="00DB5830">
        <w:rPr>
          <w:color w:val="FF0000"/>
        </w:rPr>
        <w:t xml:space="preserve"> TABLES</w:t>
      </w:r>
      <w:r>
        <w:rPr>
          <w:color w:val="FF0000"/>
        </w:rPr>
        <w:t xml:space="preserve"> (ALSO CORRECT)</w:t>
      </w:r>
    </w:p>
    <w:p w14:paraId="2456DE6A" w14:textId="77777777" w:rsidR="009F09EC" w:rsidRDefault="009F09EC" w:rsidP="009F09EC">
      <w:pPr>
        <w:autoSpaceDE w:val="0"/>
        <w:autoSpaceDN w:val="0"/>
        <w:adjustRightInd w:val="0"/>
        <w:rPr>
          <w:rFonts w:ascii="Consolas" w:eastAsiaTheme="minorHAnsi" w:hAnsi="Consolas" w:cs="Consolas"/>
          <w:color w:val="000000"/>
          <w:sz w:val="19"/>
          <w:szCs w:val="19"/>
          <w:highlight w:val="white"/>
        </w:rPr>
      </w:pPr>
    </w:p>
    <w:p w14:paraId="339F49FF" w14:textId="77777777" w:rsidR="009F09EC" w:rsidRPr="009F09EC" w:rsidRDefault="009F09EC" w:rsidP="009F09EC">
      <w:pPr>
        <w:pStyle w:val="SQLCode"/>
        <w:rPr>
          <w:rFonts w:eastAsiaTheme="minorHAnsi"/>
          <w:color w:val="auto"/>
          <w:highlight w:val="white"/>
        </w:rPr>
      </w:pPr>
      <w:r w:rsidRPr="009F09EC">
        <w:rPr>
          <w:rFonts w:eastAsiaTheme="minorHAnsi"/>
          <w:color w:val="auto"/>
          <w:highlight w:val="white"/>
        </w:rPr>
        <w:t xml:space="preserve">SELECT </w:t>
      </w:r>
      <w:proofErr w:type="spellStart"/>
      <w:r w:rsidRPr="009F09EC">
        <w:rPr>
          <w:rFonts w:eastAsiaTheme="minorHAnsi"/>
          <w:color w:val="auto"/>
          <w:highlight w:val="white"/>
        </w:rPr>
        <w:t>t.RegionID</w:t>
      </w:r>
      <w:proofErr w:type="spellEnd"/>
      <w:r w:rsidRPr="009F09EC">
        <w:rPr>
          <w:rFonts w:eastAsiaTheme="minorHAnsi"/>
          <w:color w:val="auto"/>
          <w:highlight w:val="white"/>
        </w:rPr>
        <w:t xml:space="preserve"> AS "Region ID", </w:t>
      </w:r>
      <w:proofErr w:type="spellStart"/>
      <w:r w:rsidRPr="009F09EC">
        <w:rPr>
          <w:rFonts w:eastAsiaTheme="minorHAnsi"/>
          <w:color w:val="auto"/>
          <w:highlight w:val="white"/>
        </w:rPr>
        <w:t>RegionDescription</w:t>
      </w:r>
      <w:proofErr w:type="spellEnd"/>
      <w:r w:rsidRPr="009F09EC">
        <w:rPr>
          <w:rFonts w:eastAsiaTheme="minorHAnsi"/>
          <w:color w:val="auto"/>
          <w:highlight w:val="white"/>
        </w:rPr>
        <w:t xml:space="preserve"> As "Region",</w:t>
      </w:r>
    </w:p>
    <w:p w14:paraId="00E68C0A" w14:textId="77777777" w:rsidR="009F09EC" w:rsidRPr="009F09EC" w:rsidRDefault="009F09EC" w:rsidP="009F09EC">
      <w:pPr>
        <w:pStyle w:val="SQLCode"/>
        <w:rPr>
          <w:rFonts w:eastAsiaTheme="minorHAnsi"/>
          <w:color w:val="auto"/>
          <w:highlight w:val="white"/>
        </w:rPr>
      </w:pPr>
      <w:r w:rsidRPr="009F09EC">
        <w:rPr>
          <w:rFonts w:eastAsiaTheme="minorHAnsi"/>
          <w:color w:val="auto"/>
          <w:highlight w:val="white"/>
        </w:rPr>
        <w:t>FORMAT(Sum(</w:t>
      </w:r>
      <w:proofErr w:type="spellStart"/>
      <w:r w:rsidRPr="009F09EC">
        <w:rPr>
          <w:rFonts w:eastAsiaTheme="minorHAnsi"/>
          <w:color w:val="auto"/>
          <w:highlight w:val="white"/>
        </w:rPr>
        <w:t>UnitPrice</w:t>
      </w:r>
      <w:proofErr w:type="spellEnd"/>
      <w:r w:rsidRPr="009F09EC">
        <w:rPr>
          <w:rFonts w:eastAsiaTheme="minorHAnsi"/>
          <w:color w:val="auto"/>
          <w:highlight w:val="white"/>
        </w:rPr>
        <w:t xml:space="preserve"> * Quantity * (1-Discount)),'C') AS "Sales Total"</w:t>
      </w:r>
    </w:p>
    <w:p w14:paraId="27970B4A" w14:textId="77777777" w:rsidR="009F09EC" w:rsidRPr="009F09EC" w:rsidRDefault="009F09EC" w:rsidP="009F09EC">
      <w:pPr>
        <w:pStyle w:val="SQLCode"/>
        <w:rPr>
          <w:rFonts w:eastAsiaTheme="minorHAnsi"/>
          <w:color w:val="auto"/>
          <w:highlight w:val="white"/>
        </w:rPr>
      </w:pPr>
      <w:r w:rsidRPr="009F09EC">
        <w:rPr>
          <w:rFonts w:eastAsiaTheme="minorHAnsi"/>
          <w:color w:val="auto"/>
          <w:highlight w:val="white"/>
        </w:rPr>
        <w:t>FROM Employees e</w:t>
      </w:r>
    </w:p>
    <w:p w14:paraId="6898DD70" w14:textId="77777777" w:rsidR="009F09EC" w:rsidRPr="009F09EC" w:rsidRDefault="009F09EC" w:rsidP="009F09EC">
      <w:pPr>
        <w:pStyle w:val="SQLCode"/>
        <w:rPr>
          <w:rFonts w:eastAsiaTheme="minorHAnsi"/>
          <w:color w:val="auto"/>
          <w:highlight w:val="white"/>
        </w:rPr>
      </w:pPr>
      <w:r w:rsidRPr="009F09EC">
        <w:rPr>
          <w:rFonts w:eastAsiaTheme="minorHAnsi"/>
          <w:color w:val="auto"/>
          <w:highlight w:val="white"/>
        </w:rPr>
        <w:t xml:space="preserve"> </w:t>
      </w:r>
      <w:r w:rsidRPr="009F09EC">
        <w:rPr>
          <w:rFonts w:eastAsiaTheme="minorHAnsi"/>
          <w:color w:val="auto"/>
          <w:highlight w:val="white"/>
        </w:rPr>
        <w:tab/>
      </w:r>
      <w:r w:rsidRPr="009F09EC">
        <w:rPr>
          <w:rFonts w:eastAsiaTheme="minorHAnsi"/>
          <w:color w:val="auto"/>
          <w:highlight w:val="white"/>
        </w:rPr>
        <w:tab/>
        <w:t xml:space="preserve">INNER JOIN </w:t>
      </w:r>
      <w:proofErr w:type="spellStart"/>
      <w:r w:rsidRPr="009F09EC">
        <w:rPr>
          <w:rFonts w:eastAsiaTheme="minorHAnsi"/>
          <w:color w:val="auto"/>
          <w:highlight w:val="white"/>
        </w:rPr>
        <w:t>EmployeeTerritories</w:t>
      </w:r>
      <w:proofErr w:type="spellEnd"/>
      <w:r w:rsidRPr="009F09EC">
        <w:rPr>
          <w:rFonts w:eastAsiaTheme="minorHAnsi"/>
          <w:color w:val="auto"/>
          <w:highlight w:val="white"/>
        </w:rPr>
        <w:t xml:space="preserve"> et ON </w:t>
      </w:r>
      <w:proofErr w:type="spellStart"/>
      <w:r w:rsidRPr="009F09EC">
        <w:rPr>
          <w:rFonts w:eastAsiaTheme="minorHAnsi"/>
          <w:color w:val="auto"/>
          <w:highlight w:val="white"/>
        </w:rPr>
        <w:t>e.EmployeeID</w:t>
      </w:r>
      <w:proofErr w:type="spellEnd"/>
      <w:r w:rsidRPr="009F09EC">
        <w:rPr>
          <w:rFonts w:eastAsiaTheme="minorHAnsi"/>
          <w:color w:val="auto"/>
          <w:highlight w:val="white"/>
        </w:rPr>
        <w:t>=</w:t>
      </w:r>
      <w:proofErr w:type="spellStart"/>
      <w:r w:rsidRPr="009F09EC">
        <w:rPr>
          <w:rFonts w:eastAsiaTheme="minorHAnsi"/>
          <w:color w:val="auto"/>
          <w:highlight w:val="white"/>
        </w:rPr>
        <w:t>et.EmployeeID</w:t>
      </w:r>
      <w:proofErr w:type="spellEnd"/>
    </w:p>
    <w:p w14:paraId="4B7408EF" w14:textId="77777777" w:rsidR="009F09EC" w:rsidRPr="009F09EC" w:rsidRDefault="009F09EC" w:rsidP="009F09EC">
      <w:pPr>
        <w:pStyle w:val="SQLCode"/>
        <w:rPr>
          <w:rFonts w:eastAsiaTheme="minorHAnsi"/>
          <w:color w:val="auto"/>
          <w:highlight w:val="white"/>
        </w:rPr>
      </w:pPr>
      <w:r w:rsidRPr="009F09EC">
        <w:rPr>
          <w:rFonts w:eastAsiaTheme="minorHAnsi"/>
          <w:color w:val="auto"/>
          <w:highlight w:val="white"/>
        </w:rPr>
        <w:t xml:space="preserve"> </w:t>
      </w:r>
      <w:r w:rsidRPr="009F09EC">
        <w:rPr>
          <w:rFonts w:eastAsiaTheme="minorHAnsi"/>
          <w:color w:val="auto"/>
          <w:highlight w:val="white"/>
        </w:rPr>
        <w:tab/>
      </w:r>
      <w:r w:rsidRPr="009F09EC">
        <w:rPr>
          <w:rFonts w:eastAsiaTheme="minorHAnsi"/>
          <w:color w:val="auto"/>
          <w:highlight w:val="white"/>
        </w:rPr>
        <w:tab/>
        <w:t xml:space="preserve">INNER JOIN Territories t ON </w:t>
      </w:r>
      <w:proofErr w:type="spellStart"/>
      <w:r w:rsidRPr="009F09EC">
        <w:rPr>
          <w:rFonts w:eastAsiaTheme="minorHAnsi"/>
          <w:color w:val="auto"/>
          <w:highlight w:val="white"/>
        </w:rPr>
        <w:t>et.TerritoryID</w:t>
      </w:r>
      <w:proofErr w:type="spellEnd"/>
      <w:r w:rsidRPr="009F09EC">
        <w:rPr>
          <w:rFonts w:eastAsiaTheme="minorHAnsi"/>
          <w:color w:val="auto"/>
          <w:highlight w:val="white"/>
        </w:rPr>
        <w:t>=</w:t>
      </w:r>
      <w:proofErr w:type="spellStart"/>
      <w:r w:rsidRPr="009F09EC">
        <w:rPr>
          <w:rFonts w:eastAsiaTheme="minorHAnsi"/>
          <w:color w:val="auto"/>
          <w:highlight w:val="white"/>
        </w:rPr>
        <w:t>t.TerritoryID</w:t>
      </w:r>
      <w:proofErr w:type="spellEnd"/>
    </w:p>
    <w:p w14:paraId="3D87A8EB" w14:textId="77777777" w:rsidR="009F09EC" w:rsidRPr="009F09EC" w:rsidRDefault="009F09EC" w:rsidP="009F09EC">
      <w:pPr>
        <w:pStyle w:val="SQLCode"/>
        <w:rPr>
          <w:rFonts w:eastAsiaTheme="minorHAnsi"/>
          <w:color w:val="auto"/>
          <w:highlight w:val="white"/>
        </w:rPr>
      </w:pPr>
      <w:r w:rsidRPr="009F09EC">
        <w:rPr>
          <w:rFonts w:eastAsiaTheme="minorHAnsi"/>
          <w:color w:val="auto"/>
          <w:highlight w:val="white"/>
        </w:rPr>
        <w:t xml:space="preserve"> </w:t>
      </w:r>
      <w:r w:rsidRPr="009F09EC">
        <w:rPr>
          <w:rFonts w:eastAsiaTheme="minorHAnsi"/>
          <w:color w:val="auto"/>
          <w:highlight w:val="white"/>
        </w:rPr>
        <w:tab/>
      </w:r>
      <w:r w:rsidRPr="009F09EC">
        <w:rPr>
          <w:rFonts w:eastAsiaTheme="minorHAnsi"/>
          <w:color w:val="auto"/>
          <w:highlight w:val="white"/>
        </w:rPr>
        <w:tab/>
        <w:t xml:space="preserve">INNER JOIN Region r ON </w:t>
      </w:r>
      <w:proofErr w:type="spellStart"/>
      <w:r w:rsidRPr="009F09EC">
        <w:rPr>
          <w:rFonts w:eastAsiaTheme="minorHAnsi"/>
          <w:color w:val="auto"/>
          <w:highlight w:val="white"/>
        </w:rPr>
        <w:t>r.RegionID</w:t>
      </w:r>
      <w:proofErr w:type="spellEnd"/>
      <w:r w:rsidRPr="009F09EC">
        <w:rPr>
          <w:rFonts w:eastAsiaTheme="minorHAnsi"/>
          <w:color w:val="auto"/>
          <w:highlight w:val="white"/>
        </w:rPr>
        <w:t>=</w:t>
      </w:r>
      <w:proofErr w:type="spellStart"/>
      <w:r w:rsidRPr="009F09EC">
        <w:rPr>
          <w:rFonts w:eastAsiaTheme="minorHAnsi"/>
          <w:color w:val="auto"/>
          <w:highlight w:val="white"/>
        </w:rPr>
        <w:t>t.RegionID</w:t>
      </w:r>
      <w:proofErr w:type="spellEnd"/>
    </w:p>
    <w:p w14:paraId="18680F06" w14:textId="77777777" w:rsidR="009F09EC" w:rsidRPr="009F09EC" w:rsidRDefault="009F09EC" w:rsidP="009F09EC">
      <w:pPr>
        <w:pStyle w:val="SQLCode"/>
        <w:rPr>
          <w:rFonts w:eastAsiaTheme="minorHAnsi"/>
          <w:color w:val="auto"/>
          <w:highlight w:val="white"/>
        </w:rPr>
      </w:pPr>
      <w:r w:rsidRPr="009F09EC">
        <w:rPr>
          <w:rFonts w:eastAsiaTheme="minorHAnsi"/>
          <w:color w:val="auto"/>
          <w:highlight w:val="white"/>
        </w:rPr>
        <w:t xml:space="preserve"> </w:t>
      </w:r>
      <w:r w:rsidRPr="009F09EC">
        <w:rPr>
          <w:rFonts w:eastAsiaTheme="minorHAnsi"/>
          <w:color w:val="auto"/>
          <w:highlight w:val="white"/>
        </w:rPr>
        <w:tab/>
      </w:r>
      <w:r w:rsidRPr="009F09EC">
        <w:rPr>
          <w:rFonts w:eastAsiaTheme="minorHAnsi"/>
          <w:color w:val="auto"/>
          <w:highlight w:val="white"/>
        </w:rPr>
        <w:tab/>
        <w:t xml:space="preserve">INNER JOIN Orders o ON </w:t>
      </w:r>
      <w:proofErr w:type="spellStart"/>
      <w:r w:rsidRPr="009F09EC">
        <w:rPr>
          <w:rFonts w:eastAsiaTheme="minorHAnsi"/>
          <w:color w:val="auto"/>
          <w:highlight w:val="white"/>
        </w:rPr>
        <w:t>o.EmployeeID</w:t>
      </w:r>
      <w:proofErr w:type="spellEnd"/>
      <w:r w:rsidRPr="009F09EC">
        <w:rPr>
          <w:rFonts w:eastAsiaTheme="minorHAnsi"/>
          <w:color w:val="auto"/>
          <w:highlight w:val="white"/>
        </w:rPr>
        <w:t>=</w:t>
      </w:r>
      <w:proofErr w:type="spellStart"/>
      <w:r w:rsidRPr="009F09EC">
        <w:rPr>
          <w:rFonts w:eastAsiaTheme="minorHAnsi"/>
          <w:color w:val="auto"/>
          <w:highlight w:val="white"/>
        </w:rPr>
        <w:t>e.EmployeeID</w:t>
      </w:r>
      <w:proofErr w:type="spellEnd"/>
    </w:p>
    <w:p w14:paraId="6B150FE0" w14:textId="77777777" w:rsidR="009F09EC" w:rsidRPr="009F09EC" w:rsidRDefault="009F09EC" w:rsidP="009F09EC">
      <w:pPr>
        <w:pStyle w:val="SQLCode"/>
        <w:rPr>
          <w:rFonts w:eastAsiaTheme="minorHAnsi"/>
          <w:color w:val="auto"/>
          <w:highlight w:val="white"/>
        </w:rPr>
      </w:pPr>
      <w:r w:rsidRPr="009F09EC">
        <w:rPr>
          <w:rFonts w:eastAsiaTheme="minorHAnsi"/>
          <w:color w:val="auto"/>
          <w:highlight w:val="white"/>
        </w:rPr>
        <w:t xml:space="preserve"> </w:t>
      </w:r>
      <w:r w:rsidRPr="009F09EC">
        <w:rPr>
          <w:rFonts w:eastAsiaTheme="minorHAnsi"/>
          <w:color w:val="auto"/>
          <w:highlight w:val="white"/>
        </w:rPr>
        <w:tab/>
      </w:r>
      <w:r w:rsidRPr="009F09EC">
        <w:rPr>
          <w:rFonts w:eastAsiaTheme="minorHAnsi"/>
          <w:color w:val="auto"/>
          <w:highlight w:val="white"/>
        </w:rPr>
        <w:tab/>
        <w:t xml:space="preserve">INNER JOIN [Order Details] od ON </w:t>
      </w:r>
      <w:proofErr w:type="spellStart"/>
      <w:r w:rsidRPr="009F09EC">
        <w:rPr>
          <w:rFonts w:eastAsiaTheme="minorHAnsi"/>
          <w:color w:val="auto"/>
          <w:highlight w:val="white"/>
        </w:rPr>
        <w:t>od.OrderID</w:t>
      </w:r>
      <w:proofErr w:type="spellEnd"/>
      <w:r w:rsidRPr="009F09EC">
        <w:rPr>
          <w:rFonts w:eastAsiaTheme="minorHAnsi"/>
          <w:color w:val="auto"/>
          <w:highlight w:val="white"/>
        </w:rPr>
        <w:t>=</w:t>
      </w:r>
      <w:proofErr w:type="spellStart"/>
      <w:r w:rsidRPr="009F09EC">
        <w:rPr>
          <w:rFonts w:eastAsiaTheme="minorHAnsi"/>
          <w:color w:val="auto"/>
          <w:highlight w:val="white"/>
        </w:rPr>
        <w:t>o.OrderID</w:t>
      </w:r>
      <w:proofErr w:type="spellEnd"/>
    </w:p>
    <w:p w14:paraId="220EF525" w14:textId="77777777" w:rsidR="009F09EC" w:rsidRPr="009F09EC" w:rsidRDefault="009F09EC" w:rsidP="009F09EC">
      <w:pPr>
        <w:pStyle w:val="SQLCode"/>
        <w:rPr>
          <w:rFonts w:eastAsiaTheme="minorHAnsi"/>
          <w:color w:val="auto"/>
          <w:highlight w:val="white"/>
        </w:rPr>
      </w:pPr>
      <w:r w:rsidRPr="009F09EC">
        <w:rPr>
          <w:rFonts w:eastAsiaTheme="minorHAnsi"/>
          <w:color w:val="auto"/>
          <w:highlight w:val="white"/>
        </w:rPr>
        <w:t xml:space="preserve"> </w:t>
      </w:r>
      <w:r w:rsidRPr="009F09EC">
        <w:rPr>
          <w:rFonts w:eastAsiaTheme="minorHAnsi"/>
          <w:color w:val="auto"/>
          <w:highlight w:val="white"/>
        </w:rPr>
        <w:tab/>
        <w:t xml:space="preserve">GROUP BY </w:t>
      </w:r>
      <w:proofErr w:type="spellStart"/>
      <w:r w:rsidRPr="009F09EC">
        <w:rPr>
          <w:rFonts w:eastAsiaTheme="minorHAnsi"/>
          <w:color w:val="auto"/>
          <w:highlight w:val="white"/>
        </w:rPr>
        <w:t>t.RegionID</w:t>
      </w:r>
      <w:proofErr w:type="spellEnd"/>
      <w:r w:rsidRPr="009F09EC">
        <w:rPr>
          <w:rFonts w:eastAsiaTheme="minorHAnsi"/>
          <w:color w:val="auto"/>
          <w:highlight w:val="white"/>
        </w:rPr>
        <w:t xml:space="preserve">, </w:t>
      </w:r>
      <w:proofErr w:type="spellStart"/>
      <w:r w:rsidRPr="009F09EC">
        <w:rPr>
          <w:rFonts w:eastAsiaTheme="minorHAnsi"/>
          <w:color w:val="auto"/>
          <w:highlight w:val="white"/>
        </w:rPr>
        <w:t>RegionDescription</w:t>
      </w:r>
      <w:proofErr w:type="spellEnd"/>
    </w:p>
    <w:p w14:paraId="32DF4E28" w14:textId="77777777" w:rsidR="009F09EC" w:rsidRPr="009F09EC" w:rsidRDefault="009F09EC" w:rsidP="009F09EC">
      <w:pPr>
        <w:pStyle w:val="SQLCode"/>
        <w:rPr>
          <w:rFonts w:eastAsiaTheme="minorHAnsi"/>
          <w:color w:val="auto"/>
          <w:highlight w:val="white"/>
        </w:rPr>
      </w:pPr>
      <w:r w:rsidRPr="009F09EC">
        <w:rPr>
          <w:rFonts w:eastAsiaTheme="minorHAnsi"/>
          <w:color w:val="auto"/>
          <w:highlight w:val="white"/>
        </w:rPr>
        <w:t xml:space="preserve"> </w:t>
      </w:r>
      <w:r w:rsidRPr="009F09EC">
        <w:rPr>
          <w:rFonts w:eastAsiaTheme="minorHAnsi"/>
          <w:color w:val="auto"/>
          <w:highlight w:val="white"/>
        </w:rPr>
        <w:tab/>
        <w:t>HAVING Sum(</w:t>
      </w:r>
      <w:proofErr w:type="spellStart"/>
      <w:r w:rsidRPr="009F09EC">
        <w:rPr>
          <w:rFonts w:eastAsiaTheme="minorHAnsi"/>
          <w:color w:val="auto"/>
          <w:highlight w:val="white"/>
        </w:rPr>
        <w:t>UnitPrice</w:t>
      </w:r>
      <w:proofErr w:type="spellEnd"/>
      <w:r w:rsidRPr="009F09EC">
        <w:rPr>
          <w:rFonts w:eastAsiaTheme="minorHAnsi"/>
          <w:color w:val="auto"/>
          <w:highlight w:val="white"/>
        </w:rPr>
        <w:t xml:space="preserve"> * Quantity * (1-Discount)) &gt; 1000000</w:t>
      </w:r>
    </w:p>
    <w:p w14:paraId="3BC61379" w14:textId="77777777" w:rsidR="00DB5830" w:rsidRDefault="009F09EC" w:rsidP="009F09EC">
      <w:pPr>
        <w:pStyle w:val="SQLCode"/>
        <w:rPr>
          <w:rFonts w:eastAsiaTheme="minorHAnsi"/>
          <w:color w:val="auto"/>
          <w:highlight w:val="white"/>
        </w:rPr>
      </w:pPr>
      <w:r w:rsidRPr="009F09EC">
        <w:rPr>
          <w:rFonts w:eastAsiaTheme="minorHAnsi"/>
          <w:color w:val="auto"/>
          <w:highlight w:val="white"/>
        </w:rPr>
        <w:t xml:space="preserve"> </w:t>
      </w:r>
      <w:r w:rsidRPr="009F09EC">
        <w:rPr>
          <w:rFonts w:eastAsiaTheme="minorHAnsi"/>
          <w:color w:val="auto"/>
          <w:highlight w:val="white"/>
        </w:rPr>
        <w:tab/>
        <w:t>ORDER BY Sum(</w:t>
      </w:r>
      <w:proofErr w:type="spellStart"/>
      <w:r w:rsidRPr="009F09EC">
        <w:rPr>
          <w:rFonts w:eastAsiaTheme="minorHAnsi"/>
          <w:color w:val="auto"/>
          <w:highlight w:val="white"/>
        </w:rPr>
        <w:t>UnitPrice</w:t>
      </w:r>
      <w:proofErr w:type="spellEnd"/>
      <w:r w:rsidRPr="009F09EC">
        <w:rPr>
          <w:rFonts w:eastAsiaTheme="minorHAnsi"/>
          <w:color w:val="auto"/>
          <w:highlight w:val="white"/>
        </w:rPr>
        <w:t xml:space="preserve"> * Quantity * (1-Discount)) DESC;</w:t>
      </w:r>
    </w:p>
    <w:p w14:paraId="38E5D29D" w14:textId="77777777" w:rsidR="003E3811" w:rsidRPr="003E3811" w:rsidRDefault="003E3811" w:rsidP="009F09EC">
      <w:pPr>
        <w:pStyle w:val="SQLCode"/>
        <w:rPr>
          <w:rFonts w:eastAsiaTheme="minorHAnsi"/>
          <w:color w:val="FF0000"/>
          <w:highlight w:val="white"/>
        </w:rPr>
      </w:pPr>
      <w:r w:rsidRPr="003E3811">
        <w:rPr>
          <w:rFonts w:eastAsiaTheme="minorHAnsi"/>
          <w:color w:val="FF0000"/>
          <w:highlight w:val="white"/>
        </w:rPr>
        <w:t xml:space="preserve">-- Note: </w:t>
      </w:r>
      <w:r>
        <w:rPr>
          <w:rFonts w:eastAsiaTheme="minorHAnsi"/>
          <w:color w:val="FF0000"/>
          <w:highlight w:val="white"/>
        </w:rPr>
        <w:t>Do not put FORMAT in ORDER BY clause.</w:t>
      </w:r>
    </w:p>
    <w:p w14:paraId="63CD99B7" w14:textId="77777777" w:rsidR="009F09EC" w:rsidRDefault="009F09EC" w:rsidP="009F09EC">
      <w:pPr>
        <w:pStyle w:val="SQLCode"/>
      </w:pPr>
    </w:p>
    <w:tbl>
      <w:tblPr>
        <w:tblStyle w:val="TableGrid"/>
        <w:tblW w:w="5098" w:type="dxa"/>
        <w:tblLook w:val="04A0" w:firstRow="1" w:lastRow="0" w:firstColumn="1" w:lastColumn="0" w:noHBand="0" w:noVBand="1"/>
      </w:tblPr>
      <w:tblGrid>
        <w:gridCol w:w="1417"/>
        <w:gridCol w:w="1555"/>
        <w:gridCol w:w="2126"/>
      </w:tblGrid>
      <w:tr w:rsidR="003E3811" w:rsidRPr="003E3811" w14:paraId="391C4813" w14:textId="77777777" w:rsidTr="003E3811">
        <w:tc>
          <w:tcPr>
            <w:tcW w:w="1417" w:type="dxa"/>
          </w:tcPr>
          <w:p w14:paraId="618EE2A9" w14:textId="77777777" w:rsidR="003E3811" w:rsidRPr="003E3811" w:rsidRDefault="003E3811" w:rsidP="0039758F">
            <w:pPr>
              <w:pStyle w:val="SQLCode"/>
              <w:rPr>
                <w:rFonts w:eastAsiaTheme="minorHAnsi"/>
              </w:rPr>
            </w:pPr>
            <w:r w:rsidRPr="003E3811">
              <w:rPr>
                <w:rFonts w:eastAsiaTheme="minorHAnsi"/>
              </w:rPr>
              <w:t>Region ID</w:t>
            </w:r>
          </w:p>
        </w:tc>
        <w:tc>
          <w:tcPr>
            <w:tcW w:w="1555" w:type="dxa"/>
          </w:tcPr>
          <w:p w14:paraId="419A5DCA" w14:textId="77777777" w:rsidR="003E3811" w:rsidRPr="003E3811" w:rsidRDefault="003E3811" w:rsidP="0039758F">
            <w:pPr>
              <w:pStyle w:val="SQLCode"/>
              <w:rPr>
                <w:rFonts w:eastAsiaTheme="minorHAnsi"/>
              </w:rPr>
            </w:pPr>
            <w:r w:rsidRPr="003E3811">
              <w:rPr>
                <w:rFonts w:eastAsiaTheme="minorHAnsi"/>
              </w:rPr>
              <w:t>Region</w:t>
            </w:r>
          </w:p>
        </w:tc>
        <w:tc>
          <w:tcPr>
            <w:tcW w:w="2126" w:type="dxa"/>
          </w:tcPr>
          <w:p w14:paraId="5A0CD38A" w14:textId="77777777" w:rsidR="003E3811" w:rsidRPr="003E3811" w:rsidRDefault="003E3811" w:rsidP="0039758F">
            <w:pPr>
              <w:pStyle w:val="SQLCode"/>
              <w:rPr>
                <w:rFonts w:eastAsiaTheme="minorHAnsi"/>
              </w:rPr>
            </w:pPr>
            <w:r w:rsidRPr="003E3811">
              <w:rPr>
                <w:rFonts w:eastAsiaTheme="minorHAnsi"/>
              </w:rPr>
              <w:t>Sales Total</w:t>
            </w:r>
          </w:p>
        </w:tc>
      </w:tr>
      <w:tr w:rsidR="003E3811" w:rsidRPr="003E3811" w14:paraId="7756AB98" w14:textId="77777777" w:rsidTr="003E3811">
        <w:tc>
          <w:tcPr>
            <w:tcW w:w="1417" w:type="dxa"/>
          </w:tcPr>
          <w:p w14:paraId="0D05CCCF" w14:textId="77777777" w:rsidR="003E3811" w:rsidRPr="003E3811" w:rsidRDefault="003E3811" w:rsidP="0039758F">
            <w:pPr>
              <w:pStyle w:val="SQLCode"/>
              <w:rPr>
                <w:rFonts w:eastAsiaTheme="minorHAnsi"/>
              </w:rPr>
            </w:pPr>
            <w:r w:rsidRPr="003E3811">
              <w:rPr>
                <w:rFonts w:eastAsiaTheme="minorHAnsi"/>
              </w:rPr>
              <w:t>1</w:t>
            </w:r>
          </w:p>
        </w:tc>
        <w:tc>
          <w:tcPr>
            <w:tcW w:w="1555" w:type="dxa"/>
          </w:tcPr>
          <w:p w14:paraId="328ED4C0" w14:textId="77777777" w:rsidR="003E3811" w:rsidRPr="003E3811" w:rsidRDefault="003E3811" w:rsidP="0039758F">
            <w:pPr>
              <w:pStyle w:val="SQLCode"/>
              <w:rPr>
                <w:rFonts w:eastAsiaTheme="minorHAnsi"/>
              </w:rPr>
            </w:pPr>
            <w:r w:rsidRPr="003E3811">
              <w:rPr>
                <w:rFonts w:eastAsiaTheme="minorHAnsi"/>
              </w:rPr>
              <w:t xml:space="preserve">Eastern                                           </w:t>
            </w:r>
          </w:p>
        </w:tc>
        <w:tc>
          <w:tcPr>
            <w:tcW w:w="2126" w:type="dxa"/>
          </w:tcPr>
          <w:p w14:paraId="2C84A264" w14:textId="77777777" w:rsidR="003E3811" w:rsidRPr="003E3811" w:rsidRDefault="003E3811" w:rsidP="0039758F">
            <w:pPr>
              <w:pStyle w:val="SQLCode"/>
              <w:rPr>
                <w:rFonts w:eastAsiaTheme="minorHAnsi"/>
              </w:rPr>
            </w:pPr>
            <w:r w:rsidRPr="003E3811">
              <w:rPr>
                <w:rFonts w:eastAsiaTheme="minorHAnsi"/>
              </w:rPr>
              <w:t>$2,730,198.01</w:t>
            </w:r>
          </w:p>
        </w:tc>
      </w:tr>
      <w:tr w:rsidR="003E3811" w:rsidRPr="003E3811" w14:paraId="6BCE872F" w14:textId="77777777" w:rsidTr="003E3811">
        <w:tc>
          <w:tcPr>
            <w:tcW w:w="1417" w:type="dxa"/>
          </w:tcPr>
          <w:p w14:paraId="5301DB2E" w14:textId="77777777" w:rsidR="003E3811" w:rsidRPr="003E3811" w:rsidRDefault="003E3811" w:rsidP="0039758F">
            <w:pPr>
              <w:pStyle w:val="SQLCode"/>
              <w:rPr>
                <w:rFonts w:eastAsiaTheme="minorHAnsi"/>
              </w:rPr>
            </w:pPr>
            <w:r w:rsidRPr="003E3811">
              <w:rPr>
                <w:rFonts w:eastAsiaTheme="minorHAnsi"/>
              </w:rPr>
              <w:t>2</w:t>
            </w:r>
          </w:p>
        </w:tc>
        <w:tc>
          <w:tcPr>
            <w:tcW w:w="1555" w:type="dxa"/>
          </w:tcPr>
          <w:p w14:paraId="09426262" w14:textId="77777777" w:rsidR="003E3811" w:rsidRPr="003E3811" w:rsidRDefault="003E3811" w:rsidP="0039758F">
            <w:pPr>
              <w:pStyle w:val="SQLCode"/>
              <w:rPr>
                <w:rFonts w:eastAsiaTheme="minorHAnsi"/>
              </w:rPr>
            </w:pPr>
            <w:r w:rsidRPr="003E3811">
              <w:rPr>
                <w:rFonts w:eastAsiaTheme="minorHAnsi"/>
              </w:rPr>
              <w:t xml:space="preserve">Western                                           </w:t>
            </w:r>
          </w:p>
        </w:tc>
        <w:tc>
          <w:tcPr>
            <w:tcW w:w="2126" w:type="dxa"/>
          </w:tcPr>
          <w:p w14:paraId="52C507F1" w14:textId="77777777" w:rsidR="003E3811" w:rsidRPr="003E3811" w:rsidRDefault="003E3811" w:rsidP="0039758F">
            <w:pPr>
              <w:pStyle w:val="SQLCode"/>
              <w:rPr>
                <w:rFonts w:eastAsiaTheme="minorHAnsi"/>
              </w:rPr>
            </w:pPr>
            <w:r w:rsidRPr="003E3811">
              <w:rPr>
                <w:rFonts w:eastAsiaTheme="minorHAnsi"/>
              </w:rPr>
              <w:t>$1,615,248.00</w:t>
            </w:r>
          </w:p>
        </w:tc>
      </w:tr>
      <w:tr w:rsidR="003E3811" w:rsidRPr="003E3811" w14:paraId="1DA8899C" w14:textId="77777777" w:rsidTr="003E3811">
        <w:tc>
          <w:tcPr>
            <w:tcW w:w="1417" w:type="dxa"/>
          </w:tcPr>
          <w:p w14:paraId="6D24FFB8" w14:textId="77777777" w:rsidR="003E3811" w:rsidRPr="003E3811" w:rsidRDefault="003E3811" w:rsidP="0039758F">
            <w:pPr>
              <w:pStyle w:val="SQLCode"/>
              <w:rPr>
                <w:rFonts w:eastAsiaTheme="minorHAnsi"/>
              </w:rPr>
            </w:pPr>
            <w:r w:rsidRPr="003E3811">
              <w:rPr>
                <w:rFonts w:eastAsiaTheme="minorHAnsi"/>
              </w:rPr>
              <w:t>3</w:t>
            </w:r>
          </w:p>
        </w:tc>
        <w:tc>
          <w:tcPr>
            <w:tcW w:w="1555" w:type="dxa"/>
          </w:tcPr>
          <w:p w14:paraId="3F733A8B" w14:textId="77777777" w:rsidR="003E3811" w:rsidRPr="003E3811" w:rsidRDefault="003E3811" w:rsidP="0039758F">
            <w:pPr>
              <w:pStyle w:val="SQLCode"/>
              <w:rPr>
                <w:rFonts w:eastAsiaTheme="minorHAnsi"/>
              </w:rPr>
            </w:pPr>
            <w:r w:rsidRPr="003E3811">
              <w:rPr>
                <w:rFonts w:eastAsiaTheme="minorHAnsi"/>
              </w:rPr>
              <w:t xml:space="preserve">Northern                                          </w:t>
            </w:r>
          </w:p>
        </w:tc>
        <w:tc>
          <w:tcPr>
            <w:tcW w:w="2126" w:type="dxa"/>
          </w:tcPr>
          <w:p w14:paraId="4299B459" w14:textId="77777777" w:rsidR="003E3811" w:rsidRPr="003E3811" w:rsidRDefault="003E3811" w:rsidP="0039758F">
            <w:pPr>
              <w:pStyle w:val="SQLCode"/>
              <w:rPr>
                <w:rFonts w:eastAsiaTheme="minorHAnsi"/>
                <w:highlight w:val="white"/>
              </w:rPr>
            </w:pPr>
            <w:r w:rsidRPr="003E3811">
              <w:rPr>
                <w:rFonts w:eastAsiaTheme="minorHAnsi"/>
              </w:rPr>
              <w:t>$1,048,605.58</w:t>
            </w:r>
          </w:p>
        </w:tc>
      </w:tr>
    </w:tbl>
    <w:p w14:paraId="65B3DFE4" w14:textId="77777777" w:rsidR="009F09EC" w:rsidRDefault="009F09EC" w:rsidP="001A02DD">
      <w:pPr>
        <w:autoSpaceDE w:val="0"/>
        <w:autoSpaceDN w:val="0"/>
        <w:adjustRightInd w:val="0"/>
        <w:rPr>
          <w:rFonts w:ascii="Consolas" w:eastAsiaTheme="minorHAnsi" w:hAnsi="Consolas" w:cs="Consolas"/>
          <w:color w:val="000000"/>
          <w:sz w:val="19"/>
          <w:szCs w:val="19"/>
          <w:highlight w:val="white"/>
        </w:rPr>
      </w:pPr>
    </w:p>
    <w:p w14:paraId="40A10CD6" w14:textId="77777777" w:rsidR="001A02DD" w:rsidRDefault="001A02DD" w:rsidP="001A02DD">
      <w:pPr>
        <w:pStyle w:val="Heading2"/>
        <w:rPr>
          <w:rFonts w:eastAsiaTheme="minorHAnsi"/>
          <w:color w:val="000000"/>
          <w:highlight w:val="white"/>
        </w:rPr>
      </w:pPr>
      <w:r>
        <w:rPr>
          <w:rFonts w:eastAsiaTheme="minorHAnsi"/>
          <w:highlight w:val="white"/>
        </w:rPr>
        <w:t>--Question 1.7</w:t>
      </w:r>
    </w:p>
    <w:p w14:paraId="7D7653DE" w14:textId="77777777" w:rsidR="001A02DD" w:rsidRPr="001A02DD" w:rsidRDefault="001A02DD" w:rsidP="001A02DD">
      <w:pPr>
        <w:pStyle w:val="SQLCode"/>
        <w:rPr>
          <w:rFonts w:eastAsiaTheme="minorHAnsi"/>
          <w:color w:val="auto"/>
          <w:highlight w:val="white"/>
        </w:rPr>
      </w:pPr>
      <w:r w:rsidRPr="001A02DD">
        <w:rPr>
          <w:rFonts w:eastAsiaTheme="minorHAnsi"/>
          <w:color w:val="auto"/>
          <w:highlight w:val="white"/>
        </w:rPr>
        <w:t xml:space="preserve">SELECT </w:t>
      </w:r>
      <w:r>
        <w:rPr>
          <w:rFonts w:eastAsiaTheme="minorHAnsi"/>
          <w:color w:val="auto"/>
          <w:highlight w:val="white"/>
        </w:rPr>
        <w:t>COUNT</w:t>
      </w:r>
      <w:r w:rsidRPr="001A02DD">
        <w:rPr>
          <w:rFonts w:eastAsiaTheme="minorHAnsi"/>
          <w:color w:val="auto"/>
          <w:highlight w:val="white"/>
        </w:rPr>
        <w:t xml:space="preserve">(*) </w:t>
      </w:r>
      <w:r>
        <w:rPr>
          <w:rFonts w:eastAsiaTheme="minorHAnsi"/>
          <w:color w:val="auto"/>
          <w:highlight w:val="white"/>
        </w:rPr>
        <w:t>AS</w:t>
      </w:r>
      <w:r w:rsidRPr="001A02DD">
        <w:rPr>
          <w:rFonts w:eastAsiaTheme="minorHAnsi"/>
          <w:color w:val="auto"/>
          <w:highlight w:val="white"/>
        </w:rPr>
        <w:t xml:space="preserve"> 'No of Orders &gt;100 from US or UK'</w:t>
      </w:r>
    </w:p>
    <w:p w14:paraId="3F7C5B97" w14:textId="77777777" w:rsidR="001A02DD" w:rsidRPr="001A02DD" w:rsidRDefault="001A02DD" w:rsidP="001A02DD">
      <w:pPr>
        <w:pStyle w:val="SQLCode"/>
        <w:rPr>
          <w:rFonts w:eastAsiaTheme="minorHAnsi"/>
          <w:color w:val="auto"/>
          <w:highlight w:val="white"/>
        </w:rPr>
      </w:pPr>
      <w:r w:rsidRPr="001A02DD">
        <w:rPr>
          <w:rFonts w:eastAsiaTheme="minorHAnsi"/>
          <w:color w:val="auto"/>
          <w:highlight w:val="white"/>
        </w:rPr>
        <w:tab/>
        <w:t>FROM Orders</w:t>
      </w:r>
    </w:p>
    <w:p w14:paraId="20D29815" w14:textId="77777777" w:rsidR="001A02DD" w:rsidRPr="001A02DD" w:rsidRDefault="001A02DD" w:rsidP="001A02DD">
      <w:pPr>
        <w:pStyle w:val="SQLCode"/>
        <w:rPr>
          <w:rFonts w:eastAsiaTheme="minorHAnsi"/>
          <w:color w:val="auto"/>
          <w:highlight w:val="white"/>
        </w:rPr>
      </w:pPr>
      <w:r w:rsidRPr="001A02DD">
        <w:rPr>
          <w:rFonts w:eastAsiaTheme="minorHAnsi"/>
          <w:color w:val="auto"/>
          <w:highlight w:val="white"/>
        </w:rPr>
        <w:t xml:space="preserve">  WHERE Freight&gt;100 AND </w:t>
      </w:r>
      <w:proofErr w:type="spellStart"/>
      <w:r w:rsidRPr="001A02DD">
        <w:rPr>
          <w:rFonts w:eastAsiaTheme="minorHAnsi"/>
          <w:color w:val="auto"/>
          <w:highlight w:val="white"/>
        </w:rPr>
        <w:t>ShipCountry</w:t>
      </w:r>
      <w:proofErr w:type="spellEnd"/>
      <w:r w:rsidRPr="001A02DD">
        <w:rPr>
          <w:rFonts w:eastAsiaTheme="minorHAnsi"/>
          <w:color w:val="auto"/>
          <w:highlight w:val="white"/>
        </w:rPr>
        <w:t xml:space="preserve"> IN ('USA','UK');</w:t>
      </w:r>
    </w:p>
    <w:p w14:paraId="4A212A81" w14:textId="77777777" w:rsidR="00FF4F9D" w:rsidRDefault="00FF4F9D" w:rsidP="007E4F92">
      <w:pPr>
        <w:pStyle w:val="SQLCode"/>
      </w:pPr>
    </w:p>
    <w:tbl>
      <w:tblPr>
        <w:tblStyle w:val="TableGrid"/>
        <w:tblW w:w="0" w:type="auto"/>
        <w:tblLook w:val="04A0" w:firstRow="1" w:lastRow="0" w:firstColumn="1" w:lastColumn="0" w:noHBand="0" w:noVBand="1"/>
      </w:tblPr>
      <w:tblGrid>
        <w:gridCol w:w="4057"/>
      </w:tblGrid>
      <w:tr w:rsidR="001A02DD" w:rsidRPr="001A02DD" w14:paraId="44CF2302" w14:textId="77777777" w:rsidTr="001A02DD">
        <w:trPr>
          <w:trHeight w:val="288"/>
        </w:trPr>
        <w:tc>
          <w:tcPr>
            <w:tcW w:w="4057" w:type="dxa"/>
            <w:noWrap/>
            <w:hideMark/>
          </w:tcPr>
          <w:p w14:paraId="75687EA3" w14:textId="77777777" w:rsidR="001A02DD" w:rsidRPr="001A02DD" w:rsidRDefault="001A02DD" w:rsidP="001A02DD">
            <w:pPr>
              <w:pStyle w:val="SQLCode"/>
            </w:pPr>
            <w:r w:rsidRPr="001A02DD">
              <w:t>No of Orders &gt;100 from US or UK</w:t>
            </w:r>
          </w:p>
        </w:tc>
      </w:tr>
      <w:tr w:rsidR="001A02DD" w:rsidRPr="001A02DD" w14:paraId="731254D4" w14:textId="77777777" w:rsidTr="001A02DD">
        <w:trPr>
          <w:trHeight w:val="288"/>
        </w:trPr>
        <w:tc>
          <w:tcPr>
            <w:tcW w:w="4057" w:type="dxa"/>
            <w:noWrap/>
            <w:hideMark/>
          </w:tcPr>
          <w:p w14:paraId="597EDDDD" w14:textId="77777777" w:rsidR="001A02DD" w:rsidRPr="001A02DD" w:rsidRDefault="001A02DD" w:rsidP="001A02DD">
            <w:pPr>
              <w:pStyle w:val="SQLCode"/>
            </w:pPr>
            <w:r w:rsidRPr="001A02DD">
              <w:t>49</w:t>
            </w:r>
          </w:p>
        </w:tc>
      </w:tr>
    </w:tbl>
    <w:p w14:paraId="214D3849" w14:textId="77777777" w:rsidR="00E30B18" w:rsidRDefault="00E30B18" w:rsidP="007E4F92">
      <w:pPr>
        <w:pStyle w:val="SQLCode"/>
      </w:pPr>
    </w:p>
    <w:p w14:paraId="2A751852" w14:textId="77777777" w:rsidR="00E30B18" w:rsidRDefault="00E30B18" w:rsidP="007E4F92">
      <w:pPr>
        <w:pStyle w:val="SQLCode"/>
      </w:pPr>
    </w:p>
    <w:p w14:paraId="6932C66C" w14:textId="77777777" w:rsidR="00E30B18" w:rsidRDefault="009455DD" w:rsidP="00E30B18">
      <w:pPr>
        <w:pStyle w:val="Heading2"/>
      </w:pPr>
      <w:r>
        <w:t>--</w:t>
      </w:r>
      <w:r w:rsidR="009141E6">
        <w:t>Question 1.8</w:t>
      </w:r>
    </w:p>
    <w:p w14:paraId="5BF305C2" w14:textId="77777777" w:rsidR="00E30B18" w:rsidRDefault="009455DD" w:rsidP="00E30B18">
      <w:pPr>
        <w:pStyle w:val="Heading3"/>
      </w:pPr>
      <w:r>
        <w:t>--</w:t>
      </w:r>
      <w:r w:rsidR="00E30B18">
        <w:t>SIMPLIFIED ANSWER:</w:t>
      </w:r>
    </w:p>
    <w:p w14:paraId="1530CC3B" w14:textId="77777777" w:rsidR="00ED349F" w:rsidRPr="00ED349F" w:rsidRDefault="00ED349F" w:rsidP="00ED349F">
      <w:pPr>
        <w:pStyle w:val="SQLCode"/>
      </w:pPr>
      <w:r w:rsidRPr="00ED349F">
        <w:t xml:space="preserve">SELECT </w:t>
      </w:r>
      <w:proofErr w:type="spellStart"/>
      <w:r w:rsidRPr="00ED349F">
        <w:t>OrderID</w:t>
      </w:r>
      <w:proofErr w:type="spellEnd"/>
      <w:r w:rsidRPr="00ED349F">
        <w:t xml:space="preserve"> AS 'Order ID', </w:t>
      </w:r>
    </w:p>
    <w:p w14:paraId="0C17A45E" w14:textId="77777777" w:rsidR="00ED349F" w:rsidRPr="00ED349F" w:rsidRDefault="00ED349F" w:rsidP="00ED349F">
      <w:pPr>
        <w:pStyle w:val="SQLCode"/>
      </w:pPr>
      <w:r w:rsidRPr="00ED349F">
        <w:t xml:space="preserve">       FORMAT((</w:t>
      </w:r>
      <w:proofErr w:type="spellStart"/>
      <w:r w:rsidRPr="00ED349F">
        <w:t>UnitPrice</w:t>
      </w:r>
      <w:proofErr w:type="spellEnd"/>
      <w:r w:rsidRPr="00ED349F">
        <w:t xml:space="preserve"> * Quantity) * </w:t>
      </w:r>
      <w:proofErr w:type="spellStart"/>
      <w:r w:rsidRPr="00ED349F">
        <w:t>Discount,'C</w:t>
      </w:r>
      <w:proofErr w:type="spellEnd"/>
      <w:r w:rsidRPr="00ED349F">
        <w:t>') AS 'Discount Amount'</w:t>
      </w:r>
    </w:p>
    <w:p w14:paraId="02094EB8" w14:textId="77777777" w:rsidR="00ED349F" w:rsidRPr="00ED349F" w:rsidRDefault="00ED349F" w:rsidP="00ED349F">
      <w:pPr>
        <w:pStyle w:val="SQLCode"/>
      </w:pPr>
      <w:r w:rsidRPr="00ED349F">
        <w:t xml:space="preserve">    FROM [Order Details]</w:t>
      </w:r>
    </w:p>
    <w:p w14:paraId="3A1D8E89" w14:textId="77777777" w:rsidR="001A02DD" w:rsidRDefault="00ED349F" w:rsidP="00ED349F">
      <w:pPr>
        <w:pStyle w:val="SQLCode"/>
      </w:pPr>
      <w:r w:rsidRPr="00ED349F">
        <w:t xml:space="preserve">    ORDER BY [Discount Amount] DESC;</w:t>
      </w:r>
    </w:p>
    <w:p w14:paraId="1AF1DF43" w14:textId="77777777" w:rsidR="00ED349F" w:rsidRDefault="00ED349F" w:rsidP="00ED349F">
      <w:pPr>
        <w:pStyle w:val="SQLCode"/>
      </w:pPr>
    </w:p>
    <w:p w14:paraId="4C0ECE61" w14:textId="77777777" w:rsidR="001A02DD" w:rsidRPr="00F718D8" w:rsidRDefault="00F718D8" w:rsidP="00F718D8">
      <w:pPr>
        <w:rPr>
          <w:color w:val="FF0000"/>
        </w:rPr>
      </w:pPr>
      <w:r w:rsidRPr="00F718D8">
        <w:rPr>
          <w:color w:val="FF0000"/>
        </w:rPr>
        <w:t xml:space="preserve">-- This SQL results in 2155 rows returned. Due to the ORDER BY it is still possible </w:t>
      </w:r>
      <w:r>
        <w:rPr>
          <w:color w:val="FF0000"/>
        </w:rPr>
        <w:t>to get the right answer (Discount Amount 2108</w:t>
      </w:r>
      <w:r w:rsidR="008E1198">
        <w:rPr>
          <w:color w:val="FF0000"/>
        </w:rPr>
        <w:t>)</w:t>
      </w:r>
      <w:r>
        <w:rPr>
          <w:color w:val="FF0000"/>
        </w:rPr>
        <w:t>.</w:t>
      </w:r>
    </w:p>
    <w:p w14:paraId="6F102C30" w14:textId="77777777" w:rsidR="001A02DD" w:rsidRDefault="001A02DD" w:rsidP="007E4F92">
      <w:pPr>
        <w:pStyle w:val="SQLCode"/>
      </w:pPr>
    </w:p>
    <w:p w14:paraId="5A7C1C2E" w14:textId="77777777" w:rsidR="00E30B18" w:rsidRDefault="009455DD" w:rsidP="00E30B18">
      <w:pPr>
        <w:pStyle w:val="Heading3"/>
      </w:pPr>
      <w:r>
        <w:t>--</w:t>
      </w:r>
      <w:r w:rsidR="00E30B18">
        <w:t>TOP ANSWER:</w:t>
      </w:r>
    </w:p>
    <w:p w14:paraId="6651FC88" w14:textId="77777777" w:rsidR="00ED349F" w:rsidRPr="00ED349F" w:rsidRDefault="00ED349F" w:rsidP="00ED349F">
      <w:pPr>
        <w:pStyle w:val="SQLCode"/>
      </w:pPr>
      <w:r w:rsidRPr="00ED349F">
        <w:t xml:space="preserve">SELECT </w:t>
      </w:r>
      <w:proofErr w:type="spellStart"/>
      <w:r w:rsidRPr="00ED349F">
        <w:t>Orderid</w:t>
      </w:r>
      <w:proofErr w:type="spellEnd"/>
      <w:r w:rsidRPr="00ED349F">
        <w:t xml:space="preserve"> AS "Order ID", </w:t>
      </w:r>
    </w:p>
    <w:p w14:paraId="7251D5DB" w14:textId="77777777" w:rsidR="00ED349F" w:rsidRPr="00ED349F" w:rsidRDefault="00ED349F" w:rsidP="00ED349F">
      <w:pPr>
        <w:pStyle w:val="SQLCode"/>
      </w:pPr>
      <w:r w:rsidRPr="00ED349F">
        <w:tab/>
      </w:r>
      <w:r w:rsidRPr="00ED349F">
        <w:tab/>
        <w:t>FORMAT((</w:t>
      </w:r>
      <w:proofErr w:type="spellStart"/>
      <w:r w:rsidRPr="00ED349F">
        <w:t>UnitPrice</w:t>
      </w:r>
      <w:proofErr w:type="spellEnd"/>
      <w:r w:rsidRPr="00ED349F">
        <w:t xml:space="preserve"> * Quantity) * </w:t>
      </w:r>
      <w:proofErr w:type="spellStart"/>
      <w:r w:rsidRPr="00ED349F">
        <w:t>Discount,'C</w:t>
      </w:r>
      <w:proofErr w:type="spellEnd"/>
      <w:r w:rsidRPr="00ED349F">
        <w:t>') AS "Total Discount"</w:t>
      </w:r>
    </w:p>
    <w:p w14:paraId="48861457" w14:textId="77777777" w:rsidR="00ED349F" w:rsidRPr="00ED349F" w:rsidRDefault="00ED349F" w:rsidP="00ED349F">
      <w:pPr>
        <w:pStyle w:val="SQLCode"/>
      </w:pPr>
      <w:r w:rsidRPr="00ED349F">
        <w:t xml:space="preserve">    FROM [Order Details]</w:t>
      </w:r>
    </w:p>
    <w:p w14:paraId="5AC72917" w14:textId="77777777" w:rsidR="00ED349F" w:rsidRPr="00ED349F" w:rsidRDefault="00ED349F" w:rsidP="00ED349F">
      <w:pPr>
        <w:pStyle w:val="SQLCode"/>
      </w:pPr>
      <w:r w:rsidRPr="00ED349F">
        <w:t xml:space="preserve">    WHERE ((</w:t>
      </w:r>
      <w:proofErr w:type="spellStart"/>
      <w:r w:rsidRPr="00ED349F">
        <w:t>UnitPrice</w:t>
      </w:r>
      <w:proofErr w:type="spellEnd"/>
      <w:r w:rsidRPr="00ED349F">
        <w:t xml:space="preserve"> * Quantity) * Discount) =</w:t>
      </w:r>
    </w:p>
    <w:p w14:paraId="25804F3E" w14:textId="77777777" w:rsidR="00ED349F" w:rsidRPr="00ED349F" w:rsidRDefault="00ED349F" w:rsidP="00ED349F">
      <w:pPr>
        <w:pStyle w:val="SQLCode"/>
      </w:pPr>
      <w:r w:rsidRPr="00ED349F">
        <w:t xml:space="preserve">    (</w:t>
      </w:r>
    </w:p>
    <w:p w14:paraId="466CC8FA" w14:textId="77777777" w:rsidR="00ED349F" w:rsidRPr="00ED349F" w:rsidRDefault="00ED349F" w:rsidP="00ED349F">
      <w:pPr>
        <w:pStyle w:val="SQLCode"/>
      </w:pPr>
      <w:r w:rsidRPr="00ED349F">
        <w:t>SELECT MAX(</w:t>
      </w:r>
    </w:p>
    <w:p w14:paraId="5666F549" w14:textId="77777777" w:rsidR="00ED349F" w:rsidRPr="00ED349F" w:rsidRDefault="00ED349F" w:rsidP="00ED349F">
      <w:pPr>
        <w:pStyle w:val="SQLCode"/>
      </w:pPr>
      <w:r w:rsidRPr="00ED349F">
        <w:t xml:space="preserve">       (</w:t>
      </w:r>
      <w:proofErr w:type="spellStart"/>
      <w:r w:rsidRPr="00ED349F">
        <w:t>UnitPrice</w:t>
      </w:r>
      <w:proofErr w:type="spellEnd"/>
      <w:r w:rsidRPr="00ED349F">
        <w:t xml:space="preserve"> * Quantity) * Discount) -- AS 'Discount Amount'</w:t>
      </w:r>
    </w:p>
    <w:p w14:paraId="46DCE2E3" w14:textId="77777777" w:rsidR="00ED349F" w:rsidRPr="00ED349F" w:rsidRDefault="00ED349F" w:rsidP="00ED349F">
      <w:pPr>
        <w:pStyle w:val="SQLCode"/>
      </w:pPr>
      <w:r w:rsidRPr="00ED349F">
        <w:t xml:space="preserve">    FROM [Order Details]</w:t>
      </w:r>
    </w:p>
    <w:p w14:paraId="22F8F17D" w14:textId="77777777" w:rsidR="00ED349F" w:rsidRPr="00ED349F" w:rsidRDefault="00ED349F" w:rsidP="00ED349F">
      <w:pPr>
        <w:pStyle w:val="SQLCode"/>
      </w:pPr>
      <w:r w:rsidRPr="00ED349F">
        <w:t xml:space="preserve">    )</w:t>
      </w:r>
    </w:p>
    <w:p w14:paraId="435505C7" w14:textId="77777777" w:rsidR="00ED349F" w:rsidRPr="00ED349F" w:rsidRDefault="00ED349F" w:rsidP="00ED349F">
      <w:pPr>
        <w:pStyle w:val="SQLCode"/>
      </w:pPr>
      <w:r w:rsidRPr="00ED349F">
        <w:t xml:space="preserve">    ;</w:t>
      </w:r>
    </w:p>
    <w:p w14:paraId="2FCB7411" w14:textId="77777777" w:rsidR="00E30B18" w:rsidRDefault="00E30B18" w:rsidP="007E4F92">
      <w:pPr>
        <w:pStyle w:val="SQLCode"/>
      </w:pPr>
    </w:p>
    <w:tbl>
      <w:tblPr>
        <w:tblStyle w:val="TableGrid"/>
        <w:tblW w:w="0" w:type="auto"/>
        <w:tblLook w:val="04A0" w:firstRow="1" w:lastRow="0" w:firstColumn="1" w:lastColumn="0" w:noHBand="0" w:noVBand="1"/>
      </w:tblPr>
      <w:tblGrid>
        <w:gridCol w:w="1297"/>
        <w:gridCol w:w="2017"/>
      </w:tblGrid>
      <w:tr w:rsidR="00F718D8" w:rsidRPr="00F718D8" w14:paraId="6ADD54BA" w14:textId="77777777" w:rsidTr="004C27BE">
        <w:trPr>
          <w:trHeight w:val="288"/>
        </w:trPr>
        <w:tc>
          <w:tcPr>
            <w:tcW w:w="1297" w:type="dxa"/>
            <w:noWrap/>
            <w:hideMark/>
          </w:tcPr>
          <w:p w14:paraId="2B3082AC" w14:textId="77777777" w:rsidR="00F718D8" w:rsidRPr="00F718D8" w:rsidRDefault="00F718D8" w:rsidP="00F718D8">
            <w:pPr>
              <w:pStyle w:val="SQLCode"/>
            </w:pPr>
            <w:r w:rsidRPr="00F718D8">
              <w:t>Order ID</w:t>
            </w:r>
          </w:p>
        </w:tc>
        <w:tc>
          <w:tcPr>
            <w:tcW w:w="2017" w:type="dxa"/>
            <w:noWrap/>
            <w:hideMark/>
          </w:tcPr>
          <w:p w14:paraId="7F11D9CC" w14:textId="77777777" w:rsidR="00F718D8" w:rsidRPr="00F718D8" w:rsidRDefault="00F718D8" w:rsidP="00F718D8">
            <w:pPr>
              <w:pStyle w:val="SQLCode"/>
            </w:pPr>
            <w:r w:rsidRPr="00F718D8">
              <w:t>Total Discount</w:t>
            </w:r>
          </w:p>
        </w:tc>
      </w:tr>
      <w:tr w:rsidR="00F718D8" w:rsidRPr="00F718D8" w14:paraId="088257A4" w14:textId="77777777" w:rsidTr="004C27BE">
        <w:trPr>
          <w:trHeight w:val="288"/>
        </w:trPr>
        <w:tc>
          <w:tcPr>
            <w:tcW w:w="1297" w:type="dxa"/>
            <w:noWrap/>
            <w:hideMark/>
          </w:tcPr>
          <w:p w14:paraId="480859E2" w14:textId="77777777" w:rsidR="00F718D8" w:rsidRPr="00F718D8" w:rsidRDefault="00F718D8" w:rsidP="00F718D8">
            <w:pPr>
              <w:pStyle w:val="SQLCode"/>
            </w:pPr>
            <w:r w:rsidRPr="00F718D8">
              <w:lastRenderedPageBreak/>
              <w:t>10353</w:t>
            </w:r>
          </w:p>
        </w:tc>
        <w:tc>
          <w:tcPr>
            <w:tcW w:w="2017" w:type="dxa"/>
            <w:noWrap/>
            <w:hideMark/>
          </w:tcPr>
          <w:p w14:paraId="036D05C0" w14:textId="77777777" w:rsidR="00F718D8" w:rsidRPr="00F718D8" w:rsidRDefault="00F718D8" w:rsidP="00F718D8">
            <w:pPr>
              <w:pStyle w:val="SQLCode"/>
            </w:pPr>
            <w:r w:rsidRPr="00F718D8">
              <w:t>$2,108.00</w:t>
            </w:r>
          </w:p>
        </w:tc>
      </w:tr>
      <w:tr w:rsidR="00F718D8" w:rsidRPr="00F718D8" w14:paraId="7EE01306" w14:textId="77777777" w:rsidTr="004C27BE">
        <w:trPr>
          <w:trHeight w:val="288"/>
        </w:trPr>
        <w:tc>
          <w:tcPr>
            <w:tcW w:w="1297" w:type="dxa"/>
            <w:noWrap/>
            <w:hideMark/>
          </w:tcPr>
          <w:p w14:paraId="0B68ED99" w14:textId="77777777" w:rsidR="00F718D8" w:rsidRPr="00F718D8" w:rsidRDefault="00F718D8" w:rsidP="00F718D8">
            <w:pPr>
              <w:pStyle w:val="SQLCode"/>
            </w:pPr>
            <w:r w:rsidRPr="00F718D8">
              <w:t>10372</w:t>
            </w:r>
          </w:p>
        </w:tc>
        <w:tc>
          <w:tcPr>
            <w:tcW w:w="2017" w:type="dxa"/>
            <w:noWrap/>
            <w:hideMark/>
          </w:tcPr>
          <w:p w14:paraId="536FB0D7" w14:textId="77777777" w:rsidR="00F718D8" w:rsidRPr="00F718D8" w:rsidRDefault="00F718D8" w:rsidP="00F718D8">
            <w:pPr>
              <w:pStyle w:val="SQLCode"/>
            </w:pPr>
            <w:r w:rsidRPr="00F718D8">
              <w:t>$2,108.00</w:t>
            </w:r>
          </w:p>
        </w:tc>
      </w:tr>
    </w:tbl>
    <w:p w14:paraId="7546D519" w14:textId="77777777" w:rsidR="00FF4F9D" w:rsidRPr="00FF4F9D" w:rsidRDefault="00FF4F9D" w:rsidP="007E4F92">
      <w:pPr>
        <w:pStyle w:val="SQLCode"/>
      </w:pPr>
    </w:p>
    <w:p w14:paraId="396A0D1A" w14:textId="77777777" w:rsidR="00B15AD8" w:rsidRPr="00F1371E" w:rsidRDefault="00B15AD8" w:rsidP="00B15AD8">
      <w:pPr>
        <w:rPr>
          <w:color w:val="FF0000"/>
        </w:rPr>
      </w:pPr>
      <w:r w:rsidRPr="00F1371E">
        <w:rPr>
          <w:color w:val="FF0000"/>
        </w:rPr>
        <w:t xml:space="preserve">-- NOTE: When comparing the Mini Project with the </w:t>
      </w:r>
      <w:r w:rsidR="00F1371E">
        <w:rPr>
          <w:color w:val="FF0000"/>
        </w:rPr>
        <w:t xml:space="preserve">Advanced </w:t>
      </w:r>
      <w:r w:rsidRPr="00F1371E">
        <w:rPr>
          <w:color w:val="FF0000"/>
        </w:rPr>
        <w:t>SQL Project, the first 8 questions are identical – up to this point. This new Mini Project focusses solely on the SELECT statement and running queries</w:t>
      </w:r>
      <w:r w:rsidR="00F1371E">
        <w:rPr>
          <w:color w:val="FF0000"/>
        </w:rPr>
        <w:t xml:space="preserve"> apart from one simple CREATE TABLE)</w:t>
      </w:r>
      <w:r w:rsidRPr="00F1371E">
        <w:rPr>
          <w:color w:val="FF0000"/>
        </w:rPr>
        <w:t xml:space="preserve">. If you have a mix of abilities in the class, the stronger students can be invited to take on the main SQL Project. Or </w:t>
      </w:r>
      <w:r w:rsidR="00F1371E">
        <w:rPr>
          <w:color w:val="FF0000"/>
        </w:rPr>
        <w:t xml:space="preserve">even </w:t>
      </w:r>
      <w:r w:rsidRPr="00F1371E">
        <w:rPr>
          <w:color w:val="FF0000"/>
        </w:rPr>
        <w:t>both</w:t>
      </w:r>
      <w:r w:rsidR="00F1371E">
        <w:rPr>
          <w:color w:val="FF0000"/>
        </w:rPr>
        <w:t xml:space="preserve"> projects</w:t>
      </w:r>
      <w:r w:rsidRPr="00F1371E">
        <w:rPr>
          <w:color w:val="FF0000"/>
        </w:rPr>
        <w:t>.</w:t>
      </w:r>
    </w:p>
    <w:bookmarkEnd w:id="1"/>
    <w:p w14:paraId="34858360" w14:textId="77777777" w:rsidR="00250674" w:rsidRDefault="00250674" w:rsidP="000E1E56">
      <w:pPr>
        <w:pStyle w:val="Heading2"/>
      </w:pPr>
    </w:p>
    <w:p w14:paraId="010DC70E" w14:textId="77777777" w:rsidR="0034157E" w:rsidRDefault="0034157E" w:rsidP="000E1E56">
      <w:pPr>
        <w:pStyle w:val="Heading2"/>
      </w:pPr>
      <w:r>
        <w:t>Question 2.1</w:t>
      </w:r>
    </w:p>
    <w:p w14:paraId="089A1B03" w14:textId="77777777" w:rsidR="00250674" w:rsidRDefault="00250674" w:rsidP="00250674">
      <w:pPr>
        <w:pStyle w:val="SQLCode"/>
      </w:pPr>
    </w:p>
    <w:p w14:paraId="1B0AFB0A" w14:textId="77777777" w:rsidR="00250674" w:rsidRPr="00250674" w:rsidRDefault="00250674" w:rsidP="00250674">
      <w:pPr>
        <w:pStyle w:val="SQLCode"/>
      </w:pPr>
      <w:r w:rsidRPr="00250674">
        <w:t>DROP TABLE Spartans;</w:t>
      </w:r>
    </w:p>
    <w:p w14:paraId="0F4D6F69" w14:textId="77777777" w:rsidR="00250674" w:rsidRPr="00250674" w:rsidRDefault="00250674" w:rsidP="00250674">
      <w:pPr>
        <w:autoSpaceDE w:val="0"/>
        <w:autoSpaceDN w:val="0"/>
        <w:adjustRightInd w:val="0"/>
        <w:rPr>
          <w:rFonts w:ascii="Courier New" w:hAnsi="Courier New" w:cs="Courier New"/>
          <w:b/>
          <w:color w:val="000000"/>
          <w:sz w:val="20"/>
        </w:rPr>
      </w:pPr>
    </w:p>
    <w:p w14:paraId="28B7D6E4" w14:textId="77777777" w:rsidR="00250674" w:rsidRPr="00250674" w:rsidRDefault="00250674" w:rsidP="00250674">
      <w:pPr>
        <w:autoSpaceDE w:val="0"/>
        <w:autoSpaceDN w:val="0"/>
        <w:adjustRightInd w:val="0"/>
        <w:rPr>
          <w:rFonts w:ascii="Courier New" w:hAnsi="Courier New" w:cs="Courier New"/>
          <w:b/>
          <w:color w:val="000000"/>
          <w:sz w:val="20"/>
        </w:rPr>
      </w:pPr>
      <w:r w:rsidRPr="00250674">
        <w:rPr>
          <w:rFonts w:ascii="Courier New" w:hAnsi="Courier New" w:cs="Courier New"/>
          <w:b/>
          <w:color w:val="000000"/>
          <w:sz w:val="20"/>
        </w:rPr>
        <w:t>CREATE TABLE Spartans</w:t>
      </w:r>
    </w:p>
    <w:p w14:paraId="2FBBAC74" w14:textId="77777777" w:rsidR="00250674" w:rsidRPr="00250674" w:rsidRDefault="00250674" w:rsidP="00250674">
      <w:pPr>
        <w:autoSpaceDE w:val="0"/>
        <w:autoSpaceDN w:val="0"/>
        <w:adjustRightInd w:val="0"/>
        <w:rPr>
          <w:rFonts w:ascii="Courier New" w:hAnsi="Courier New" w:cs="Courier New"/>
          <w:b/>
          <w:color w:val="000000"/>
          <w:sz w:val="20"/>
        </w:rPr>
      </w:pPr>
      <w:r w:rsidRPr="00250674">
        <w:rPr>
          <w:rFonts w:ascii="Courier New" w:hAnsi="Courier New" w:cs="Courier New"/>
          <w:b/>
          <w:color w:val="000000"/>
          <w:sz w:val="20"/>
        </w:rPr>
        <w:t>(</w:t>
      </w:r>
    </w:p>
    <w:p w14:paraId="4DD3A223" w14:textId="77777777" w:rsidR="00250674" w:rsidRPr="00250674" w:rsidRDefault="00250674" w:rsidP="00250674">
      <w:pPr>
        <w:autoSpaceDE w:val="0"/>
        <w:autoSpaceDN w:val="0"/>
        <w:adjustRightInd w:val="0"/>
        <w:rPr>
          <w:rFonts w:ascii="Courier New" w:hAnsi="Courier New" w:cs="Courier New"/>
          <w:b/>
          <w:color w:val="000000"/>
          <w:sz w:val="20"/>
        </w:rPr>
      </w:pPr>
      <w:r w:rsidRPr="00250674">
        <w:rPr>
          <w:rFonts w:ascii="Courier New" w:hAnsi="Courier New" w:cs="Courier New"/>
          <w:b/>
          <w:color w:val="000000"/>
          <w:sz w:val="20"/>
        </w:rPr>
        <w:tab/>
      </w:r>
      <w:proofErr w:type="spellStart"/>
      <w:r w:rsidRPr="00250674">
        <w:rPr>
          <w:rFonts w:ascii="Courier New" w:hAnsi="Courier New" w:cs="Courier New"/>
          <w:b/>
          <w:color w:val="000000"/>
          <w:sz w:val="20"/>
        </w:rPr>
        <w:t>EmployeeID</w:t>
      </w:r>
      <w:proofErr w:type="spellEnd"/>
      <w:r w:rsidRPr="00250674">
        <w:rPr>
          <w:rFonts w:ascii="Courier New" w:hAnsi="Courier New" w:cs="Courier New"/>
          <w:b/>
          <w:color w:val="000000"/>
          <w:sz w:val="20"/>
        </w:rPr>
        <w:t xml:space="preserve"> int IDENTITY(1,1) NOT NULL</w:t>
      </w:r>
      <w:r w:rsidR="00D81E9F">
        <w:rPr>
          <w:rFonts w:ascii="Courier New" w:hAnsi="Courier New" w:cs="Courier New"/>
          <w:b/>
          <w:color w:val="000000"/>
          <w:sz w:val="20"/>
        </w:rPr>
        <w:t xml:space="preserve"> PRIMARY KEY</w:t>
      </w:r>
      <w:r w:rsidRPr="00250674">
        <w:rPr>
          <w:rFonts w:ascii="Courier New" w:hAnsi="Courier New" w:cs="Courier New"/>
          <w:b/>
          <w:color w:val="000000"/>
          <w:sz w:val="20"/>
        </w:rPr>
        <w:t>,</w:t>
      </w:r>
    </w:p>
    <w:p w14:paraId="4AFFFF8E" w14:textId="77777777" w:rsidR="00250674" w:rsidRPr="00250674" w:rsidRDefault="00250674" w:rsidP="00250674">
      <w:pPr>
        <w:autoSpaceDE w:val="0"/>
        <w:autoSpaceDN w:val="0"/>
        <w:adjustRightInd w:val="0"/>
        <w:rPr>
          <w:rFonts w:ascii="Courier New" w:hAnsi="Courier New" w:cs="Courier New"/>
          <w:b/>
          <w:color w:val="000000"/>
          <w:sz w:val="20"/>
        </w:rPr>
      </w:pPr>
      <w:r w:rsidRPr="00250674">
        <w:rPr>
          <w:rFonts w:ascii="Courier New" w:hAnsi="Courier New" w:cs="Courier New"/>
          <w:b/>
          <w:color w:val="000000"/>
          <w:sz w:val="20"/>
        </w:rPr>
        <w:tab/>
        <w:t>Title varchar(20) NOT NULL,</w:t>
      </w:r>
    </w:p>
    <w:p w14:paraId="59FBBCDB" w14:textId="77777777" w:rsidR="00250674" w:rsidRPr="00250674" w:rsidRDefault="00250674" w:rsidP="00250674">
      <w:pPr>
        <w:autoSpaceDE w:val="0"/>
        <w:autoSpaceDN w:val="0"/>
        <w:adjustRightInd w:val="0"/>
        <w:rPr>
          <w:rFonts w:ascii="Courier New" w:hAnsi="Courier New" w:cs="Courier New"/>
          <w:b/>
          <w:color w:val="000000"/>
          <w:sz w:val="20"/>
        </w:rPr>
      </w:pPr>
      <w:r w:rsidRPr="00250674">
        <w:rPr>
          <w:rFonts w:ascii="Courier New" w:hAnsi="Courier New" w:cs="Courier New"/>
          <w:b/>
          <w:color w:val="000000"/>
          <w:sz w:val="20"/>
        </w:rPr>
        <w:tab/>
        <w:t>FirstName varchar(50) NOT NULL,</w:t>
      </w:r>
    </w:p>
    <w:p w14:paraId="29890855" w14:textId="77777777" w:rsidR="00250674" w:rsidRPr="00250674" w:rsidRDefault="00250674" w:rsidP="00250674">
      <w:pPr>
        <w:autoSpaceDE w:val="0"/>
        <w:autoSpaceDN w:val="0"/>
        <w:adjustRightInd w:val="0"/>
        <w:rPr>
          <w:rFonts w:ascii="Courier New" w:hAnsi="Courier New" w:cs="Courier New"/>
          <w:b/>
          <w:color w:val="000000"/>
          <w:sz w:val="20"/>
        </w:rPr>
      </w:pPr>
      <w:r w:rsidRPr="00250674">
        <w:rPr>
          <w:rFonts w:ascii="Courier New" w:hAnsi="Courier New" w:cs="Courier New"/>
          <w:b/>
          <w:color w:val="000000"/>
          <w:sz w:val="20"/>
        </w:rPr>
        <w:tab/>
      </w:r>
      <w:proofErr w:type="spellStart"/>
      <w:r w:rsidRPr="00250674">
        <w:rPr>
          <w:rFonts w:ascii="Courier New" w:hAnsi="Courier New" w:cs="Courier New"/>
          <w:b/>
          <w:color w:val="000000"/>
          <w:sz w:val="20"/>
        </w:rPr>
        <w:t>LastName</w:t>
      </w:r>
      <w:proofErr w:type="spellEnd"/>
      <w:r w:rsidRPr="00250674">
        <w:rPr>
          <w:rFonts w:ascii="Courier New" w:hAnsi="Courier New" w:cs="Courier New"/>
          <w:b/>
          <w:color w:val="000000"/>
          <w:sz w:val="20"/>
        </w:rPr>
        <w:t xml:space="preserve"> varchar(50) NOT NULL,</w:t>
      </w:r>
    </w:p>
    <w:p w14:paraId="09117881" w14:textId="77777777" w:rsidR="00250674" w:rsidRPr="00250674" w:rsidRDefault="00250674" w:rsidP="00250674">
      <w:pPr>
        <w:autoSpaceDE w:val="0"/>
        <w:autoSpaceDN w:val="0"/>
        <w:adjustRightInd w:val="0"/>
        <w:rPr>
          <w:rFonts w:ascii="Courier New" w:hAnsi="Courier New" w:cs="Courier New"/>
          <w:b/>
          <w:color w:val="000000"/>
          <w:sz w:val="20"/>
        </w:rPr>
      </w:pPr>
      <w:r w:rsidRPr="00250674">
        <w:rPr>
          <w:rFonts w:ascii="Courier New" w:hAnsi="Courier New" w:cs="Courier New"/>
          <w:b/>
          <w:color w:val="000000"/>
          <w:sz w:val="20"/>
        </w:rPr>
        <w:tab/>
      </w:r>
      <w:proofErr w:type="spellStart"/>
      <w:r w:rsidRPr="00250674">
        <w:rPr>
          <w:rFonts w:ascii="Courier New" w:hAnsi="Courier New" w:cs="Courier New"/>
          <w:b/>
          <w:color w:val="000000"/>
          <w:sz w:val="20"/>
        </w:rPr>
        <w:t>SpartaCourse</w:t>
      </w:r>
      <w:proofErr w:type="spellEnd"/>
      <w:r w:rsidRPr="00250674">
        <w:rPr>
          <w:rFonts w:ascii="Courier New" w:hAnsi="Courier New" w:cs="Courier New"/>
          <w:b/>
          <w:color w:val="000000"/>
          <w:sz w:val="20"/>
        </w:rPr>
        <w:t xml:space="preserve"> varchar(50) NOT NULL,</w:t>
      </w:r>
    </w:p>
    <w:p w14:paraId="7E48953F" w14:textId="77777777" w:rsidR="00250674" w:rsidRPr="00250674" w:rsidRDefault="00250674" w:rsidP="00250674">
      <w:pPr>
        <w:autoSpaceDE w:val="0"/>
        <w:autoSpaceDN w:val="0"/>
        <w:adjustRightInd w:val="0"/>
        <w:rPr>
          <w:rFonts w:ascii="Courier New" w:hAnsi="Courier New" w:cs="Courier New"/>
          <w:b/>
          <w:color w:val="000000"/>
          <w:sz w:val="20"/>
        </w:rPr>
      </w:pPr>
      <w:r w:rsidRPr="00250674">
        <w:rPr>
          <w:rFonts w:ascii="Courier New" w:hAnsi="Courier New" w:cs="Courier New"/>
          <w:b/>
          <w:color w:val="000000"/>
          <w:sz w:val="20"/>
        </w:rPr>
        <w:tab/>
        <w:t>University varchar(50),</w:t>
      </w:r>
    </w:p>
    <w:p w14:paraId="41928E6B" w14:textId="77777777" w:rsidR="00250674" w:rsidRPr="00250674" w:rsidRDefault="00250674" w:rsidP="00250674">
      <w:pPr>
        <w:autoSpaceDE w:val="0"/>
        <w:autoSpaceDN w:val="0"/>
        <w:adjustRightInd w:val="0"/>
        <w:rPr>
          <w:rFonts w:ascii="Courier New" w:hAnsi="Courier New" w:cs="Courier New"/>
          <w:b/>
          <w:color w:val="000000"/>
          <w:sz w:val="20"/>
        </w:rPr>
      </w:pPr>
      <w:r w:rsidRPr="00250674">
        <w:rPr>
          <w:rFonts w:ascii="Courier New" w:hAnsi="Courier New" w:cs="Courier New"/>
          <w:b/>
          <w:color w:val="000000"/>
          <w:sz w:val="20"/>
        </w:rPr>
        <w:tab/>
      </w:r>
      <w:proofErr w:type="spellStart"/>
      <w:r w:rsidRPr="00250674">
        <w:rPr>
          <w:rFonts w:ascii="Courier New" w:hAnsi="Courier New" w:cs="Courier New"/>
          <w:b/>
          <w:color w:val="000000"/>
          <w:sz w:val="20"/>
        </w:rPr>
        <w:t>UniCourse</w:t>
      </w:r>
      <w:proofErr w:type="spellEnd"/>
      <w:r w:rsidRPr="00250674">
        <w:rPr>
          <w:rFonts w:ascii="Courier New" w:hAnsi="Courier New" w:cs="Courier New"/>
          <w:b/>
          <w:color w:val="000000"/>
          <w:sz w:val="20"/>
        </w:rPr>
        <w:t xml:space="preserve"> varchar(50),</w:t>
      </w:r>
    </w:p>
    <w:p w14:paraId="2E6E7484" w14:textId="77777777" w:rsidR="00250674" w:rsidRPr="00250674" w:rsidRDefault="00250674" w:rsidP="00250674">
      <w:pPr>
        <w:autoSpaceDE w:val="0"/>
        <w:autoSpaceDN w:val="0"/>
        <w:adjustRightInd w:val="0"/>
        <w:rPr>
          <w:rFonts w:ascii="Courier New" w:hAnsi="Courier New" w:cs="Courier New"/>
          <w:b/>
          <w:color w:val="000000"/>
          <w:sz w:val="20"/>
        </w:rPr>
      </w:pPr>
      <w:r w:rsidRPr="00250674">
        <w:rPr>
          <w:rFonts w:ascii="Courier New" w:hAnsi="Courier New" w:cs="Courier New"/>
          <w:b/>
          <w:color w:val="000000"/>
          <w:sz w:val="20"/>
        </w:rPr>
        <w:tab/>
      </w:r>
      <w:proofErr w:type="spellStart"/>
      <w:r w:rsidR="00F32141">
        <w:rPr>
          <w:rFonts w:ascii="Courier New" w:hAnsi="Courier New" w:cs="Courier New"/>
          <w:b/>
          <w:color w:val="000000"/>
          <w:sz w:val="20"/>
        </w:rPr>
        <w:t>Uni</w:t>
      </w:r>
      <w:r w:rsidRPr="00250674">
        <w:rPr>
          <w:rFonts w:ascii="Courier New" w:hAnsi="Courier New" w:cs="Courier New"/>
          <w:b/>
          <w:color w:val="000000"/>
          <w:sz w:val="20"/>
        </w:rPr>
        <w:t>Mark</w:t>
      </w:r>
      <w:proofErr w:type="spellEnd"/>
      <w:r w:rsidRPr="00250674">
        <w:rPr>
          <w:rFonts w:ascii="Courier New" w:hAnsi="Courier New" w:cs="Courier New"/>
          <w:b/>
          <w:color w:val="000000"/>
          <w:sz w:val="20"/>
        </w:rPr>
        <w:t xml:space="preserve"> varchar(30),</w:t>
      </w:r>
    </w:p>
    <w:p w14:paraId="5E78B708" w14:textId="77777777" w:rsidR="00250674" w:rsidRPr="00250674" w:rsidRDefault="00250674" w:rsidP="00250674">
      <w:pPr>
        <w:autoSpaceDE w:val="0"/>
        <w:autoSpaceDN w:val="0"/>
        <w:adjustRightInd w:val="0"/>
        <w:rPr>
          <w:rFonts w:ascii="Courier New" w:hAnsi="Courier New" w:cs="Courier New"/>
          <w:b/>
          <w:color w:val="000000"/>
          <w:sz w:val="20"/>
        </w:rPr>
      </w:pPr>
      <w:r w:rsidRPr="00250674">
        <w:rPr>
          <w:rFonts w:ascii="Courier New" w:hAnsi="Courier New" w:cs="Courier New"/>
          <w:b/>
          <w:color w:val="000000"/>
          <w:sz w:val="20"/>
        </w:rPr>
        <w:tab/>
        <w:t>StartDate date</w:t>
      </w:r>
    </w:p>
    <w:p w14:paraId="581287E5" w14:textId="77777777" w:rsidR="0034157E" w:rsidRPr="00250674" w:rsidRDefault="00250674" w:rsidP="00250674">
      <w:pPr>
        <w:rPr>
          <w:rFonts w:ascii="Courier New" w:hAnsi="Courier New" w:cs="Courier New"/>
          <w:b/>
          <w:color w:val="000000"/>
          <w:sz w:val="20"/>
        </w:rPr>
      </w:pPr>
      <w:r w:rsidRPr="00250674">
        <w:rPr>
          <w:rFonts w:ascii="Courier New" w:hAnsi="Courier New" w:cs="Courier New"/>
          <w:b/>
          <w:color w:val="000000"/>
          <w:sz w:val="20"/>
        </w:rPr>
        <w:tab/>
        <w:t>);</w:t>
      </w:r>
    </w:p>
    <w:p w14:paraId="59F43BCC" w14:textId="77777777" w:rsidR="00B15AD8" w:rsidRDefault="00B15AD8" w:rsidP="0034157E"/>
    <w:p w14:paraId="09A6F8A0" w14:textId="77777777" w:rsidR="00250674" w:rsidRPr="00F1371E" w:rsidRDefault="00F1371E" w:rsidP="00F1371E">
      <w:pPr>
        <w:rPr>
          <w:color w:val="FF0000"/>
        </w:rPr>
      </w:pPr>
      <w:r w:rsidRPr="00F1371E">
        <w:rPr>
          <w:color w:val="FF0000"/>
        </w:rPr>
        <w:t>-</w:t>
      </w:r>
      <w:r>
        <w:rPr>
          <w:color w:val="FF0000"/>
        </w:rPr>
        <w:t>- The above columns can change and flexibility can be allowed for this when marking.</w:t>
      </w:r>
    </w:p>
    <w:p w14:paraId="659CBABC" w14:textId="77777777" w:rsidR="00250674" w:rsidRDefault="00250674" w:rsidP="0034157E"/>
    <w:p w14:paraId="48B4A95F" w14:textId="77777777" w:rsidR="00250674" w:rsidRDefault="00250674" w:rsidP="0034157E"/>
    <w:p w14:paraId="55D26AA4" w14:textId="77777777" w:rsidR="007F3486" w:rsidRDefault="007F3486" w:rsidP="007F3486">
      <w:pPr>
        <w:pStyle w:val="Heading2"/>
      </w:pPr>
      <w:r>
        <w:t>Question 2.2</w:t>
      </w:r>
    </w:p>
    <w:p w14:paraId="0451FA36" w14:textId="77777777" w:rsidR="007F3486" w:rsidRPr="00250674" w:rsidRDefault="007F3486" w:rsidP="007F3486">
      <w:pPr>
        <w:autoSpaceDE w:val="0"/>
        <w:autoSpaceDN w:val="0"/>
        <w:adjustRightInd w:val="0"/>
        <w:rPr>
          <w:rFonts w:ascii="Courier New" w:hAnsi="Courier New" w:cs="Courier New"/>
          <w:b/>
          <w:color w:val="000000"/>
          <w:sz w:val="20"/>
        </w:rPr>
      </w:pPr>
    </w:p>
    <w:p w14:paraId="57F89AEB" w14:textId="77777777" w:rsidR="007F3486" w:rsidRDefault="007F3486" w:rsidP="007F3486">
      <w:pPr>
        <w:autoSpaceDE w:val="0"/>
        <w:autoSpaceDN w:val="0"/>
        <w:adjustRightInd w:val="0"/>
        <w:rPr>
          <w:rFonts w:ascii="Courier New" w:hAnsi="Courier New" w:cs="Courier New"/>
          <w:b/>
          <w:color w:val="000000"/>
          <w:sz w:val="20"/>
        </w:rPr>
      </w:pPr>
      <w:r>
        <w:rPr>
          <w:rFonts w:ascii="Courier New" w:hAnsi="Courier New" w:cs="Courier New"/>
          <w:b/>
          <w:color w:val="000000"/>
          <w:sz w:val="20"/>
        </w:rPr>
        <w:t>INSERT INTO</w:t>
      </w:r>
      <w:r w:rsidR="00F32141">
        <w:rPr>
          <w:rFonts w:ascii="Courier New" w:hAnsi="Courier New" w:cs="Courier New"/>
          <w:b/>
          <w:color w:val="000000"/>
          <w:sz w:val="20"/>
        </w:rPr>
        <w:t xml:space="preserve"> Spartans</w:t>
      </w:r>
    </w:p>
    <w:p w14:paraId="775C1723" w14:textId="77777777" w:rsidR="007F3486" w:rsidRDefault="007F3486" w:rsidP="007F3486">
      <w:pPr>
        <w:autoSpaceDE w:val="0"/>
        <w:autoSpaceDN w:val="0"/>
        <w:adjustRightInd w:val="0"/>
        <w:rPr>
          <w:rFonts w:ascii="Courier New" w:hAnsi="Courier New" w:cs="Courier New"/>
          <w:b/>
          <w:color w:val="000000"/>
          <w:sz w:val="20"/>
        </w:rPr>
      </w:pPr>
      <w:r>
        <w:rPr>
          <w:rFonts w:ascii="Courier New" w:hAnsi="Courier New" w:cs="Courier New"/>
          <w:b/>
          <w:color w:val="000000"/>
          <w:sz w:val="20"/>
        </w:rPr>
        <w:t>(</w:t>
      </w:r>
      <w:r w:rsidR="00F32141">
        <w:rPr>
          <w:rFonts w:ascii="Courier New" w:hAnsi="Courier New" w:cs="Courier New"/>
          <w:b/>
          <w:color w:val="000000"/>
          <w:sz w:val="20"/>
        </w:rPr>
        <w:t xml:space="preserve">Title, FirstName, </w:t>
      </w:r>
      <w:proofErr w:type="spellStart"/>
      <w:r w:rsidR="00F32141">
        <w:rPr>
          <w:rFonts w:ascii="Courier New" w:hAnsi="Courier New" w:cs="Courier New"/>
          <w:b/>
          <w:color w:val="000000"/>
          <w:sz w:val="20"/>
        </w:rPr>
        <w:t>LastName</w:t>
      </w:r>
      <w:proofErr w:type="spellEnd"/>
      <w:r w:rsidR="00F32141">
        <w:rPr>
          <w:rFonts w:ascii="Courier New" w:hAnsi="Courier New" w:cs="Courier New"/>
          <w:b/>
          <w:color w:val="000000"/>
          <w:sz w:val="20"/>
        </w:rPr>
        <w:t xml:space="preserve">, </w:t>
      </w:r>
      <w:proofErr w:type="spellStart"/>
      <w:r w:rsidR="00F32141">
        <w:rPr>
          <w:rFonts w:ascii="Courier New" w:hAnsi="Courier New" w:cs="Courier New"/>
          <w:b/>
          <w:color w:val="000000"/>
          <w:sz w:val="20"/>
        </w:rPr>
        <w:t>SpartaCourse,University,UniCourse,UniMark,StartDate</w:t>
      </w:r>
      <w:proofErr w:type="spellEnd"/>
      <w:r>
        <w:rPr>
          <w:rFonts w:ascii="Courier New" w:hAnsi="Courier New" w:cs="Courier New"/>
          <w:b/>
          <w:color w:val="000000"/>
          <w:sz w:val="20"/>
        </w:rPr>
        <w:t>)</w:t>
      </w:r>
    </w:p>
    <w:p w14:paraId="22F09DE4" w14:textId="77777777" w:rsidR="007F3486" w:rsidRPr="00250674" w:rsidRDefault="007F3486" w:rsidP="007F3486">
      <w:pPr>
        <w:autoSpaceDE w:val="0"/>
        <w:autoSpaceDN w:val="0"/>
        <w:adjustRightInd w:val="0"/>
        <w:rPr>
          <w:rFonts w:ascii="Courier New" w:hAnsi="Courier New" w:cs="Courier New"/>
          <w:b/>
          <w:color w:val="000000"/>
          <w:sz w:val="20"/>
        </w:rPr>
      </w:pPr>
      <w:r>
        <w:rPr>
          <w:rFonts w:ascii="Courier New" w:hAnsi="Courier New" w:cs="Courier New"/>
          <w:b/>
          <w:color w:val="000000"/>
          <w:sz w:val="20"/>
        </w:rPr>
        <w:t>VALUES</w:t>
      </w:r>
    </w:p>
    <w:p w14:paraId="03E5F731" w14:textId="77777777" w:rsidR="007F3486" w:rsidRPr="00250674" w:rsidRDefault="007F3486" w:rsidP="007F3486">
      <w:pPr>
        <w:autoSpaceDE w:val="0"/>
        <w:autoSpaceDN w:val="0"/>
        <w:adjustRightInd w:val="0"/>
        <w:rPr>
          <w:rFonts w:ascii="Courier New" w:hAnsi="Courier New" w:cs="Courier New"/>
          <w:b/>
          <w:color w:val="000000"/>
          <w:sz w:val="20"/>
        </w:rPr>
      </w:pPr>
      <w:r>
        <w:rPr>
          <w:rFonts w:ascii="Courier New" w:hAnsi="Courier New" w:cs="Courier New"/>
          <w:b/>
          <w:color w:val="000000"/>
          <w:sz w:val="20"/>
        </w:rPr>
        <w:t>(</w:t>
      </w:r>
      <w:r w:rsidR="00F32141">
        <w:rPr>
          <w:rFonts w:ascii="Courier New" w:hAnsi="Courier New" w:cs="Courier New"/>
          <w:b/>
          <w:color w:val="000000"/>
          <w:sz w:val="20"/>
        </w:rPr>
        <w:t>‘Miss’, ‘Giverny’, ‘Wilson-</w:t>
      </w:r>
      <w:proofErr w:type="spellStart"/>
      <w:r w:rsidR="00F32141">
        <w:rPr>
          <w:rFonts w:ascii="Courier New" w:hAnsi="Courier New" w:cs="Courier New"/>
          <w:b/>
          <w:color w:val="000000"/>
          <w:sz w:val="20"/>
        </w:rPr>
        <w:t>Martin’,’BA</w:t>
      </w:r>
      <w:proofErr w:type="spellEnd"/>
      <w:r w:rsidR="00F32141">
        <w:rPr>
          <w:rFonts w:ascii="Courier New" w:hAnsi="Courier New" w:cs="Courier New"/>
          <w:b/>
          <w:color w:val="000000"/>
          <w:sz w:val="20"/>
        </w:rPr>
        <w:t>-</w:t>
      </w:r>
      <w:proofErr w:type="spellStart"/>
      <w:r w:rsidR="00F32141">
        <w:rPr>
          <w:rFonts w:ascii="Courier New" w:hAnsi="Courier New" w:cs="Courier New"/>
          <w:b/>
          <w:color w:val="000000"/>
          <w:sz w:val="20"/>
        </w:rPr>
        <w:t>Test’,’St</w:t>
      </w:r>
      <w:r w:rsidR="001E1B08">
        <w:rPr>
          <w:rFonts w:ascii="Courier New" w:hAnsi="Courier New" w:cs="Courier New"/>
          <w:b/>
          <w:color w:val="000000"/>
          <w:sz w:val="20"/>
        </w:rPr>
        <w:t>affordshire’,’Games</w:t>
      </w:r>
      <w:proofErr w:type="spellEnd"/>
      <w:r w:rsidR="001E1B08">
        <w:rPr>
          <w:rFonts w:ascii="Courier New" w:hAnsi="Courier New" w:cs="Courier New"/>
          <w:b/>
          <w:color w:val="000000"/>
          <w:sz w:val="20"/>
        </w:rPr>
        <w:t xml:space="preserve"> Design’,’2:2</w:t>
      </w:r>
      <w:r w:rsidR="00F32141">
        <w:rPr>
          <w:rFonts w:ascii="Courier New" w:hAnsi="Courier New" w:cs="Courier New"/>
          <w:b/>
          <w:color w:val="000000"/>
          <w:sz w:val="20"/>
        </w:rPr>
        <w:t>’,’</w:t>
      </w:r>
      <w:r w:rsidR="00C077C8">
        <w:rPr>
          <w:rFonts w:ascii="Courier New" w:hAnsi="Courier New" w:cs="Courier New"/>
          <w:b/>
          <w:color w:val="000000"/>
          <w:sz w:val="20"/>
        </w:rPr>
        <w:t>2014-02-10</w:t>
      </w:r>
      <w:r w:rsidR="00F32141">
        <w:rPr>
          <w:rFonts w:ascii="Courier New" w:hAnsi="Courier New" w:cs="Courier New"/>
          <w:b/>
          <w:color w:val="000000"/>
          <w:sz w:val="20"/>
        </w:rPr>
        <w:t>’</w:t>
      </w:r>
      <w:r w:rsidRPr="00250674">
        <w:rPr>
          <w:rFonts w:ascii="Courier New" w:hAnsi="Courier New" w:cs="Courier New"/>
          <w:b/>
          <w:color w:val="000000"/>
          <w:sz w:val="20"/>
        </w:rPr>
        <w:t>);</w:t>
      </w:r>
    </w:p>
    <w:p w14:paraId="2848D198" w14:textId="77777777" w:rsidR="00250674" w:rsidRDefault="00250674" w:rsidP="0034157E"/>
    <w:p w14:paraId="0C9D6FF1" w14:textId="77777777" w:rsidR="008108C7" w:rsidRDefault="008108C7" w:rsidP="008108C7">
      <w:pPr>
        <w:autoSpaceDE w:val="0"/>
        <w:autoSpaceDN w:val="0"/>
        <w:adjustRightInd w:val="0"/>
        <w:rPr>
          <w:rFonts w:ascii="Courier New" w:hAnsi="Courier New" w:cs="Courier New"/>
          <w:b/>
          <w:color w:val="000000"/>
          <w:sz w:val="20"/>
        </w:rPr>
      </w:pPr>
      <w:r>
        <w:rPr>
          <w:rFonts w:ascii="Courier New" w:hAnsi="Courier New" w:cs="Courier New"/>
          <w:b/>
          <w:color w:val="000000"/>
          <w:sz w:val="20"/>
        </w:rPr>
        <w:t>INSERT INTO Spartans</w:t>
      </w:r>
    </w:p>
    <w:p w14:paraId="0EDC1B1D" w14:textId="77777777" w:rsidR="008108C7" w:rsidRDefault="008108C7" w:rsidP="008108C7">
      <w:pPr>
        <w:autoSpaceDE w:val="0"/>
        <w:autoSpaceDN w:val="0"/>
        <w:adjustRightInd w:val="0"/>
        <w:rPr>
          <w:rFonts w:ascii="Courier New" w:hAnsi="Courier New" w:cs="Courier New"/>
          <w:b/>
          <w:color w:val="000000"/>
          <w:sz w:val="20"/>
        </w:rPr>
      </w:pPr>
      <w:r>
        <w:rPr>
          <w:rFonts w:ascii="Courier New" w:hAnsi="Courier New" w:cs="Courier New"/>
          <w:b/>
          <w:color w:val="000000"/>
          <w:sz w:val="20"/>
        </w:rPr>
        <w:t xml:space="preserve">(Title, FirstName, </w:t>
      </w:r>
      <w:proofErr w:type="spellStart"/>
      <w:r>
        <w:rPr>
          <w:rFonts w:ascii="Courier New" w:hAnsi="Courier New" w:cs="Courier New"/>
          <w:b/>
          <w:color w:val="000000"/>
          <w:sz w:val="20"/>
        </w:rPr>
        <w:t>LastName</w:t>
      </w:r>
      <w:proofErr w:type="spellEnd"/>
      <w:r>
        <w:rPr>
          <w:rFonts w:ascii="Courier New" w:hAnsi="Courier New" w:cs="Courier New"/>
          <w:b/>
          <w:color w:val="000000"/>
          <w:sz w:val="20"/>
        </w:rPr>
        <w:t xml:space="preserve">, </w:t>
      </w:r>
      <w:proofErr w:type="spellStart"/>
      <w:r>
        <w:rPr>
          <w:rFonts w:ascii="Courier New" w:hAnsi="Courier New" w:cs="Courier New"/>
          <w:b/>
          <w:color w:val="000000"/>
          <w:sz w:val="20"/>
        </w:rPr>
        <w:t>SpartaCourse,University,UniCourse,UniMark,StartDate</w:t>
      </w:r>
      <w:proofErr w:type="spellEnd"/>
      <w:r>
        <w:rPr>
          <w:rFonts w:ascii="Courier New" w:hAnsi="Courier New" w:cs="Courier New"/>
          <w:b/>
          <w:color w:val="000000"/>
          <w:sz w:val="20"/>
        </w:rPr>
        <w:t>)</w:t>
      </w:r>
    </w:p>
    <w:p w14:paraId="2D08E19B" w14:textId="77777777" w:rsidR="008108C7" w:rsidRPr="00250674" w:rsidRDefault="008108C7" w:rsidP="008108C7">
      <w:pPr>
        <w:autoSpaceDE w:val="0"/>
        <w:autoSpaceDN w:val="0"/>
        <w:adjustRightInd w:val="0"/>
        <w:rPr>
          <w:rFonts w:ascii="Courier New" w:hAnsi="Courier New" w:cs="Courier New"/>
          <w:b/>
          <w:color w:val="000000"/>
          <w:sz w:val="20"/>
        </w:rPr>
      </w:pPr>
      <w:r>
        <w:rPr>
          <w:rFonts w:ascii="Courier New" w:hAnsi="Courier New" w:cs="Courier New"/>
          <w:b/>
          <w:color w:val="000000"/>
          <w:sz w:val="20"/>
        </w:rPr>
        <w:t>VALUES</w:t>
      </w:r>
    </w:p>
    <w:p w14:paraId="48C3C861" w14:textId="77777777" w:rsidR="008108C7" w:rsidRPr="00250674" w:rsidRDefault="001E1B08" w:rsidP="008108C7">
      <w:pPr>
        <w:autoSpaceDE w:val="0"/>
        <w:autoSpaceDN w:val="0"/>
        <w:adjustRightInd w:val="0"/>
        <w:rPr>
          <w:rFonts w:ascii="Courier New" w:hAnsi="Courier New" w:cs="Courier New"/>
          <w:b/>
          <w:color w:val="000000"/>
          <w:sz w:val="20"/>
        </w:rPr>
      </w:pPr>
      <w:r>
        <w:rPr>
          <w:rFonts w:ascii="Courier New" w:hAnsi="Courier New" w:cs="Courier New"/>
          <w:b/>
          <w:color w:val="000000"/>
          <w:sz w:val="20"/>
        </w:rPr>
        <w:t>(</w:t>
      </w:r>
      <w:r w:rsidR="00227503">
        <w:rPr>
          <w:rFonts w:ascii="Courier New" w:hAnsi="Courier New" w:cs="Courier New"/>
          <w:b/>
          <w:color w:val="000000"/>
          <w:sz w:val="20"/>
        </w:rPr>
        <w:t>‘Mr’, ‘Rob’, ‘Whitehouse’,’SDET</w:t>
      </w:r>
      <w:r w:rsidR="008108C7">
        <w:rPr>
          <w:rFonts w:ascii="Courier New" w:hAnsi="Courier New" w:cs="Courier New"/>
          <w:b/>
          <w:color w:val="000000"/>
          <w:sz w:val="20"/>
        </w:rPr>
        <w:t>’,’S</w:t>
      </w:r>
      <w:r>
        <w:rPr>
          <w:rFonts w:ascii="Courier New" w:hAnsi="Courier New" w:cs="Courier New"/>
          <w:b/>
          <w:color w:val="000000"/>
          <w:sz w:val="20"/>
        </w:rPr>
        <w:t>heffield’,’Physics’,’2:1’,’2015-01-01</w:t>
      </w:r>
      <w:r w:rsidR="008108C7">
        <w:rPr>
          <w:rFonts w:ascii="Courier New" w:hAnsi="Courier New" w:cs="Courier New"/>
          <w:b/>
          <w:color w:val="000000"/>
          <w:sz w:val="20"/>
        </w:rPr>
        <w:t>’</w:t>
      </w:r>
      <w:r w:rsidR="008108C7" w:rsidRPr="00250674">
        <w:rPr>
          <w:rFonts w:ascii="Courier New" w:hAnsi="Courier New" w:cs="Courier New"/>
          <w:b/>
          <w:color w:val="000000"/>
          <w:sz w:val="20"/>
        </w:rPr>
        <w:t>);</w:t>
      </w:r>
    </w:p>
    <w:p w14:paraId="19EB1F9C" w14:textId="77777777" w:rsidR="008108C7" w:rsidRDefault="008108C7" w:rsidP="0034157E"/>
    <w:p w14:paraId="6C286C80" w14:textId="77777777" w:rsidR="00D81E9F" w:rsidRPr="00D81E9F" w:rsidRDefault="00D81E9F" w:rsidP="0034157E">
      <w:pPr>
        <w:rPr>
          <w:color w:val="FF0000"/>
        </w:rPr>
      </w:pPr>
      <w:r w:rsidRPr="00F1371E">
        <w:rPr>
          <w:color w:val="FF0000"/>
        </w:rPr>
        <w:t>-</w:t>
      </w:r>
      <w:r w:rsidR="001E1B08">
        <w:rPr>
          <w:color w:val="FF0000"/>
        </w:rPr>
        <w:t>- The</w:t>
      </w:r>
      <w:r>
        <w:rPr>
          <w:color w:val="FF0000"/>
        </w:rPr>
        <w:t xml:space="preserve"> </w:t>
      </w:r>
      <w:r w:rsidR="001E1B08">
        <w:rPr>
          <w:color w:val="FF0000"/>
        </w:rPr>
        <w:t xml:space="preserve">number of and content of the </w:t>
      </w:r>
      <w:r>
        <w:rPr>
          <w:color w:val="FF0000"/>
        </w:rPr>
        <w:t>inserts can change depending on the students so some flexibility can be allowed for this when marking but attention must be paid to the data type and order i.e. whether the right values have been inserted into the right columns.</w:t>
      </w:r>
    </w:p>
    <w:p w14:paraId="65D7599E" w14:textId="77777777" w:rsidR="00250674" w:rsidRPr="0034157E" w:rsidRDefault="00250674" w:rsidP="0034157E"/>
    <w:p w14:paraId="1195EAA0" w14:textId="77777777" w:rsidR="009B5734" w:rsidRDefault="00A7507E" w:rsidP="000E1E56">
      <w:pPr>
        <w:pStyle w:val="Heading2"/>
      </w:pPr>
      <w:r>
        <w:t>Question 3</w:t>
      </w:r>
      <w:r w:rsidR="000E1E56">
        <w:t>.1</w:t>
      </w:r>
    </w:p>
    <w:p w14:paraId="3F56C900" w14:textId="77777777" w:rsidR="008E1E0C" w:rsidRPr="00F1371E" w:rsidRDefault="00F1371E" w:rsidP="000E1E56">
      <w:pPr>
        <w:rPr>
          <w:color w:val="FF0000"/>
        </w:rPr>
      </w:pPr>
      <w:r>
        <w:rPr>
          <w:color w:val="FF0000"/>
        </w:rPr>
        <w:t>-- Uses a SELF JOIN</w:t>
      </w:r>
    </w:p>
    <w:p w14:paraId="7F69ECC6" w14:textId="77777777" w:rsidR="008E1E0C" w:rsidRDefault="008E1E0C" w:rsidP="008E1E0C">
      <w:pPr>
        <w:pStyle w:val="SQLCode"/>
      </w:pPr>
      <w:r>
        <w:t xml:space="preserve">SELECT </w:t>
      </w:r>
      <w:proofErr w:type="spellStart"/>
      <w:r>
        <w:t>e.FirstName</w:t>
      </w:r>
      <w:proofErr w:type="spellEnd"/>
      <w:r>
        <w:t xml:space="preserve"> + ' ' + </w:t>
      </w:r>
      <w:proofErr w:type="spellStart"/>
      <w:r>
        <w:t>e.LastName</w:t>
      </w:r>
      <w:proofErr w:type="spellEnd"/>
      <w:r>
        <w:t xml:space="preserve"> AS "Employee Name",</w:t>
      </w:r>
    </w:p>
    <w:p w14:paraId="1DAD57BA" w14:textId="77777777" w:rsidR="008E1E0C" w:rsidRDefault="008E1E0C" w:rsidP="008E1E0C">
      <w:pPr>
        <w:pStyle w:val="SQLCode"/>
      </w:pPr>
      <w:r>
        <w:tab/>
      </w:r>
      <w:r>
        <w:tab/>
      </w:r>
      <w:proofErr w:type="spellStart"/>
      <w:r>
        <w:t>b.FirstName</w:t>
      </w:r>
      <w:proofErr w:type="spellEnd"/>
      <w:r>
        <w:t xml:space="preserve"> + ' ' + </w:t>
      </w:r>
      <w:proofErr w:type="spellStart"/>
      <w:r>
        <w:t>b.LastName</w:t>
      </w:r>
      <w:proofErr w:type="spellEnd"/>
      <w:r>
        <w:t xml:space="preserve"> AS "Reports To"</w:t>
      </w:r>
    </w:p>
    <w:p w14:paraId="1E0B2E59" w14:textId="77777777" w:rsidR="008E1E0C" w:rsidRDefault="008E1E0C" w:rsidP="008E1E0C">
      <w:pPr>
        <w:pStyle w:val="SQLCode"/>
      </w:pPr>
      <w:r>
        <w:tab/>
        <w:t xml:space="preserve">FROM Employees e </w:t>
      </w:r>
    </w:p>
    <w:p w14:paraId="2DFDD384" w14:textId="77777777" w:rsidR="008E1E0C" w:rsidRDefault="00AB6695" w:rsidP="008E1E0C">
      <w:pPr>
        <w:pStyle w:val="SQLCode"/>
      </w:pPr>
      <w:r>
        <w:tab/>
        <w:t>LEFT</w:t>
      </w:r>
      <w:r w:rsidR="008E1E0C">
        <w:t xml:space="preserve"> JOIN Employees b ON </w:t>
      </w:r>
      <w:proofErr w:type="spellStart"/>
      <w:r w:rsidR="008E1E0C">
        <w:t>e.ReportsTo</w:t>
      </w:r>
      <w:proofErr w:type="spellEnd"/>
      <w:r w:rsidR="008E1E0C">
        <w:t>=</w:t>
      </w:r>
      <w:proofErr w:type="spellStart"/>
      <w:r w:rsidR="008E1E0C">
        <w:t>b.EmployeeID</w:t>
      </w:r>
      <w:proofErr w:type="spellEnd"/>
    </w:p>
    <w:p w14:paraId="7DA837DB" w14:textId="77777777" w:rsidR="008E1E0C" w:rsidRDefault="008E1E0C" w:rsidP="008E1E0C">
      <w:pPr>
        <w:pStyle w:val="SQLCode"/>
      </w:pPr>
      <w:r>
        <w:lastRenderedPageBreak/>
        <w:tab/>
        <w:t xml:space="preserve">ORDER BY "Reports </w:t>
      </w:r>
      <w:proofErr w:type="spellStart"/>
      <w:r>
        <w:t>To","Employee</w:t>
      </w:r>
      <w:proofErr w:type="spellEnd"/>
      <w:r>
        <w:t xml:space="preserve"> Name"</w:t>
      </w:r>
      <w:r w:rsidR="004C27BE">
        <w:t>;</w:t>
      </w:r>
    </w:p>
    <w:p w14:paraId="3973C2A5" w14:textId="77777777" w:rsidR="004C27BE" w:rsidRDefault="004C27BE" w:rsidP="008E1E0C">
      <w:pPr>
        <w:pStyle w:val="SQLCode"/>
      </w:pPr>
    </w:p>
    <w:p w14:paraId="28FF17F9" w14:textId="77777777" w:rsidR="008E1E0C" w:rsidRDefault="008E1E0C" w:rsidP="008E1E0C">
      <w:pPr>
        <w:pStyle w:val="SQLCode"/>
      </w:pPr>
    </w:p>
    <w:tbl>
      <w:tblPr>
        <w:tblStyle w:val="TableGrid"/>
        <w:tblW w:w="0" w:type="auto"/>
        <w:tblLook w:val="04A0" w:firstRow="1" w:lastRow="0" w:firstColumn="1" w:lastColumn="0" w:noHBand="0" w:noVBand="1"/>
      </w:tblPr>
      <w:tblGrid>
        <w:gridCol w:w="2257"/>
        <w:gridCol w:w="2137"/>
      </w:tblGrid>
      <w:tr w:rsidR="004C27BE" w:rsidRPr="004C27BE" w14:paraId="624F5C15" w14:textId="77777777" w:rsidTr="004C27BE">
        <w:tc>
          <w:tcPr>
            <w:tcW w:w="2257" w:type="dxa"/>
          </w:tcPr>
          <w:p w14:paraId="5D4771BD" w14:textId="77777777" w:rsidR="004C27BE" w:rsidRPr="004C27BE" w:rsidRDefault="004C27BE" w:rsidP="009565A0">
            <w:pPr>
              <w:pStyle w:val="SQLCode"/>
            </w:pPr>
            <w:r w:rsidRPr="004C27BE">
              <w:t>Employee Name</w:t>
            </w:r>
          </w:p>
        </w:tc>
        <w:tc>
          <w:tcPr>
            <w:tcW w:w="2137" w:type="dxa"/>
          </w:tcPr>
          <w:p w14:paraId="18E3480A" w14:textId="77777777" w:rsidR="004C27BE" w:rsidRPr="004C27BE" w:rsidRDefault="004C27BE" w:rsidP="009565A0">
            <w:pPr>
              <w:pStyle w:val="SQLCode"/>
            </w:pPr>
            <w:r w:rsidRPr="004C27BE">
              <w:t>Reports To</w:t>
            </w:r>
          </w:p>
        </w:tc>
      </w:tr>
      <w:tr w:rsidR="004C27BE" w:rsidRPr="004C27BE" w14:paraId="53DBF5C8" w14:textId="77777777" w:rsidTr="004C27BE">
        <w:tc>
          <w:tcPr>
            <w:tcW w:w="2257" w:type="dxa"/>
          </w:tcPr>
          <w:p w14:paraId="198C712A" w14:textId="77777777" w:rsidR="004C27BE" w:rsidRPr="004C27BE" w:rsidRDefault="004C27BE" w:rsidP="009565A0">
            <w:pPr>
              <w:pStyle w:val="SQLCode"/>
            </w:pPr>
            <w:r w:rsidRPr="004C27BE">
              <w:t xml:space="preserve">Janet </w:t>
            </w:r>
            <w:proofErr w:type="spellStart"/>
            <w:r w:rsidRPr="004C27BE">
              <w:t>Leverling</w:t>
            </w:r>
            <w:proofErr w:type="spellEnd"/>
          </w:p>
        </w:tc>
        <w:tc>
          <w:tcPr>
            <w:tcW w:w="2137" w:type="dxa"/>
          </w:tcPr>
          <w:p w14:paraId="3BDE2270" w14:textId="77777777" w:rsidR="004C27BE" w:rsidRPr="004C27BE" w:rsidRDefault="004C27BE" w:rsidP="009565A0">
            <w:pPr>
              <w:pStyle w:val="SQLCode"/>
            </w:pPr>
            <w:r w:rsidRPr="004C27BE">
              <w:t>Andrew Fuller</w:t>
            </w:r>
          </w:p>
        </w:tc>
      </w:tr>
      <w:tr w:rsidR="004C27BE" w:rsidRPr="004C27BE" w14:paraId="25336FFD" w14:textId="77777777" w:rsidTr="004C27BE">
        <w:tc>
          <w:tcPr>
            <w:tcW w:w="2257" w:type="dxa"/>
          </w:tcPr>
          <w:p w14:paraId="3870E45B" w14:textId="77777777" w:rsidR="004C27BE" w:rsidRPr="004C27BE" w:rsidRDefault="004C27BE" w:rsidP="009565A0">
            <w:pPr>
              <w:pStyle w:val="SQLCode"/>
            </w:pPr>
            <w:r w:rsidRPr="004C27BE">
              <w:t>Laura Callahan</w:t>
            </w:r>
          </w:p>
        </w:tc>
        <w:tc>
          <w:tcPr>
            <w:tcW w:w="2137" w:type="dxa"/>
          </w:tcPr>
          <w:p w14:paraId="5DF543B5" w14:textId="77777777" w:rsidR="004C27BE" w:rsidRPr="004C27BE" w:rsidRDefault="004C27BE" w:rsidP="009565A0">
            <w:pPr>
              <w:pStyle w:val="SQLCode"/>
            </w:pPr>
            <w:r w:rsidRPr="004C27BE">
              <w:t>Andrew Fuller</w:t>
            </w:r>
          </w:p>
        </w:tc>
      </w:tr>
      <w:tr w:rsidR="004C27BE" w:rsidRPr="004C27BE" w14:paraId="1A53D388" w14:textId="77777777" w:rsidTr="004C27BE">
        <w:tc>
          <w:tcPr>
            <w:tcW w:w="2257" w:type="dxa"/>
          </w:tcPr>
          <w:p w14:paraId="415C12B4" w14:textId="77777777" w:rsidR="004C27BE" w:rsidRPr="004C27BE" w:rsidRDefault="004C27BE" w:rsidP="009565A0">
            <w:pPr>
              <w:pStyle w:val="SQLCode"/>
            </w:pPr>
            <w:r w:rsidRPr="004C27BE">
              <w:t>Margaret Peacock</w:t>
            </w:r>
          </w:p>
        </w:tc>
        <w:tc>
          <w:tcPr>
            <w:tcW w:w="2137" w:type="dxa"/>
          </w:tcPr>
          <w:p w14:paraId="04465C69" w14:textId="77777777" w:rsidR="004C27BE" w:rsidRPr="004C27BE" w:rsidRDefault="004C27BE" w:rsidP="009565A0">
            <w:pPr>
              <w:pStyle w:val="SQLCode"/>
            </w:pPr>
            <w:r w:rsidRPr="004C27BE">
              <w:t>Andrew Fuller</w:t>
            </w:r>
          </w:p>
        </w:tc>
      </w:tr>
      <w:tr w:rsidR="004C27BE" w:rsidRPr="004C27BE" w14:paraId="713FE7CE" w14:textId="77777777" w:rsidTr="004C27BE">
        <w:tc>
          <w:tcPr>
            <w:tcW w:w="2257" w:type="dxa"/>
          </w:tcPr>
          <w:p w14:paraId="1CE6C267" w14:textId="77777777" w:rsidR="004C27BE" w:rsidRPr="004C27BE" w:rsidRDefault="004C27BE" w:rsidP="009565A0">
            <w:pPr>
              <w:pStyle w:val="SQLCode"/>
            </w:pPr>
            <w:r w:rsidRPr="004C27BE">
              <w:t xml:space="preserve">Nancy </w:t>
            </w:r>
            <w:proofErr w:type="spellStart"/>
            <w:r w:rsidRPr="004C27BE">
              <w:t>Davolio</w:t>
            </w:r>
            <w:proofErr w:type="spellEnd"/>
          </w:p>
        </w:tc>
        <w:tc>
          <w:tcPr>
            <w:tcW w:w="2137" w:type="dxa"/>
          </w:tcPr>
          <w:p w14:paraId="5BBCB385" w14:textId="77777777" w:rsidR="004C27BE" w:rsidRPr="004C27BE" w:rsidRDefault="004C27BE" w:rsidP="009565A0">
            <w:pPr>
              <w:pStyle w:val="SQLCode"/>
            </w:pPr>
            <w:r w:rsidRPr="004C27BE">
              <w:t>Andrew Fuller</w:t>
            </w:r>
          </w:p>
        </w:tc>
      </w:tr>
      <w:tr w:rsidR="004C27BE" w:rsidRPr="004C27BE" w14:paraId="415179F6" w14:textId="77777777" w:rsidTr="004C27BE">
        <w:tc>
          <w:tcPr>
            <w:tcW w:w="2257" w:type="dxa"/>
          </w:tcPr>
          <w:p w14:paraId="3BACB8A8" w14:textId="77777777" w:rsidR="004C27BE" w:rsidRPr="004C27BE" w:rsidRDefault="004C27BE" w:rsidP="009565A0">
            <w:pPr>
              <w:pStyle w:val="SQLCode"/>
            </w:pPr>
            <w:r w:rsidRPr="004C27BE">
              <w:t>Steven Buchanan</w:t>
            </w:r>
          </w:p>
        </w:tc>
        <w:tc>
          <w:tcPr>
            <w:tcW w:w="2137" w:type="dxa"/>
          </w:tcPr>
          <w:p w14:paraId="6C34D161" w14:textId="77777777" w:rsidR="004C27BE" w:rsidRPr="004C27BE" w:rsidRDefault="004C27BE" w:rsidP="009565A0">
            <w:pPr>
              <w:pStyle w:val="SQLCode"/>
            </w:pPr>
            <w:r w:rsidRPr="004C27BE">
              <w:t>Andrew Fuller</w:t>
            </w:r>
          </w:p>
        </w:tc>
      </w:tr>
      <w:tr w:rsidR="004C27BE" w:rsidRPr="004C27BE" w14:paraId="23FF6145" w14:textId="77777777" w:rsidTr="004C27BE">
        <w:tc>
          <w:tcPr>
            <w:tcW w:w="2257" w:type="dxa"/>
          </w:tcPr>
          <w:p w14:paraId="6DC0B8CB" w14:textId="77777777" w:rsidR="004C27BE" w:rsidRPr="004C27BE" w:rsidRDefault="004C27BE" w:rsidP="009565A0">
            <w:pPr>
              <w:pStyle w:val="SQLCode"/>
            </w:pPr>
            <w:r w:rsidRPr="004C27BE">
              <w:t xml:space="preserve">Anne </w:t>
            </w:r>
            <w:proofErr w:type="spellStart"/>
            <w:r w:rsidRPr="004C27BE">
              <w:t>Dodsworth</w:t>
            </w:r>
            <w:proofErr w:type="spellEnd"/>
          </w:p>
        </w:tc>
        <w:tc>
          <w:tcPr>
            <w:tcW w:w="2137" w:type="dxa"/>
          </w:tcPr>
          <w:p w14:paraId="157E2934" w14:textId="77777777" w:rsidR="004C27BE" w:rsidRPr="004C27BE" w:rsidRDefault="004C27BE" w:rsidP="009565A0">
            <w:pPr>
              <w:pStyle w:val="SQLCode"/>
            </w:pPr>
            <w:r w:rsidRPr="004C27BE">
              <w:t>Steven Buchanan</w:t>
            </w:r>
          </w:p>
        </w:tc>
      </w:tr>
      <w:tr w:rsidR="004C27BE" w:rsidRPr="004C27BE" w14:paraId="01ECD6C3" w14:textId="77777777" w:rsidTr="004C27BE">
        <w:tc>
          <w:tcPr>
            <w:tcW w:w="2257" w:type="dxa"/>
          </w:tcPr>
          <w:p w14:paraId="17436272" w14:textId="77777777" w:rsidR="004C27BE" w:rsidRPr="004C27BE" w:rsidRDefault="004C27BE" w:rsidP="009565A0">
            <w:pPr>
              <w:pStyle w:val="SQLCode"/>
            </w:pPr>
            <w:r w:rsidRPr="004C27BE">
              <w:t xml:space="preserve">Michael </w:t>
            </w:r>
            <w:proofErr w:type="spellStart"/>
            <w:r w:rsidRPr="004C27BE">
              <w:t>Suyama</w:t>
            </w:r>
            <w:proofErr w:type="spellEnd"/>
          </w:p>
        </w:tc>
        <w:tc>
          <w:tcPr>
            <w:tcW w:w="2137" w:type="dxa"/>
          </w:tcPr>
          <w:p w14:paraId="0F2462BE" w14:textId="77777777" w:rsidR="004C27BE" w:rsidRPr="004C27BE" w:rsidRDefault="004C27BE" w:rsidP="009565A0">
            <w:pPr>
              <w:pStyle w:val="SQLCode"/>
            </w:pPr>
            <w:r w:rsidRPr="004C27BE">
              <w:t>Steven Buchanan</w:t>
            </w:r>
          </w:p>
        </w:tc>
      </w:tr>
      <w:tr w:rsidR="004C27BE" w:rsidRPr="000E1E56" w14:paraId="42112F2E" w14:textId="77777777" w:rsidTr="004C27BE">
        <w:tc>
          <w:tcPr>
            <w:tcW w:w="2257" w:type="dxa"/>
          </w:tcPr>
          <w:p w14:paraId="75F7B21B" w14:textId="77777777" w:rsidR="004C27BE" w:rsidRPr="004C27BE" w:rsidRDefault="004C27BE" w:rsidP="009565A0">
            <w:pPr>
              <w:pStyle w:val="SQLCode"/>
            </w:pPr>
            <w:r w:rsidRPr="004C27BE">
              <w:t>Robert King</w:t>
            </w:r>
          </w:p>
        </w:tc>
        <w:tc>
          <w:tcPr>
            <w:tcW w:w="2137" w:type="dxa"/>
          </w:tcPr>
          <w:p w14:paraId="3A78A9A7" w14:textId="77777777" w:rsidR="004C27BE" w:rsidRPr="000E1E56" w:rsidRDefault="004C27BE" w:rsidP="009565A0">
            <w:pPr>
              <w:pStyle w:val="SQLCode"/>
            </w:pPr>
            <w:r w:rsidRPr="004C27BE">
              <w:t>Steven Buchanan</w:t>
            </w:r>
          </w:p>
        </w:tc>
      </w:tr>
    </w:tbl>
    <w:p w14:paraId="284BC470" w14:textId="77777777" w:rsidR="009F5298" w:rsidRDefault="009F5298" w:rsidP="004C27BE">
      <w:pPr>
        <w:pStyle w:val="SQLCode"/>
      </w:pPr>
    </w:p>
    <w:p w14:paraId="7DBBD686" w14:textId="77777777" w:rsidR="00F1371E" w:rsidRDefault="00F1371E">
      <w:pPr>
        <w:rPr>
          <w:rFonts w:asciiTheme="majorHAnsi" w:eastAsiaTheme="majorEastAsia" w:hAnsiTheme="majorHAnsi" w:cstheme="majorBidi"/>
          <w:color w:val="2F5496" w:themeColor="accent1" w:themeShade="BF"/>
          <w:sz w:val="26"/>
          <w:szCs w:val="26"/>
        </w:rPr>
      </w:pPr>
      <w:r>
        <w:br w:type="page"/>
      </w:r>
    </w:p>
    <w:p w14:paraId="2A21CAB7" w14:textId="77777777" w:rsidR="000540B7" w:rsidRDefault="00A7507E" w:rsidP="000540B7">
      <w:pPr>
        <w:pStyle w:val="Heading2"/>
      </w:pPr>
      <w:r>
        <w:lastRenderedPageBreak/>
        <w:t>Question 3</w:t>
      </w:r>
      <w:r w:rsidR="000540B7">
        <w:t>.2</w:t>
      </w:r>
    </w:p>
    <w:p w14:paraId="6D6AA804" w14:textId="77777777" w:rsidR="00A7507E" w:rsidRPr="00A7507E" w:rsidRDefault="00A7507E" w:rsidP="00A7507E"/>
    <w:p w14:paraId="2FBCA3FB" w14:textId="77777777" w:rsidR="00A7507E" w:rsidRDefault="00A7507E" w:rsidP="00A7507E">
      <w:pPr>
        <w:pStyle w:val="SQLCode"/>
        <w:rPr>
          <w:rFonts w:eastAsiaTheme="minorHAnsi"/>
          <w:highlight w:val="white"/>
        </w:rPr>
      </w:pPr>
      <w:r>
        <w:rPr>
          <w:rFonts w:eastAsiaTheme="minorHAnsi"/>
          <w:color w:val="0000FF"/>
          <w:highlight w:val="white"/>
        </w:rPr>
        <w:t>SELECT</w:t>
      </w:r>
      <w:r>
        <w:rPr>
          <w:rFonts w:eastAsiaTheme="minorHAnsi"/>
          <w:highlight w:val="white"/>
        </w:rPr>
        <w:t xml:space="preserve"> </w:t>
      </w:r>
      <w:proofErr w:type="spellStart"/>
      <w:r>
        <w:rPr>
          <w:rFonts w:eastAsiaTheme="minorHAnsi"/>
          <w:highlight w:val="white"/>
        </w:rPr>
        <w:t>s</w:t>
      </w:r>
      <w:r>
        <w:rPr>
          <w:rFonts w:eastAsiaTheme="minorHAnsi"/>
          <w:color w:val="808080"/>
          <w:highlight w:val="white"/>
        </w:rPr>
        <w:t>.</w:t>
      </w:r>
      <w:r>
        <w:rPr>
          <w:rFonts w:eastAsiaTheme="minorHAnsi"/>
          <w:highlight w:val="white"/>
        </w:rPr>
        <w:t>CompanyName</w:t>
      </w:r>
      <w:r>
        <w:rPr>
          <w:rFonts w:eastAsiaTheme="minorHAnsi"/>
          <w:color w:val="808080"/>
          <w:highlight w:val="white"/>
        </w:rPr>
        <w:t>,</w:t>
      </w:r>
      <w:r>
        <w:rPr>
          <w:rFonts w:eastAsiaTheme="minorHAnsi"/>
          <w:color w:val="FF00FF"/>
          <w:highlight w:val="white"/>
        </w:rPr>
        <w:t>SUM</w:t>
      </w:r>
      <w:proofErr w:type="spellEnd"/>
      <w:r>
        <w:rPr>
          <w:rFonts w:eastAsiaTheme="minorHAnsi"/>
          <w:color w:val="808080"/>
          <w:highlight w:val="white"/>
        </w:rPr>
        <w:t>(</w:t>
      </w:r>
      <w:proofErr w:type="spellStart"/>
      <w:r>
        <w:rPr>
          <w:rFonts w:eastAsiaTheme="minorHAnsi"/>
          <w:highlight w:val="white"/>
        </w:rPr>
        <w:t>od</w:t>
      </w:r>
      <w:r>
        <w:rPr>
          <w:rFonts w:eastAsiaTheme="minorHAnsi"/>
          <w:color w:val="808080"/>
          <w:highlight w:val="white"/>
        </w:rPr>
        <w:t>.</w:t>
      </w:r>
      <w:r>
        <w:rPr>
          <w:rFonts w:eastAsiaTheme="minorHAnsi"/>
          <w:highlight w:val="white"/>
        </w:rPr>
        <w:t>UnitPrice</w:t>
      </w:r>
      <w:proofErr w:type="spellEnd"/>
      <w:r>
        <w:rPr>
          <w:rFonts w:eastAsiaTheme="minorHAnsi"/>
          <w:color w:val="808080"/>
          <w:highlight w:val="white"/>
        </w:rPr>
        <w:t>*</w:t>
      </w:r>
      <w:proofErr w:type="spellStart"/>
      <w:r>
        <w:rPr>
          <w:rFonts w:eastAsiaTheme="minorHAnsi"/>
          <w:highlight w:val="white"/>
        </w:rPr>
        <w:t>od</w:t>
      </w:r>
      <w:r>
        <w:rPr>
          <w:rFonts w:eastAsiaTheme="minorHAnsi"/>
          <w:color w:val="808080"/>
          <w:highlight w:val="white"/>
        </w:rPr>
        <w:t>.</w:t>
      </w:r>
      <w:r>
        <w:rPr>
          <w:rFonts w:eastAsiaTheme="minorHAnsi"/>
          <w:highlight w:val="white"/>
        </w:rPr>
        <w:t>Quantity</w:t>
      </w:r>
      <w:proofErr w:type="spellEnd"/>
      <w:r>
        <w:rPr>
          <w:rFonts w:eastAsiaTheme="minorHAnsi"/>
          <w:color w:val="808080"/>
          <w:highlight w:val="white"/>
        </w:rPr>
        <w:t>*(</w:t>
      </w:r>
      <w:r>
        <w:rPr>
          <w:rFonts w:eastAsiaTheme="minorHAnsi"/>
          <w:highlight w:val="white"/>
        </w:rPr>
        <w:t>1</w:t>
      </w:r>
      <w:r>
        <w:rPr>
          <w:rFonts w:eastAsiaTheme="minorHAnsi"/>
          <w:color w:val="808080"/>
          <w:highlight w:val="white"/>
        </w:rPr>
        <w:t>-</w:t>
      </w:r>
      <w:proofErr w:type="spellStart"/>
      <w:r>
        <w:rPr>
          <w:rFonts w:eastAsiaTheme="minorHAnsi"/>
          <w:highlight w:val="white"/>
        </w:rPr>
        <w:t>od</w:t>
      </w:r>
      <w:proofErr w:type="spellEnd"/>
      <w:r>
        <w:rPr>
          <w:rFonts w:eastAsiaTheme="minorHAnsi"/>
          <w:color w:val="808080"/>
          <w:highlight w:val="white"/>
        </w:rPr>
        <w:t>.</w:t>
      </w:r>
      <w:r>
        <w:rPr>
          <w:rFonts w:eastAsiaTheme="minorHAnsi"/>
          <w:highlight w:val="white"/>
        </w:rPr>
        <w:t>Discount</w:t>
      </w:r>
      <w:r w:rsidR="00B15AD8">
        <w:rPr>
          <w:rFonts w:eastAsiaTheme="minorHAnsi"/>
          <w:color w:val="808080"/>
          <w:highlight w:val="white"/>
        </w:rPr>
        <w:t>))</w:t>
      </w:r>
      <w:r>
        <w:rPr>
          <w:rFonts w:eastAsiaTheme="minorHAnsi"/>
          <w:highlight w:val="white"/>
        </w:rPr>
        <w:t xml:space="preserve"> </w:t>
      </w:r>
      <w:r>
        <w:rPr>
          <w:rFonts w:eastAsiaTheme="minorHAnsi"/>
          <w:color w:val="0000FF"/>
          <w:highlight w:val="white"/>
        </w:rPr>
        <w:t>As</w:t>
      </w:r>
      <w:r>
        <w:rPr>
          <w:rFonts w:eastAsiaTheme="minorHAnsi"/>
          <w:highlight w:val="white"/>
        </w:rPr>
        <w:t xml:space="preserve"> "Supplier Total"</w:t>
      </w:r>
    </w:p>
    <w:p w14:paraId="72EB97D7" w14:textId="77777777" w:rsidR="00A7507E" w:rsidRDefault="00A7507E" w:rsidP="00A7507E">
      <w:pPr>
        <w:pStyle w:val="SQLCode"/>
        <w:rPr>
          <w:rFonts w:eastAsiaTheme="minorHAnsi"/>
          <w:highlight w:val="white"/>
        </w:rPr>
      </w:pPr>
      <w:r>
        <w:rPr>
          <w:rFonts w:eastAsiaTheme="minorHAnsi"/>
          <w:highlight w:val="white"/>
        </w:rPr>
        <w:tab/>
      </w:r>
      <w:r>
        <w:rPr>
          <w:rFonts w:eastAsiaTheme="minorHAnsi"/>
          <w:color w:val="0000FF"/>
          <w:highlight w:val="white"/>
        </w:rPr>
        <w:t>FROM</w:t>
      </w:r>
      <w:r>
        <w:rPr>
          <w:rFonts w:eastAsiaTheme="minorHAnsi"/>
          <w:highlight w:val="white"/>
        </w:rPr>
        <w:t xml:space="preserve"> [Order Details] od</w:t>
      </w:r>
    </w:p>
    <w:p w14:paraId="532D1422" w14:textId="77777777" w:rsidR="00A7507E" w:rsidRDefault="00A7507E" w:rsidP="00A7507E">
      <w:pPr>
        <w:pStyle w:val="SQLCode"/>
        <w:rPr>
          <w:rFonts w:eastAsiaTheme="minorHAnsi"/>
          <w:highlight w:val="white"/>
        </w:rPr>
      </w:pPr>
      <w:r>
        <w:rPr>
          <w:rFonts w:eastAsiaTheme="minorHAnsi"/>
          <w:highlight w:val="white"/>
        </w:rPr>
        <w:tab/>
      </w:r>
      <w:r>
        <w:rPr>
          <w:rFonts w:eastAsiaTheme="minorHAnsi"/>
          <w:color w:val="808080"/>
          <w:highlight w:val="white"/>
        </w:rPr>
        <w:t>INNER</w:t>
      </w:r>
      <w:r>
        <w:rPr>
          <w:rFonts w:eastAsiaTheme="minorHAnsi"/>
          <w:highlight w:val="white"/>
        </w:rPr>
        <w:t xml:space="preserve"> </w:t>
      </w:r>
      <w:r>
        <w:rPr>
          <w:rFonts w:eastAsiaTheme="minorHAnsi"/>
          <w:color w:val="808080"/>
          <w:highlight w:val="white"/>
        </w:rPr>
        <w:t>JOIN</w:t>
      </w:r>
      <w:r>
        <w:rPr>
          <w:rFonts w:eastAsiaTheme="minorHAnsi"/>
          <w:highlight w:val="white"/>
        </w:rPr>
        <w:t xml:space="preserve"> Products p </w:t>
      </w:r>
      <w:r>
        <w:rPr>
          <w:rFonts w:eastAsiaTheme="minorHAnsi"/>
          <w:color w:val="0000FF"/>
          <w:highlight w:val="white"/>
        </w:rPr>
        <w:t>ON</w:t>
      </w:r>
      <w:r>
        <w:rPr>
          <w:rFonts w:eastAsiaTheme="minorHAnsi"/>
          <w:highlight w:val="white"/>
        </w:rPr>
        <w:t xml:space="preserve"> </w:t>
      </w:r>
      <w:proofErr w:type="spellStart"/>
      <w:r>
        <w:rPr>
          <w:rFonts w:eastAsiaTheme="minorHAnsi"/>
          <w:highlight w:val="white"/>
        </w:rPr>
        <w:t>od</w:t>
      </w:r>
      <w:r>
        <w:rPr>
          <w:rFonts w:eastAsiaTheme="minorHAnsi"/>
          <w:color w:val="808080"/>
          <w:highlight w:val="white"/>
        </w:rPr>
        <w:t>.</w:t>
      </w:r>
      <w:r>
        <w:rPr>
          <w:rFonts w:eastAsiaTheme="minorHAnsi"/>
          <w:highlight w:val="white"/>
        </w:rPr>
        <w:t>ProductID</w:t>
      </w:r>
      <w:proofErr w:type="spellEnd"/>
      <w:r>
        <w:rPr>
          <w:rFonts w:eastAsiaTheme="minorHAnsi"/>
          <w:color w:val="808080"/>
          <w:highlight w:val="white"/>
        </w:rPr>
        <w:t>=</w:t>
      </w:r>
      <w:proofErr w:type="spellStart"/>
      <w:r>
        <w:rPr>
          <w:rFonts w:eastAsiaTheme="minorHAnsi"/>
          <w:highlight w:val="white"/>
        </w:rPr>
        <w:t>p</w:t>
      </w:r>
      <w:r>
        <w:rPr>
          <w:rFonts w:eastAsiaTheme="minorHAnsi"/>
          <w:color w:val="808080"/>
          <w:highlight w:val="white"/>
        </w:rPr>
        <w:t>.</w:t>
      </w:r>
      <w:r>
        <w:rPr>
          <w:rFonts w:eastAsiaTheme="minorHAnsi"/>
          <w:highlight w:val="white"/>
        </w:rPr>
        <w:t>ProductID</w:t>
      </w:r>
      <w:proofErr w:type="spellEnd"/>
    </w:p>
    <w:p w14:paraId="036A2E1A" w14:textId="77777777" w:rsidR="00A7507E" w:rsidRDefault="00A7507E" w:rsidP="00A7507E">
      <w:pPr>
        <w:pStyle w:val="SQLCode"/>
        <w:rPr>
          <w:rFonts w:eastAsiaTheme="minorHAnsi"/>
          <w:highlight w:val="white"/>
        </w:rPr>
      </w:pPr>
      <w:r>
        <w:rPr>
          <w:rFonts w:eastAsiaTheme="minorHAnsi"/>
          <w:highlight w:val="white"/>
        </w:rPr>
        <w:tab/>
      </w:r>
      <w:r>
        <w:rPr>
          <w:rFonts w:eastAsiaTheme="minorHAnsi"/>
          <w:color w:val="808080"/>
          <w:highlight w:val="white"/>
        </w:rPr>
        <w:t>INNER</w:t>
      </w:r>
      <w:r>
        <w:rPr>
          <w:rFonts w:eastAsiaTheme="minorHAnsi"/>
          <w:highlight w:val="white"/>
        </w:rPr>
        <w:t xml:space="preserve"> </w:t>
      </w:r>
      <w:r>
        <w:rPr>
          <w:rFonts w:eastAsiaTheme="minorHAnsi"/>
          <w:color w:val="808080"/>
          <w:highlight w:val="white"/>
        </w:rPr>
        <w:t>JOIN</w:t>
      </w:r>
      <w:r>
        <w:rPr>
          <w:rFonts w:eastAsiaTheme="minorHAnsi"/>
          <w:highlight w:val="white"/>
        </w:rPr>
        <w:t xml:space="preserve"> Suppliers s </w:t>
      </w:r>
      <w:r>
        <w:rPr>
          <w:rFonts w:eastAsiaTheme="minorHAnsi"/>
          <w:color w:val="0000FF"/>
          <w:highlight w:val="white"/>
        </w:rPr>
        <w:t>ON</w:t>
      </w:r>
      <w:r>
        <w:rPr>
          <w:rFonts w:eastAsiaTheme="minorHAnsi"/>
          <w:highlight w:val="white"/>
        </w:rPr>
        <w:t xml:space="preserve"> </w:t>
      </w:r>
      <w:proofErr w:type="spellStart"/>
      <w:r>
        <w:rPr>
          <w:rFonts w:eastAsiaTheme="minorHAnsi"/>
          <w:highlight w:val="white"/>
        </w:rPr>
        <w:t>p</w:t>
      </w:r>
      <w:r>
        <w:rPr>
          <w:rFonts w:eastAsiaTheme="minorHAnsi"/>
          <w:color w:val="808080"/>
          <w:highlight w:val="white"/>
        </w:rPr>
        <w:t>.</w:t>
      </w:r>
      <w:r>
        <w:rPr>
          <w:rFonts w:eastAsiaTheme="minorHAnsi"/>
          <w:highlight w:val="white"/>
        </w:rPr>
        <w:t>SupplierID</w:t>
      </w:r>
      <w:proofErr w:type="spellEnd"/>
      <w:r>
        <w:rPr>
          <w:rFonts w:eastAsiaTheme="minorHAnsi"/>
          <w:color w:val="808080"/>
          <w:highlight w:val="white"/>
        </w:rPr>
        <w:t>=</w:t>
      </w:r>
      <w:proofErr w:type="spellStart"/>
      <w:r>
        <w:rPr>
          <w:rFonts w:eastAsiaTheme="minorHAnsi"/>
          <w:highlight w:val="white"/>
        </w:rPr>
        <w:t>s</w:t>
      </w:r>
      <w:r>
        <w:rPr>
          <w:rFonts w:eastAsiaTheme="minorHAnsi"/>
          <w:color w:val="808080"/>
          <w:highlight w:val="white"/>
        </w:rPr>
        <w:t>.</w:t>
      </w:r>
      <w:r>
        <w:rPr>
          <w:rFonts w:eastAsiaTheme="minorHAnsi"/>
          <w:highlight w:val="white"/>
        </w:rPr>
        <w:t>SupplierID</w:t>
      </w:r>
      <w:proofErr w:type="spellEnd"/>
    </w:p>
    <w:p w14:paraId="1B775571" w14:textId="77777777" w:rsidR="00A7507E" w:rsidRDefault="00A7507E" w:rsidP="00A7507E">
      <w:pPr>
        <w:pStyle w:val="SQLCode"/>
        <w:rPr>
          <w:rFonts w:eastAsiaTheme="minorHAnsi"/>
          <w:highlight w:val="white"/>
        </w:rPr>
      </w:pPr>
      <w:r>
        <w:rPr>
          <w:rFonts w:eastAsiaTheme="minorHAnsi"/>
          <w:highlight w:val="white"/>
        </w:rPr>
        <w:tab/>
      </w:r>
      <w:r>
        <w:rPr>
          <w:rFonts w:eastAsiaTheme="minorHAnsi"/>
          <w:color w:val="0000FF"/>
          <w:highlight w:val="white"/>
        </w:rPr>
        <w:t>GROUP</w:t>
      </w:r>
      <w:r>
        <w:rPr>
          <w:rFonts w:eastAsiaTheme="minorHAnsi"/>
          <w:highlight w:val="white"/>
        </w:rPr>
        <w:t xml:space="preserve"> </w:t>
      </w:r>
      <w:r>
        <w:rPr>
          <w:rFonts w:eastAsiaTheme="minorHAnsi"/>
          <w:color w:val="0000FF"/>
          <w:highlight w:val="white"/>
        </w:rPr>
        <w:t>BY</w:t>
      </w:r>
      <w:r>
        <w:rPr>
          <w:rFonts w:eastAsiaTheme="minorHAnsi"/>
          <w:highlight w:val="white"/>
        </w:rPr>
        <w:t xml:space="preserve"> </w:t>
      </w:r>
      <w:proofErr w:type="spellStart"/>
      <w:r>
        <w:rPr>
          <w:rFonts w:eastAsiaTheme="minorHAnsi"/>
          <w:highlight w:val="white"/>
        </w:rPr>
        <w:t>s</w:t>
      </w:r>
      <w:r>
        <w:rPr>
          <w:rFonts w:eastAsiaTheme="minorHAnsi"/>
          <w:color w:val="808080"/>
          <w:highlight w:val="white"/>
        </w:rPr>
        <w:t>.</w:t>
      </w:r>
      <w:r>
        <w:rPr>
          <w:rFonts w:eastAsiaTheme="minorHAnsi"/>
          <w:highlight w:val="white"/>
        </w:rPr>
        <w:t>CompanyName</w:t>
      </w:r>
      <w:proofErr w:type="spellEnd"/>
    </w:p>
    <w:p w14:paraId="4C159A28" w14:textId="77777777" w:rsidR="00A7507E" w:rsidRDefault="00A7507E" w:rsidP="00A7507E">
      <w:pPr>
        <w:pStyle w:val="SQLCode"/>
        <w:rPr>
          <w:rFonts w:eastAsiaTheme="minorHAnsi"/>
          <w:highlight w:val="white"/>
        </w:rPr>
      </w:pPr>
      <w:r>
        <w:rPr>
          <w:rFonts w:eastAsiaTheme="minorHAnsi"/>
          <w:highlight w:val="white"/>
        </w:rPr>
        <w:tab/>
      </w:r>
      <w:r>
        <w:rPr>
          <w:rFonts w:eastAsiaTheme="minorHAnsi"/>
          <w:color w:val="0000FF"/>
          <w:highlight w:val="white"/>
        </w:rPr>
        <w:t>HAVING</w:t>
      </w:r>
      <w:r>
        <w:rPr>
          <w:rFonts w:eastAsiaTheme="minorHAnsi"/>
          <w:highlight w:val="white"/>
        </w:rPr>
        <w:t xml:space="preserve"> </w:t>
      </w:r>
      <w:r>
        <w:rPr>
          <w:rFonts w:eastAsiaTheme="minorHAnsi"/>
          <w:color w:val="FF00FF"/>
          <w:highlight w:val="white"/>
        </w:rPr>
        <w:t>SUM</w:t>
      </w:r>
      <w:r>
        <w:rPr>
          <w:rFonts w:eastAsiaTheme="minorHAnsi"/>
          <w:color w:val="808080"/>
          <w:highlight w:val="white"/>
        </w:rPr>
        <w:t>(</w:t>
      </w:r>
      <w:proofErr w:type="spellStart"/>
      <w:r>
        <w:rPr>
          <w:rFonts w:eastAsiaTheme="minorHAnsi"/>
          <w:highlight w:val="white"/>
        </w:rPr>
        <w:t>od</w:t>
      </w:r>
      <w:r>
        <w:rPr>
          <w:rFonts w:eastAsiaTheme="minorHAnsi"/>
          <w:color w:val="808080"/>
          <w:highlight w:val="white"/>
        </w:rPr>
        <w:t>.</w:t>
      </w:r>
      <w:r>
        <w:rPr>
          <w:rFonts w:eastAsiaTheme="minorHAnsi"/>
          <w:highlight w:val="white"/>
        </w:rPr>
        <w:t>UnitPrice</w:t>
      </w:r>
      <w:proofErr w:type="spellEnd"/>
      <w:r>
        <w:rPr>
          <w:rFonts w:eastAsiaTheme="minorHAnsi"/>
          <w:color w:val="808080"/>
          <w:highlight w:val="white"/>
        </w:rPr>
        <w:t>*</w:t>
      </w:r>
      <w:proofErr w:type="spellStart"/>
      <w:r>
        <w:rPr>
          <w:rFonts w:eastAsiaTheme="minorHAnsi"/>
          <w:highlight w:val="white"/>
        </w:rPr>
        <w:t>od</w:t>
      </w:r>
      <w:r>
        <w:rPr>
          <w:rFonts w:eastAsiaTheme="minorHAnsi"/>
          <w:color w:val="808080"/>
          <w:highlight w:val="white"/>
        </w:rPr>
        <w:t>.</w:t>
      </w:r>
      <w:r>
        <w:rPr>
          <w:rFonts w:eastAsiaTheme="minorHAnsi"/>
          <w:highlight w:val="white"/>
        </w:rPr>
        <w:t>Quantity</w:t>
      </w:r>
      <w:proofErr w:type="spellEnd"/>
      <w:r>
        <w:rPr>
          <w:rFonts w:eastAsiaTheme="minorHAnsi"/>
          <w:color w:val="808080"/>
          <w:highlight w:val="white"/>
        </w:rPr>
        <w:t>*(</w:t>
      </w:r>
      <w:r>
        <w:rPr>
          <w:rFonts w:eastAsiaTheme="minorHAnsi"/>
          <w:highlight w:val="white"/>
        </w:rPr>
        <w:t>1</w:t>
      </w:r>
      <w:r>
        <w:rPr>
          <w:rFonts w:eastAsiaTheme="minorHAnsi"/>
          <w:color w:val="808080"/>
          <w:highlight w:val="white"/>
        </w:rPr>
        <w:t>-</w:t>
      </w:r>
      <w:proofErr w:type="spellStart"/>
      <w:r>
        <w:rPr>
          <w:rFonts w:eastAsiaTheme="minorHAnsi"/>
          <w:highlight w:val="white"/>
        </w:rPr>
        <w:t>od</w:t>
      </w:r>
      <w:proofErr w:type="spellEnd"/>
      <w:r>
        <w:rPr>
          <w:rFonts w:eastAsiaTheme="minorHAnsi"/>
          <w:color w:val="808080"/>
          <w:highlight w:val="white"/>
        </w:rPr>
        <w:t>.</w:t>
      </w:r>
      <w:r>
        <w:rPr>
          <w:rFonts w:eastAsiaTheme="minorHAnsi"/>
          <w:highlight w:val="white"/>
        </w:rPr>
        <w:t>Discount</w:t>
      </w:r>
      <w:r>
        <w:rPr>
          <w:rFonts w:eastAsiaTheme="minorHAnsi"/>
          <w:color w:val="808080"/>
          <w:highlight w:val="white"/>
        </w:rPr>
        <w:t>))&gt;</w:t>
      </w:r>
      <w:r w:rsidR="00472601">
        <w:rPr>
          <w:rFonts w:eastAsiaTheme="minorHAnsi"/>
          <w:highlight w:val="white"/>
        </w:rPr>
        <w:t>10000</w:t>
      </w:r>
    </w:p>
    <w:p w14:paraId="73C7BCA8" w14:textId="77777777" w:rsidR="00A7507E" w:rsidRDefault="00A7507E" w:rsidP="00A7507E">
      <w:pPr>
        <w:pStyle w:val="SQLCode"/>
        <w:rPr>
          <w:rFonts w:eastAsiaTheme="minorHAnsi"/>
          <w:color w:val="0000FF"/>
        </w:rPr>
      </w:pPr>
      <w:r>
        <w:rPr>
          <w:rFonts w:eastAsiaTheme="minorHAnsi"/>
          <w:highlight w:val="white"/>
        </w:rPr>
        <w:tab/>
      </w:r>
      <w:r>
        <w:rPr>
          <w:rFonts w:eastAsiaTheme="minorHAnsi"/>
          <w:color w:val="0000FF"/>
          <w:highlight w:val="white"/>
        </w:rPr>
        <w:t>ORDER</w:t>
      </w:r>
      <w:r>
        <w:rPr>
          <w:rFonts w:eastAsiaTheme="minorHAnsi"/>
          <w:highlight w:val="white"/>
        </w:rPr>
        <w:t xml:space="preserve"> </w:t>
      </w:r>
      <w:r>
        <w:rPr>
          <w:rFonts w:eastAsiaTheme="minorHAnsi"/>
          <w:color w:val="0000FF"/>
          <w:highlight w:val="white"/>
        </w:rPr>
        <w:t>BY</w:t>
      </w:r>
      <w:r>
        <w:rPr>
          <w:rFonts w:eastAsiaTheme="minorHAnsi"/>
          <w:highlight w:val="white"/>
        </w:rPr>
        <w:t xml:space="preserve"> </w:t>
      </w:r>
      <w:r>
        <w:rPr>
          <w:rFonts w:eastAsiaTheme="minorHAnsi"/>
          <w:color w:val="FF00FF"/>
          <w:highlight w:val="white"/>
        </w:rPr>
        <w:t>SUM</w:t>
      </w:r>
      <w:r>
        <w:rPr>
          <w:rFonts w:eastAsiaTheme="minorHAnsi"/>
          <w:color w:val="808080"/>
          <w:highlight w:val="white"/>
        </w:rPr>
        <w:t>(</w:t>
      </w:r>
      <w:proofErr w:type="spellStart"/>
      <w:r>
        <w:rPr>
          <w:rFonts w:eastAsiaTheme="minorHAnsi"/>
          <w:highlight w:val="white"/>
        </w:rPr>
        <w:t>od</w:t>
      </w:r>
      <w:r>
        <w:rPr>
          <w:rFonts w:eastAsiaTheme="minorHAnsi"/>
          <w:color w:val="808080"/>
          <w:highlight w:val="white"/>
        </w:rPr>
        <w:t>.</w:t>
      </w:r>
      <w:r>
        <w:rPr>
          <w:rFonts w:eastAsiaTheme="minorHAnsi"/>
          <w:highlight w:val="white"/>
        </w:rPr>
        <w:t>UnitPrice</w:t>
      </w:r>
      <w:proofErr w:type="spellEnd"/>
      <w:r>
        <w:rPr>
          <w:rFonts w:eastAsiaTheme="minorHAnsi"/>
          <w:color w:val="808080"/>
          <w:highlight w:val="white"/>
        </w:rPr>
        <w:t>*</w:t>
      </w:r>
      <w:proofErr w:type="spellStart"/>
      <w:r>
        <w:rPr>
          <w:rFonts w:eastAsiaTheme="minorHAnsi"/>
          <w:highlight w:val="white"/>
        </w:rPr>
        <w:t>od</w:t>
      </w:r>
      <w:r>
        <w:rPr>
          <w:rFonts w:eastAsiaTheme="minorHAnsi"/>
          <w:color w:val="808080"/>
          <w:highlight w:val="white"/>
        </w:rPr>
        <w:t>.</w:t>
      </w:r>
      <w:r>
        <w:rPr>
          <w:rFonts w:eastAsiaTheme="minorHAnsi"/>
          <w:highlight w:val="white"/>
        </w:rPr>
        <w:t>Quantity</w:t>
      </w:r>
      <w:proofErr w:type="spellEnd"/>
      <w:r>
        <w:rPr>
          <w:rFonts w:eastAsiaTheme="minorHAnsi"/>
          <w:color w:val="808080"/>
          <w:highlight w:val="white"/>
        </w:rPr>
        <w:t>*(</w:t>
      </w:r>
      <w:r>
        <w:rPr>
          <w:rFonts w:eastAsiaTheme="minorHAnsi"/>
          <w:highlight w:val="white"/>
        </w:rPr>
        <w:t>1</w:t>
      </w:r>
      <w:r>
        <w:rPr>
          <w:rFonts w:eastAsiaTheme="minorHAnsi"/>
          <w:color w:val="808080"/>
          <w:highlight w:val="white"/>
        </w:rPr>
        <w:t>-</w:t>
      </w:r>
      <w:proofErr w:type="spellStart"/>
      <w:r>
        <w:rPr>
          <w:rFonts w:eastAsiaTheme="minorHAnsi"/>
          <w:highlight w:val="white"/>
        </w:rPr>
        <w:t>od</w:t>
      </w:r>
      <w:proofErr w:type="spellEnd"/>
      <w:r>
        <w:rPr>
          <w:rFonts w:eastAsiaTheme="minorHAnsi"/>
          <w:color w:val="808080"/>
          <w:highlight w:val="white"/>
        </w:rPr>
        <w:t>.</w:t>
      </w:r>
      <w:r>
        <w:rPr>
          <w:rFonts w:eastAsiaTheme="minorHAnsi"/>
          <w:highlight w:val="white"/>
        </w:rPr>
        <w:t>Discount</w:t>
      </w:r>
      <w:r>
        <w:rPr>
          <w:rFonts w:eastAsiaTheme="minorHAnsi"/>
          <w:color w:val="808080"/>
          <w:highlight w:val="white"/>
        </w:rPr>
        <w:t>))</w:t>
      </w:r>
      <w:r>
        <w:rPr>
          <w:rFonts w:eastAsiaTheme="minorHAnsi"/>
          <w:highlight w:val="white"/>
        </w:rPr>
        <w:t xml:space="preserve"> </w:t>
      </w:r>
      <w:r>
        <w:rPr>
          <w:rFonts w:eastAsiaTheme="minorHAnsi"/>
          <w:color w:val="0000FF"/>
          <w:highlight w:val="white"/>
        </w:rPr>
        <w:t>DESC</w:t>
      </w:r>
      <w:r>
        <w:rPr>
          <w:rFonts w:eastAsiaTheme="minorHAnsi"/>
          <w:color w:val="0000FF"/>
        </w:rPr>
        <w:t>;</w:t>
      </w:r>
    </w:p>
    <w:p w14:paraId="509D67D9" w14:textId="77777777" w:rsidR="0034157E" w:rsidRPr="00A7507E" w:rsidRDefault="0034157E" w:rsidP="00A7507E">
      <w:pPr>
        <w:pStyle w:val="SQLCode"/>
      </w:pPr>
    </w:p>
    <w:tbl>
      <w:tblPr>
        <w:tblStyle w:val="TableGrid"/>
        <w:tblW w:w="0" w:type="auto"/>
        <w:tblLook w:val="04A0" w:firstRow="1" w:lastRow="0" w:firstColumn="1" w:lastColumn="0" w:noHBand="0" w:noVBand="1"/>
      </w:tblPr>
      <w:tblGrid>
        <w:gridCol w:w="4897"/>
        <w:gridCol w:w="2137"/>
      </w:tblGrid>
      <w:tr w:rsidR="00B15AD8" w:rsidRPr="0034157E" w14:paraId="1D8934A0" w14:textId="77777777" w:rsidTr="0034157E">
        <w:tc>
          <w:tcPr>
            <w:tcW w:w="4897" w:type="dxa"/>
          </w:tcPr>
          <w:p w14:paraId="41A5E28C"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CompanyName</w:t>
            </w:r>
          </w:p>
        </w:tc>
        <w:tc>
          <w:tcPr>
            <w:tcW w:w="2017" w:type="dxa"/>
          </w:tcPr>
          <w:p w14:paraId="13F0F239"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Supplier Total</w:t>
            </w:r>
          </w:p>
        </w:tc>
      </w:tr>
      <w:tr w:rsidR="00B15AD8" w:rsidRPr="0034157E" w14:paraId="0778BE2E" w14:textId="77777777" w:rsidTr="0034157E">
        <w:tc>
          <w:tcPr>
            <w:tcW w:w="4897" w:type="dxa"/>
          </w:tcPr>
          <w:p w14:paraId="33B48F47"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 xml:space="preserve">Aux </w:t>
            </w:r>
            <w:proofErr w:type="spellStart"/>
            <w:r w:rsidRPr="00B15AD8">
              <w:rPr>
                <w:rFonts w:ascii="Courier New" w:hAnsi="Courier New" w:cs="Courier New"/>
                <w:b/>
                <w:color w:val="000000"/>
                <w:sz w:val="20"/>
              </w:rPr>
              <w:t>joyeux</w:t>
            </w:r>
            <w:proofErr w:type="spellEnd"/>
            <w:r w:rsidRPr="00B15AD8">
              <w:rPr>
                <w:rFonts w:ascii="Courier New" w:hAnsi="Courier New" w:cs="Courier New"/>
                <w:b/>
                <w:color w:val="000000"/>
                <w:sz w:val="20"/>
              </w:rPr>
              <w:t xml:space="preserve"> </w:t>
            </w:r>
            <w:proofErr w:type="spellStart"/>
            <w:r w:rsidRPr="00B15AD8">
              <w:rPr>
                <w:rFonts w:ascii="Courier New" w:hAnsi="Courier New" w:cs="Courier New"/>
                <w:b/>
                <w:color w:val="000000"/>
                <w:sz w:val="20"/>
              </w:rPr>
              <w:t>ecclésiastiques</w:t>
            </w:r>
            <w:proofErr w:type="spellEnd"/>
          </w:p>
        </w:tc>
        <w:tc>
          <w:tcPr>
            <w:tcW w:w="2017" w:type="dxa"/>
          </w:tcPr>
          <w:p w14:paraId="30E976A1"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153691.275178909</w:t>
            </w:r>
          </w:p>
        </w:tc>
      </w:tr>
      <w:tr w:rsidR="00B15AD8" w:rsidRPr="0034157E" w14:paraId="22BDBE7A" w14:textId="77777777" w:rsidTr="0034157E">
        <w:tc>
          <w:tcPr>
            <w:tcW w:w="4897" w:type="dxa"/>
          </w:tcPr>
          <w:p w14:paraId="3E24AD53" w14:textId="77777777" w:rsidR="00B15AD8" w:rsidRPr="00B15AD8" w:rsidRDefault="00B15AD8" w:rsidP="00B15AD8">
            <w:pPr>
              <w:rPr>
                <w:rFonts w:ascii="Courier New" w:hAnsi="Courier New" w:cs="Courier New"/>
                <w:b/>
                <w:color w:val="000000"/>
                <w:sz w:val="20"/>
              </w:rPr>
            </w:pPr>
            <w:proofErr w:type="spellStart"/>
            <w:r w:rsidRPr="00B15AD8">
              <w:rPr>
                <w:rFonts w:ascii="Courier New" w:hAnsi="Courier New" w:cs="Courier New"/>
                <w:b/>
                <w:color w:val="000000"/>
                <w:sz w:val="20"/>
              </w:rPr>
              <w:t>Plutzer</w:t>
            </w:r>
            <w:proofErr w:type="spellEnd"/>
            <w:r w:rsidRPr="00B15AD8">
              <w:rPr>
                <w:rFonts w:ascii="Courier New" w:hAnsi="Courier New" w:cs="Courier New"/>
                <w:b/>
                <w:color w:val="000000"/>
                <w:sz w:val="20"/>
              </w:rPr>
              <w:t xml:space="preserve"> </w:t>
            </w:r>
            <w:proofErr w:type="spellStart"/>
            <w:r w:rsidRPr="00B15AD8">
              <w:rPr>
                <w:rFonts w:ascii="Courier New" w:hAnsi="Courier New" w:cs="Courier New"/>
                <w:b/>
                <w:color w:val="000000"/>
                <w:sz w:val="20"/>
              </w:rPr>
              <w:t>Lebensmittelgroßmärkte</w:t>
            </w:r>
            <w:proofErr w:type="spellEnd"/>
            <w:r w:rsidRPr="00B15AD8">
              <w:rPr>
                <w:rFonts w:ascii="Courier New" w:hAnsi="Courier New" w:cs="Courier New"/>
                <w:b/>
                <w:color w:val="000000"/>
                <w:sz w:val="20"/>
              </w:rPr>
              <w:t xml:space="preserve"> AG</w:t>
            </w:r>
          </w:p>
        </w:tc>
        <w:tc>
          <w:tcPr>
            <w:tcW w:w="2017" w:type="dxa"/>
          </w:tcPr>
          <w:p w14:paraId="201A0EFD"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145372.399160385</w:t>
            </w:r>
          </w:p>
        </w:tc>
      </w:tr>
      <w:tr w:rsidR="00B15AD8" w:rsidRPr="0034157E" w14:paraId="1EBE728C" w14:textId="77777777" w:rsidTr="0034157E">
        <w:tc>
          <w:tcPr>
            <w:tcW w:w="4897" w:type="dxa"/>
          </w:tcPr>
          <w:p w14:paraId="64411B7F"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 xml:space="preserve">Gai </w:t>
            </w:r>
            <w:proofErr w:type="spellStart"/>
            <w:r w:rsidRPr="00B15AD8">
              <w:rPr>
                <w:rFonts w:ascii="Courier New" w:hAnsi="Courier New" w:cs="Courier New"/>
                <w:b/>
                <w:color w:val="000000"/>
                <w:sz w:val="20"/>
              </w:rPr>
              <w:t>pâturage</w:t>
            </w:r>
            <w:proofErr w:type="spellEnd"/>
          </w:p>
        </w:tc>
        <w:tc>
          <w:tcPr>
            <w:tcW w:w="2017" w:type="dxa"/>
          </w:tcPr>
          <w:p w14:paraId="30C8B46C"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117981.180160522</w:t>
            </w:r>
          </w:p>
        </w:tc>
      </w:tr>
      <w:tr w:rsidR="00B15AD8" w:rsidRPr="0034157E" w14:paraId="708813C5" w14:textId="77777777" w:rsidTr="0034157E">
        <w:tc>
          <w:tcPr>
            <w:tcW w:w="4897" w:type="dxa"/>
          </w:tcPr>
          <w:p w14:paraId="0B3D1A23"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Pavlova, Ltd.</w:t>
            </w:r>
          </w:p>
        </w:tc>
        <w:tc>
          <w:tcPr>
            <w:tcW w:w="2017" w:type="dxa"/>
          </w:tcPr>
          <w:p w14:paraId="422069CF"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106459.775501251</w:t>
            </w:r>
          </w:p>
        </w:tc>
      </w:tr>
      <w:tr w:rsidR="00B15AD8" w:rsidRPr="0034157E" w14:paraId="4CD4EA60" w14:textId="77777777" w:rsidTr="0034157E">
        <w:tc>
          <w:tcPr>
            <w:tcW w:w="4897" w:type="dxa"/>
          </w:tcPr>
          <w:p w14:paraId="2F6B6A26" w14:textId="77777777" w:rsidR="00B15AD8" w:rsidRPr="00B15AD8" w:rsidRDefault="00B15AD8" w:rsidP="00B15AD8">
            <w:pPr>
              <w:rPr>
                <w:rFonts w:ascii="Courier New" w:hAnsi="Courier New" w:cs="Courier New"/>
                <w:b/>
                <w:color w:val="000000"/>
                <w:sz w:val="20"/>
              </w:rPr>
            </w:pPr>
            <w:proofErr w:type="spellStart"/>
            <w:r w:rsidRPr="00B15AD8">
              <w:rPr>
                <w:rFonts w:ascii="Courier New" w:hAnsi="Courier New" w:cs="Courier New"/>
                <w:b/>
                <w:color w:val="000000"/>
                <w:sz w:val="20"/>
              </w:rPr>
              <w:t>G'day</w:t>
            </w:r>
            <w:proofErr w:type="spellEnd"/>
            <w:r w:rsidRPr="00B15AD8">
              <w:rPr>
                <w:rFonts w:ascii="Courier New" w:hAnsi="Courier New" w:cs="Courier New"/>
                <w:b/>
                <w:color w:val="000000"/>
                <w:sz w:val="20"/>
              </w:rPr>
              <w:t>, Mate</w:t>
            </w:r>
          </w:p>
        </w:tc>
        <w:tc>
          <w:tcPr>
            <w:tcW w:w="2017" w:type="dxa"/>
          </w:tcPr>
          <w:p w14:paraId="46D3F7C4"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65626.7701091766</w:t>
            </w:r>
          </w:p>
        </w:tc>
      </w:tr>
      <w:tr w:rsidR="00B15AD8" w:rsidRPr="0034157E" w14:paraId="349B2DA9" w14:textId="77777777" w:rsidTr="0034157E">
        <w:tc>
          <w:tcPr>
            <w:tcW w:w="4897" w:type="dxa"/>
          </w:tcPr>
          <w:p w14:paraId="1F304C5A" w14:textId="77777777" w:rsidR="00B15AD8" w:rsidRPr="00B15AD8" w:rsidRDefault="00B15AD8" w:rsidP="00B15AD8">
            <w:pPr>
              <w:rPr>
                <w:rFonts w:ascii="Courier New" w:hAnsi="Courier New" w:cs="Courier New"/>
                <w:b/>
                <w:color w:val="000000"/>
                <w:sz w:val="20"/>
              </w:rPr>
            </w:pPr>
            <w:proofErr w:type="spellStart"/>
            <w:r w:rsidRPr="00B15AD8">
              <w:rPr>
                <w:rFonts w:ascii="Courier New" w:hAnsi="Courier New" w:cs="Courier New"/>
                <w:b/>
                <w:color w:val="000000"/>
                <w:sz w:val="20"/>
              </w:rPr>
              <w:t>Forêts</w:t>
            </w:r>
            <w:proofErr w:type="spellEnd"/>
            <w:r w:rsidRPr="00B15AD8">
              <w:rPr>
                <w:rFonts w:ascii="Courier New" w:hAnsi="Courier New" w:cs="Courier New"/>
                <w:b/>
                <w:color w:val="000000"/>
                <w:sz w:val="20"/>
              </w:rPr>
              <w:t xml:space="preserve"> </w:t>
            </w:r>
            <w:proofErr w:type="spellStart"/>
            <w:r w:rsidRPr="00B15AD8">
              <w:rPr>
                <w:rFonts w:ascii="Courier New" w:hAnsi="Courier New" w:cs="Courier New"/>
                <w:b/>
                <w:color w:val="000000"/>
                <w:sz w:val="20"/>
              </w:rPr>
              <w:t>d'érables</w:t>
            </w:r>
            <w:proofErr w:type="spellEnd"/>
          </w:p>
        </w:tc>
        <w:tc>
          <w:tcPr>
            <w:tcW w:w="2017" w:type="dxa"/>
          </w:tcPr>
          <w:p w14:paraId="1AEDEC9E"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61587.57006073</w:t>
            </w:r>
          </w:p>
        </w:tc>
      </w:tr>
      <w:tr w:rsidR="00B15AD8" w:rsidRPr="0034157E" w14:paraId="3B29F965" w14:textId="77777777" w:rsidTr="0034157E">
        <w:tc>
          <w:tcPr>
            <w:tcW w:w="4897" w:type="dxa"/>
          </w:tcPr>
          <w:p w14:paraId="40337214"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 xml:space="preserve">Pasta </w:t>
            </w:r>
            <w:proofErr w:type="spellStart"/>
            <w:r w:rsidRPr="00B15AD8">
              <w:rPr>
                <w:rFonts w:ascii="Courier New" w:hAnsi="Courier New" w:cs="Courier New"/>
                <w:b/>
                <w:color w:val="000000"/>
                <w:sz w:val="20"/>
              </w:rPr>
              <w:t>Buttini</w:t>
            </w:r>
            <w:proofErr w:type="spellEnd"/>
            <w:r w:rsidRPr="00B15AD8">
              <w:rPr>
                <w:rFonts w:ascii="Courier New" w:hAnsi="Courier New" w:cs="Courier New"/>
                <w:b/>
                <w:color w:val="000000"/>
                <w:sz w:val="20"/>
              </w:rPr>
              <w:t xml:space="preserve"> </w:t>
            </w:r>
            <w:proofErr w:type="spellStart"/>
            <w:r w:rsidRPr="00B15AD8">
              <w:rPr>
                <w:rFonts w:ascii="Courier New" w:hAnsi="Courier New" w:cs="Courier New"/>
                <w:b/>
                <w:color w:val="000000"/>
                <w:sz w:val="20"/>
              </w:rPr>
              <w:t>s.r.l</w:t>
            </w:r>
            <w:proofErr w:type="spellEnd"/>
            <w:r w:rsidRPr="00B15AD8">
              <w:rPr>
                <w:rFonts w:ascii="Courier New" w:hAnsi="Courier New" w:cs="Courier New"/>
                <w:b/>
                <w:color w:val="000000"/>
                <w:sz w:val="20"/>
              </w:rPr>
              <w:t>.</w:t>
            </w:r>
          </w:p>
        </w:tc>
        <w:tc>
          <w:tcPr>
            <w:tcW w:w="2017" w:type="dxa"/>
          </w:tcPr>
          <w:p w14:paraId="10AC4043"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50254.6100997925</w:t>
            </w:r>
          </w:p>
        </w:tc>
      </w:tr>
      <w:tr w:rsidR="00B15AD8" w:rsidRPr="0034157E" w14:paraId="08F6FCB9" w14:textId="77777777" w:rsidTr="0034157E">
        <w:tc>
          <w:tcPr>
            <w:tcW w:w="4897" w:type="dxa"/>
          </w:tcPr>
          <w:p w14:paraId="5451743A" w14:textId="77777777" w:rsidR="00B15AD8" w:rsidRPr="00B15AD8" w:rsidRDefault="00B15AD8" w:rsidP="00B15AD8">
            <w:pPr>
              <w:rPr>
                <w:rFonts w:ascii="Courier New" w:hAnsi="Courier New" w:cs="Courier New"/>
                <w:b/>
                <w:color w:val="000000"/>
                <w:sz w:val="20"/>
              </w:rPr>
            </w:pPr>
            <w:proofErr w:type="spellStart"/>
            <w:r w:rsidRPr="00B15AD8">
              <w:rPr>
                <w:rFonts w:ascii="Courier New" w:hAnsi="Courier New" w:cs="Courier New"/>
                <w:b/>
                <w:color w:val="000000"/>
                <w:sz w:val="20"/>
              </w:rPr>
              <w:t>Formaggi</w:t>
            </w:r>
            <w:proofErr w:type="spellEnd"/>
            <w:r w:rsidRPr="00B15AD8">
              <w:rPr>
                <w:rFonts w:ascii="Courier New" w:hAnsi="Courier New" w:cs="Courier New"/>
                <w:b/>
                <w:color w:val="000000"/>
                <w:sz w:val="20"/>
              </w:rPr>
              <w:t xml:space="preserve"> </w:t>
            </w:r>
            <w:proofErr w:type="spellStart"/>
            <w:r w:rsidRPr="00B15AD8">
              <w:rPr>
                <w:rFonts w:ascii="Courier New" w:hAnsi="Courier New" w:cs="Courier New"/>
                <w:b/>
                <w:color w:val="000000"/>
                <w:sz w:val="20"/>
              </w:rPr>
              <w:t>Fortini</w:t>
            </w:r>
            <w:proofErr w:type="spellEnd"/>
            <w:r w:rsidRPr="00B15AD8">
              <w:rPr>
                <w:rFonts w:ascii="Courier New" w:hAnsi="Courier New" w:cs="Courier New"/>
                <w:b/>
                <w:color w:val="000000"/>
                <w:sz w:val="20"/>
              </w:rPr>
              <w:t xml:space="preserve"> </w:t>
            </w:r>
            <w:proofErr w:type="spellStart"/>
            <w:r w:rsidRPr="00B15AD8">
              <w:rPr>
                <w:rFonts w:ascii="Courier New" w:hAnsi="Courier New" w:cs="Courier New"/>
                <w:b/>
                <w:color w:val="000000"/>
                <w:sz w:val="20"/>
              </w:rPr>
              <w:t>s.r.l</w:t>
            </w:r>
            <w:proofErr w:type="spellEnd"/>
            <w:r w:rsidRPr="00B15AD8">
              <w:rPr>
                <w:rFonts w:ascii="Courier New" w:hAnsi="Courier New" w:cs="Courier New"/>
                <w:b/>
                <w:color w:val="000000"/>
                <w:sz w:val="20"/>
              </w:rPr>
              <w:t>.</w:t>
            </w:r>
          </w:p>
        </w:tc>
        <w:tc>
          <w:tcPr>
            <w:tcW w:w="2017" w:type="dxa"/>
          </w:tcPr>
          <w:p w14:paraId="53E4BB6C"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48225.1649436951</w:t>
            </w:r>
          </w:p>
        </w:tc>
      </w:tr>
      <w:tr w:rsidR="00B15AD8" w:rsidRPr="0034157E" w14:paraId="1CF3588C" w14:textId="77777777" w:rsidTr="0034157E">
        <w:tc>
          <w:tcPr>
            <w:tcW w:w="4897" w:type="dxa"/>
          </w:tcPr>
          <w:p w14:paraId="0649FA8F"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Specialty Biscuits, Ltd.</w:t>
            </w:r>
          </w:p>
        </w:tc>
        <w:tc>
          <w:tcPr>
            <w:tcW w:w="2017" w:type="dxa"/>
          </w:tcPr>
          <w:p w14:paraId="5F1E0003"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46243.9798936844</w:t>
            </w:r>
          </w:p>
        </w:tc>
      </w:tr>
      <w:tr w:rsidR="00B15AD8" w:rsidRPr="0034157E" w14:paraId="0A663BAE" w14:textId="77777777" w:rsidTr="0034157E">
        <w:tc>
          <w:tcPr>
            <w:tcW w:w="4897" w:type="dxa"/>
          </w:tcPr>
          <w:p w14:paraId="3E98A416"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 xml:space="preserve">Norske </w:t>
            </w:r>
            <w:proofErr w:type="spellStart"/>
            <w:r w:rsidRPr="00B15AD8">
              <w:rPr>
                <w:rFonts w:ascii="Courier New" w:hAnsi="Courier New" w:cs="Courier New"/>
                <w:b/>
                <w:color w:val="000000"/>
                <w:sz w:val="20"/>
              </w:rPr>
              <w:t>Meierier</w:t>
            </w:r>
            <w:proofErr w:type="spellEnd"/>
          </w:p>
        </w:tc>
        <w:tc>
          <w:tcPr>
            <w:tcW w:w="2017" w:type="dxa"/>
          </w:tcPr>
          <w:p w14:paraId="00DBC6CC"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43141.5100288391</w:t>
            </w:r>
          </w:p>
        </w:tc>
      </w:tr>
      <w:tr w:rsidR="00B15AD8" w:rsidRPr="0034157E" w14:paraId="55067F93" w14:textId="77777777" w:rsidTr="0034157E">
        <w:tc>
          <w:tcPr>
            <w:tcW w:w="4897" w:type="dxa"/>
          </w:tcPr>
          <w:p w14:paraId="0F0C4534" w14:textId="77777777" w:rsidR="00B15AD8" w:rsidRPr="00B15AD8" w:rsidRDefault="00B15AD8" w:rsidP="00B15AD8">
            <w:pPr>
              <w:rPr>
                <w:rFonts w:ascii="Courier New" w:hAnsi="Courier New" w:cs="Courier New"/>
                <w:b/>
                <w:color w:val="000000"/>
                <w:sz w:val="20"/>
              </w:rPr>
            </w:pPr>
            <w:proofErr w:type="spellStart"/>
            <w:r w:rsidRPr="00B15AD8">
              <w:rPr>
                <w:rFonts w:ascii="Courier New" w:hAnsi="Courier New" w:cs="Courier New"/>
                <w:b/>
                <w:color w:val="000000"/>
                <w:sz w:val="20"/>
              </w:rPr>
              <w:t>Leka</w:t>
            </w:r>
            <w:proofErr w:type="spellEnd"/>
            <w:r w:rsidRPr="00B15AD8">
              <w:rPr>
                <w:rFonts w:ascii="Courier New" w:hAnsi="Courier New" w:cs="Courier New"/>
                <w:b/>
                <w:color w:val="000000"/>
                <w:sz w:val="20"/>
              </w:rPr>
              <w:t xml:space="preserve"> Trading</w:t>
            </w:r>
          </w:p>
        </w:tc>
        <w:tc>
          <w:tcPr>
            <w:tcW w:w="2017" w:type="dxa"/>
          </w:tcPr>
          <w:p w14:paraId="64C78357"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42017.6451034546</w:t>
            </w:r>
          </w:p>
        </w:tc>
      </w:tr>
      <w:tr w:rsidR="00B15AD8" w:rsidRPr="0034157E" w14:paraId="3DB4F0D9" w14:textId="77777777" w:rsidTr="0034157E">
        <w:tc>
          <w:tcPr>
            <w:tcW w:w="4897" w:type="dxa"/>
          </w:tcPr>
          <w:p w14:paraId="75592030"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Grandma Kelly's Homestead</w:t>
            </w:r>
          </w:p>
        </w:tc>
        <w:tc>
          <w:tcPr>
            <w:tcW w:w="2017" w:type="dxa"/>
          </w:tcPr>
          <w:p w14:paraId="7734BFF4"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41953.299987793</w:t>
            </w:r>
          </w:p>
        </w:tc>
      </w:tr>
      <w:tr w:rsidR="00B15AD8" w:rsidRPr="0034157E" w14:paraId="6E98A099" w14:textId="77777777" w:rsidTr="0034157E">
        <w:tc>
          <w:tcPr>
            <w:tcW w:w="4897" w:type="dxa"/>
          </w:tcPr>
          <w:p w14:paraId="61887C63"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 xml:space="preserve">Heli </w:t>
            </w:r>
            <w:proofErr w:type="spellStart"/>
            <w:r w:rsidRPr="00B15AD8">
              <w:rPr>
                <w:rFonts w:ascii="Courier New" w:hAnsi="Courier New" w:cs="Courier New"/>
                <w:b/>
                <w:color w:val="000000"/>
                <w:sz w:val="20"/>
              </w:rPr>
              <w:t>Süßwaren</w:t>
            </w:r>
            <w:proofErr w:type="spellEnd"/>
            <w:r w:rsidRPr="00B15AD8">
              <w:rPr>
                <w:rFonts w:ascii="Courier New" w:hAnsi="Courier New" w:cs="Courier New"/>
                <w:b/>
                <w:color w:val="000000"/>
                <w:sz w:val="20"/>
              </w:rPr>
              <w:t xml:space="preserve"> GmbH &amp; Co. KG</w:t>
            </w:r>
          </w:p>
        </w:tc>
        <w:tc>
          <w:tcPr>
            <w:tcW w:w="2017" w:type="dxa"/>
          </w:tcPr>
          <w:p w14:paraId="4C18CDB6"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38653.4194946289</w:t>
            </w:r>
          </w:p>
        </w:tc>
      </w:tr>
      <w:tr w:rsidR="00B15AD8" w:rsidRPr="0034157E" w14:paraId="14FE9525" w14:textId="77777777" w:rsidTr="0034157E">
        <w:tc>
          <w:tcPr>
            <w:tcW w:w="4897" w:type="dxa"/>
          </w:tcPr>
          <w:p w14:paraId="7055F37B"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Exotic Liquids</w:t>
            </w:r>
          </w:p>
        </w:tc>
        <w:tc>
          <w:tcPr>
            <w:tcW w:w="2017" w:type="dxa"/>
          </w:tcPr>
          <w:p w14:paraId="2C6AB716"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32188.0601043701</w:t>
            </w:r>
          </w:p>
        </w:tc>
      </w:tr>
      <w:tr w:rsidR="00B15AD8" w:rsidRPr="0034157E" w14:paraId="35DAE821" w14:textId="77777777" w:rsidTr="0034157E">
        <w:tc>
          <w:tcPr>
            <w:tcW w:w="4897" w:type="dxa"/>
          </w:tcPr>
          <w:p w14:paraId="05AC713B"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New Orleans Cajun Delights</w:t>
            </w:r>
          </w:p>
        </w:tc>
        <w:tc>
          <w:tcPr>
            <w:tcW w:w="2017" w:type="dxa"/>
          </w:tcPr>
          <w:p w14:paraId="43808E2B"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31167.9898986816</w:t>
            </w:r>
          </w:p>
        </w:tc>
      </w:tr>
      <w:tr w:rsidR="00B15AD8" w:rsidRPr="0034157E" w14:paraId="6561B4F3" w14:textId="77777777" w:rsidTr="0034157E">
        <w:tc>
          <w:tcPr>
            <w:tcW w:w="4897" w:type="dxa"/>
          </w:tcPr>
          <w:p w14:paraId="2A081208"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Tokyo Traders</w:t>
            </w:r>
          </w:p>
        </w:tc>
        <w:tc>
          <w:tcPr>
            <w:tcW w:w="2017" w:type="dxa"/>
          </w:tcPr>
          <w:p w14:paraId="12A880CB"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30526.3400268555</w:t>
            </w:r>
          </w:p>
        </w:tc>
      </w:tr>
      <w:tr w:rsidR="00B15AD8" w:rsidRPr="0034157E" w14:paraId="39E7BA97" w14:textId="77777777" w:rsidTr="0034157E">
        <w:tc>
          <w:tcPr>
            <w:tcW w:w="4897" w:type="dxa"/>
          </w:tcPr>
          <w:p w14:paraId="7067B9DF" w14:textId="77777777" w:rsidR="00B15AD8" w:rsidRPr="00B15AD8" w:rsidRDefault="00B15AD8" w:rsidP="00B15AD8">
            <w:pPr>
              <w:rPr>
                <w:rFonts w:ascii="Courier New" w:hAnsi="Courier New" w:cs="Courier New"/>
                <w:b/>
                <w:color w:val="000000"/>
                <w:sz w:val="20"/>
              </w:rPr>
            </w:pPr>
            <w:proofErr w:type="spellStart"/>
            <w:r w:rsidRPr="00B15AD8">
              <w:rPr>
                <w:rFonts w:ascii="Courier New" w:hAnsi="Courier New" w:cs="Courier New"/>
                <w:b/>
                <w:color w:val="000000"/>
                <w:sz w:val="20"/>
              </w:rPr>
              <w:t>Karkki</w:t>
            </w:r>
            <w:proofErr w:type="spellEnd"/>
            <w:r w:rsidRPr="00B15AD8">
              <w:rPr>
                <w:rFonts w:ascii="Courier New" w:hAnsi="Courier New" w:cs="Courier New"/>
                <w:b/>
                <w:color w:val="000000"/>
                <w:sz w:val="20"/>
              </w:rPr>
              <w:t xml:space="preserve"> Oy</w:t>
            </w:r>
          </w:p>
        </w:tc>
        <w:tc>
          <w:tcPr>
            <w:tcW w:w="2017" w:type="dxa"/>
          </w:tcPr>
          <w:p w14:paraId="565299EB"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28442.7275676727</w:t>
            </w:r>
          </w:p>
        </w:tc>
      </w:tr>
      <w:tr w:rsidR="00B15AD8" w:rsidRPr="0034157E" w14:paraId="7924E1CE" w14:textId="77777777" w:rsidTr="0034157E">
        <w:tc>
          <w:tcPr>
            <w:tcW w:w="4897" w:type="dxa"/>
          </w:tcPr>
          <w:p w14:paraId="09EE141E"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New England Seafood Cannery</w:t>
            </w:r>
          </w:p>
        </w:tc>
        <w:tc>
          <w:tcPr>
            <w:tcW w:w="2017" w:type="dxa"/>
          </w:tcPr>
          <w:p w14:paraId="0D866D89"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26590.9748821259</w:t>
            </w:r>
          </w:p>
        </w:tc>
      </w:tr>
      <w:tr w:rsidR="00B15AD8" w:rsidRPr="0034157E" w14:paraId="329B2D67" w14:textId="77777777" w:rsidTr="0034157E">
        <w:tc>
          <w:tcPr>
            <w:tcW w:w="4897" w:type="dxa"/>
          </w:tcPr>
          <w:p w14:paraId="16F78F27" w14:textId="77777777" w:rsidR="00B15AD8" w:rsidRPr="00B15AD8" w:rsidRDefault="00B15AD8" w:rsidP="00B15AD8">
            <w:pPr>
              <w:rPr>
                <w:rFonts w:ascii="Courier New" w:hAnsi="Courier New" w:cs="Courier New"/>
                <w:b/>
                <w:color w:val="000000"/>
                <w:sz w:val="20"/>
              </w:rPr>
            </w:pPr>
            <w:proofErr w:type="spellStart"/>
            <w:r w:rsidRPr="00B15AD8">
              <w:rPr>
                <w:rFonts w:ascii="Courier New" w:hAnsi="Courier New" w:cs="Courier New"/>
                <w:b/>
                <w:color w:val="000000"/>
                <w:sz w:val="20"/>
              </w:rPr>
              <w:t>Cooperativa</w:t>
            </w:r>
            <w:proofErr w:type="spellEnd"/>
            <w:r w:rsidRPr="00B15AD8">
              <w:rPr>
                <w:rFonts w:ascii="Courier New" w:hAnsi="Courier New" w:cs="Courier New"/>
                <w:b/>
                <w:color w:val="000000"/>
                <w:sz w:val="20"/>
              </w:rPr>
              <w:t xml:space="preserve"> de </w:t>
            </w:r>
            <w:proofErr w:type="spellStart"/>
            <w:r w:rsidRPr="00B15AD8">
              <w:rPr>
                <w:rFonts w:ascii="Courier New" w:hAnsi="Courier New" w:cs="Courier New"/>
                <w:b/>
                <w:color w:val="000000"/>
                <w:sz w:val="20"/>
              </w:rPr>
              <w:t>Quesos</w:t>
            </w:r>
            <w:proofErr w:type="spellEnd"/>
            <w:r w:rsidRPr="00B15AD8">
              <w:rPr>
                <w:rFonts w:ascii="Courier New" w:hAnsi="Courier New" w:cs="Courier New"/>
                <w:b/>
                <w:color w:val="000000"/>
                <w:sz w:val="20"/>
              </w:rPr>
              <w:t xml:space="preserve"> 'Las </w:t>
            </w:r>
            <w:proofErr w:type="spellStart"/>
            <w:r w:rsidRPr="00B15AD8">
              <w:rPr>
                <w:rFonts w:ascii="Courier New" w:hAnsi="Courier New" w:cs="Courier New"/>
                <w:b/>
                <w:color w:val="000000"/>
                <w:sz w:val="20"/>
              </w:rPr>
              <w:t>Cabras</w:t>
            </w:r>
            <w:proofErr w:type="spellEnd"/>
            <w:r w:rsidRPr="00B15AD8">
              <w:rPr>
                <w:rFonts w:ascii="Courier New" w:hAnsi="Courier New" w:cs="Courier New"/>
                <w:b/>
                <w:color w:val="000000"/>
                <w:sz w:val="20"/>
              </w:rPr>
              <w:t>'</w:t>
            </w:r>
          </w:p>
        </w:tc>
        <w:tc>
          <w:tcPr>
            <w:tcW w:w="2017" w:type="dxa"/>
          </w:tcPr>
          <w:p w14:paraId="323B93A0"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25159.4300842285</w:t>
            </w:r>
          </w:p>
        </w:tc>
      </w:tr>
      <w:tr w:rsidR="00B15AD8" w:rsidRPr="0034157E" w14:paraId="71E6A5B9" w14:textId="77777777" w:rsidTr="0034157E">
        <w:tc>
          <w:tcPr>
            <w:tcW w:w="4897" w:type="dxa"/>
          </w:tcPr>
          <w:p w14:paraId="06299ED0"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Bigfoot Breweries</w:t>
            </w:r>
          </w:p>
        </w:tc>
        <w:tc>
          <w:tcPr>
            <w:tcW w:w="2017" w:type="dxa"/>
          </w:tcPr>
          <w:p w14:paraId="05BE559A"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22391.2000427246</w:t>
            </w:r>
          </w:p>
        </w:tc>
      </w:tr>
      <w:tr w:rsidR="00B15AD8" w:rsidRPr="0034157E" w14:paraId="2D915E27" w14:textId="77777777" w:rsidTr="0034157E">
        <w:tc>
          <w:tcPr>
            <w:tcW w:w="4897" w:type="dxa"/>
          </w:tcPr>
          <w:p w14:paraId="38708D90"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Ma Maison</w:t>
            </w:r>
          </w:p>
        </w:tc>
        <w:tc>
          <w:tcPr>
            <w:tcW w:w="2017" w:type="dxa"/>
          </w:tcPr>
          <w:p w14:paraId="50F3A1C2"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22154.6372413635</w:t>
            </w:r>
          </w:p>
        </w:tc>
      </w:tr>
      <w:tr w:rsidR="00B15AD8" w:rsidRPr="0034157E" w14:paraId="02A3E3F9" w14:textId="77777777" w:rsidTr="0034157E">
        <w:tc>
          <w:tcPr>
            <w:tcW w:w="4897" w:type="dxa"/>
          </w:tcPr>
          <w:p w14:paraId="3CD5CD5E" w14:textId="77777777" w:rsidR="00B15AD8" w:rsidRPr="00B15AD8" w:rsidRDefault="00B15AD8" w:rsidP="00B15AD8">
            <w:pPr>
              <w:rPr>
                <w:rFonts w:ascii="Courier New" w:hAnsi="Courier New" w:cs="Courier New"/>
                <w:b/>
                <w:color w:val="000000"/>
                <w:sz w:val="20"/>
              </w:rPr>
            </w:pPr>
            <w:proofErr w:type="spellStart"/>
            <w:r w:rsidRPr="00B15AD8">
              <w:rPr>
                <w:rFonts w:ascii="Courier New" w:hAnsi="Courier New" w:cs="Courier New"/>
                <w:b/>
                <w:color w:val="000000"/>
                <w:sz w:val="20"/>
              </w:rPr>
              <w:t>Svensk</w:t>
            </w:r>
            <w:proofErr w:type="spellEnd"/>
            <w:r w:rsidRPr="00B15AD8">
              <w:rPr>
                <w:rFonts w:ascii="Courier New" w:hAnsi="Courier New" w:cs="Courier New"/>
                <w:b/>
                <w:color w:val="000000"/>
                <w:sz w:val="20"/>
              </w:rPr>
              <w:t xml:space="preserve"> </w:t>
            </w:r>
            <w:proofErr w:type="spellStart"/>
            <w:r w:rsidRPr="00B15AD8">
              <w:rPr>
                <w:rFonts w:ascii="Courier New" w:hAnsi="Courier New" w:cs="Courier New"/>
                <w:b/>
                <w:color w:val="000000"/>
                <w:sz w:val="20"/>
              </w:rPr>
              <w:t>Sjöföda</w:t>
            </w:r>
            <w:proofErr w:type="spellEnd"/>
            <w:r w:rsidRPr="00B15AD8">
              <w:rPr>
                <w:rFonts w:ascii="Courier New" w:hAnsi="Courier New" w:cs="Courier New"/>
                <w:b/>
                <w:color w:val="000000"/>
                <w:sz w:val="20"/>
              </w:rPr>
              <w:t xml:space="preserve"> AB</w:t>
            </w:r>
          </w:p>
        </w:tc>
        <w:tc>
          <w:tcPr>
            <w:tcW w:w="2017" w:type="dxa"/>
          </w:tcPr>
          <w:p w14:paraId="713468C3"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20144.0599822998</w:t>
            </w:r>
          </w:p>
        </w:tc>
      </w:tr>
      <w:tr w:rsidR="00B15AD8" w:rsidRPr="0034157E" w14:paraId="52DFCB09" w14:textId="77777777" w:rsidTr="0034157E">
        <w:tc>
          <w:tcPr>
            <w:tcW w:w="4897" w:type="dxa"/>
          </w:tcPr>
          <w:p w14:paraId="646D86EB"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Mayumi's</w:t>
            </w:r>
          </w:p>
        </w:tc>
        <w:tc>
          <w:tcPr>
            <w:tcW w:w="2017" w:type="dxa"/>
          </w:tcPr>
          <w:p w14:paraId="58DDDFCE"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14736.7550230026</w:t>
            </w:r>
          </w:p>
        </w:tc>
      </w:tr>
      <w:tr w:rsidR="00B15AD8" w:rsidRPr="0034157E" w14:paraId="2EDE47B3" w14:textId="77777777" w:rsidTr="0034157E">
        <w:tc>
          <w:tcPr>
            <w:tcW w:w="4897" w:type="dxa"/>
          </w:tcPr>
          <w:p w14:paraId="6E7CF301"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 xml:space="preserve">Nord-Ost-Fisch </w:t>
            </w:r>
            <w:proofErr w:type="spellStart"/>
            <w:r w:rsidRPr="00B15AD8">
              <w:rPr>
                <w:rFonts w:ascii="Courier New" w:hAnsi="Courier New" w:cs="Courier New"/>
                <w:b/>
                <w:color w:val="000000"/>
                <w:sz w:val="20"/>
              </w:rPr>
              <w:t>Handelsgesellschaft</w:t>
            </w:r>
            <w:proofErr w:type="spellEnd"/>
            <w:r w:rsidRPr="00B15AD8">
              <w:rPr>
                <w:rFonts w:ascii="Courier New" w:hAnsi="Courier New" w:cs="Courier New"/>
                <w:b/>
                <w:color w:val="000000"/>
                <w:sz w:val="20"/>
              </w:rPr>
              <w:t xml:space="preserve"> </w:t>
            </w:r>
            <w:proofErr w:type="spellStart"/>
            <w:r w:rsidRPr="00B15AD8">
              <w:rPr>
                <w:rFonts w:ascii="Courier New" w:hAnsi="Courier New" w:cs="Courier New"/>
                <w:b/>
                <w:color w:val="000000"/>
                <w:sz w:val="20"/>
              </w:rPr>
              <w:t>mbH</w:t>
            </w:r>
            <w:proofErr w:type="spellEnd"/>
          </w:p>
        </w:tc>
        <w:tc>
          <w:tcPr>
            <w:tcW w:w="2017" w:type="dxa"/>
          </w:tcPr>
          <w:p w14:paraId="4A836C4B"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13424.1974983215</w:t>
            </w:r>
          </w:p>
        </w:tc>
      </w:tr>
      <w:tr w:rsidR="00B15AD8" w:rsidRPr="0034157E" w14:paraId="7F406C35" w14:textId="77777777" w:rsidTr="0034157E">
        <w:tc>
          <w:tcPr>
            <w:tcW w:w="4897" w:type="dxa"/>
          </w:tcPr>
          <w:p w14:paraId="20715853"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 xml:space="preserve">PB </w:t>
            </w:r>
            <w:proofErr w:type="spellStart"/>
            <w:r w:rsidRPr="00B15AD8">
              <w:rPr>
                <w:rFonts w:ascii="Courier New" w:hAnsi="Courier New" w:cs="Courier New"/>
                <w:b/>
                <w:color w:val="000000"/>
                <w:sz w:val="20"/>
              </w:rPr>
              <w:t>Knäckebröd</w:t>
            </w:r>
            <w:proofErr w:type="spellEnd"/>
            <w:r w:rsidRPr="00B15AD8">
              <w:rPr>
                <w:rFonts w:ascii="Courier New" w:hAnsi="Courier New" w:cs="Courier New"/>
                <w:b/>
                <w:color w:val="000000"/>
                <w:sz w:val="20"/>
              </w:rPr>
              <w:t xml:space="preserve"> AB</w:t>
            </w:r>
          </w:p>
        </w:tc>
        <w:tc>
          <w:tcPr>
            <w:tcW w:w="2017" w:type="dxa"/>
          </w:tcPr>
          <w:p w14:paraId="375627C4"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11724.060005188</w:t>
            </w:r>
          </w:p>
        </w:tc>
      </w:tr>
      <w:tr w:rsidR="00B15AD8" w:rsidRPr="0034157E" w14:paraId="0129CDCB" w14:textId="77777777" w:rsidTr="0034157E">
        <w:tc>
          <w:tcPr>
            <w:tcW w:w="4897" w:type="dxa"/>
          </w:tcPr>
          <w:p w14:paraId="65841D92" w14:textId="77777777" w:rsidR="00B15AD8" w:rsidRPr="00B15AD8" w:rsidRDefault="00B15AD8" w:rsidP="00B15AD8">
            <w:pPr>
              <w:rPr>
                <w:rFonts w:ascii="Courier New" w:hAnsi="Courier New" w:cs="Courier New"/>
                <w:b/>
                <w:color w:val="000000"/>
                <w:sz w:val="20"/>
              </w:rPr>
            </w:pPr>
            <w:proofErr w:type="spellStart"/>
            <w:r w:rsidRPr="00B15AD8">
              <w:rPr>
                <w:rFonts w:ascii="Courier New" w:hAnsi="Courier New" w:cs="Courier New"/>
                <w:b/>
                <w:color w:val="000000"/>
                <w:sz w:val="20"/>
              </w:rPr>
              <w:t>Lyngbysild</w:t>
            </w:r>
            <w:proofErr w:type="spellEnd"/>
          </w:p>
        </w:tc>
        <w:tc>
          <w:tcPr>
            <w:tcW w:w="2017" w:type="dxa"/>
          </w:tcPr>
          <w:p w14:paraId="186F4EAC"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10221.1749639511</w:t>
            </w:r>
          </w:p>
        </w:tc>
      </w:tr>
    </w:tbl>
    <w:p w14:paraId="3BC885CA" w14:textId="77777777" w:rsidR="000540B7" w:rsidRDefault="000540B7" w:rsidP="0034157E">
      <w:pPr>
        <w:rPr>
          <w:rFonts w:ascii="Courier New" w:hAnsi="Courier New" w:cs="Courier New"/>
          <w:b/>
          <w:color w:val="000000"/>
          <w:sz w:val="20"/>
        </w:rPr>
      </w:pPr>
    </w:p>
    <w:p w14:paraId="16C17432" w14:textId="77777777" w:rsidR="00F1371E" w:rsidRDefault="00F1371E" w:rsidP="0034157E">
      <w:pPr>
        <w:rPr>
          <w:rFonts w:ascii="Courier New" w:hAnsi="Courier New" w:cs="Courier New"/>
          <w:b/>
          <w:color w:val="FF0000"/>
          <w:sz w:val="20"/>
        </w:rPr>
      </w:pPr>
      <w:r>
        <w:rPr>
          <w:rFonts w:ascii="Courier New" w:hAnsi="Courier New" w:cs="Courier New"/>
          <w:b/>
          <w:color w:val="FF0000"/>
          <w:sz w:val="20"/>
        </w:rPr>
        <w:t>-- The absence of FORMAT for the Supplier Total will ensure Excel can process the numbers as pasted – if FORMAT is used then Excel does not treat them as numbers due (potentially) to incompatibilities with the currency symbol.</w:t>
      </w:r>
    </w:p>
    <w:p w14:paraId="169370FE" w14:textId="77777777" w:rsidR="00F1371E" w:rsidRDefault="00F1371E" w:rsidP="0034157E">
      <w:pPr>
        <w:rPr>
          <w:rFonts w:ascii="Courier New" w:hAnsi="Courier New" w:cs="Courier New"/>
          <w:b/>
          <w:color w:val="FF0000"/>
          <w:sz w:val="20"/>
        </w:rPr>
      </w:pPr>
    </w:p>
    <w:p w14:paraId="3162770C" w14:textId="77777777" w:rsidR="0039758F" w:rsidRDefault="0039758F">
      <w:pPr>
        <w:rPr>
          <w:rFonts w:asciiTheme="majorHAnsi" w:eastAsiaTheme="majorEastAsia" w:hAnsiTheme="majorHAnsi" w:cstheme="majorBidi"/>
          <w:color w:val="2F5496" w:themeColor="accent1" w:themeShade="BF"/>
          <w:sz w:val="26"/>
          <w:szCs w:val="26"/>
        </w:rPr>
      </w:pPr>
      <w:r>
        <w:br w:type="page"/>
      </w:r>
    </w:p>
    <w:p w14:paraId="297DD8BC" w14:textId="77777777" w:rsidR="00F1371E" w:rsidRDefault="00F1371E" w:rsidP="00F1371E">
      <w:pPr>
        <w:pStyle w:val="Heading2"/>
      </w:pPr>
      <w:r>
        <w:lastRenderedPageBreak/>
        <w:t>Question 3.3</w:t>
      </w:r>
    </w:p>
    <w:p w14:paraId="5BF061D0" w14:textId="77777777" w:rsidR="002017F6" w:rsidRPr="002017F6" w:rsidRDefault="002017F6" w:rsidP="002017F6">
      <w:pPr>
        <w:pStyle w:val="SQLCode"/>
      </w:pPr>
      <w:r w:rsidRPr="002017F6">
        <w:t xml:space="preserve">SELECT TOP 10 </w:t>
      </w:r>
      <w:proofErr w:type="spellStart"/>
      <w:r w:rsidRPr="002017F6">
        <w:t>c.CustomerID</w:t>
      </w:r>
      <w:proofErr w:type="spellEnd"/>
      <w:r w:rsidRPr="002017F6">
        <w:t xml:space="preserve"> AS "Customer ID", </w:t>
      </w:r>
      <w:proofErr w:type="spellStart"/>
      <w:r w:rsidRPr="002017F6">
        <w:t>c.CompanyName</w:t>
      </w:r>
      <w:proofErr w:type="spellEnd"/>
      <w:r w:rsidRPr="002017F6">
        <w:t xml:space="preserve"> As "Company",</w:t>
      </w:r>
    </w:p>
    <w:p w14:paraId="2FE54746" w14:textId="77777777" w:rsidR="002017F6" w:rsidRPr="002017F6" w:rsidRDefault="002017F6" w:rsidP="002017F6">
      <w:pPr>
        <w:pStyle w:val="SQLCode"/>
      </w:pPr>
      <w:r w:rsidRPr="002017F6">
        <w:t>FORMAT(</w:t>
      </w:r>
      <w:r>
        <w:t>SUM</w:t>
      </w:r>
      <w:r w:rsidRPr="002017F6">
        <w:t>(</w:t>
      </w:r>
      <w:proofErr w:type="spellStart"/>
      <w:r w:rsidRPr="002017F6">
        <w:t>UnitPrice</w:t>
      </w:r>
      <w:proofErr w:type="spellEnd"/>
      <w:r w:rsidRPr="002017F6">
        <w:t xml:space="preserve"> * Quantity * (1-Discount)),'C') </w:t>
      </w:r>
    </w:p>
    <w:p w14:paraId="09EC12B0" w14:textId="77777777" w:rsidR="002017F6" w:rsidRPr="002017F6" w:rsidRDefault="002017F6" w:rsidP="002017F6">
      <w:pPr>
        <w:pStyle w:val="SQLCode"/>
      </w:pPr>
      <w:r w:rsidRPr="002017F6">
        <w:t>AS</w:t>
      </w:r>
      <w:r>
        <w:t xml:space="preserve"> "YTD Sales</w:t>
      </w:r>
      <w:r w:rsidRPr="002017F6">
        <w:t>"</w:t>
      </w:r>
    </w:p>
    <w:p w14:paraId="40959DA3" w14:textId="77777777" w:rsidR="002017F6" w:rsidRPr="002017F6" w:rsidRDefault="002017F6" w:rsidP="002017F6">
      <w:pPr>
        <w:pStyle w:val="SQLCode"/>
      </w:pPr>
      <w:r w:rsidRPr="002017F6">
        <w:t>FROM Customers c</w:t>
      </w:r>
    </w:p>
    <w:p w14:paraId="46CD5CCB" w14:textId="77777777" w:rsidR="002017F6" w:rsidRPr="002017F6" w:rsidRDefault="002017F6" w:rsidP="002017F6">
      <w:pPr>
        <w:pStyle w:val="SQLCode"/>
      </w:pPr>
      <w:r w:rsidRPr="002017F6">
        <w:t xml:space="preserve"> </w:t>
      </w:r>
      <w:r w:rsidRPr="002017F6">
        <w:tab/>
      </w:r>
      <w:r w:rsidRPr="002017F6">
        <w:tab/>
        <w:t xml:space="preserve">INNER JOIN Orders o ON </w:t>
      </w:r>
      <w:proofErr w:type="spellStart"/>
      <w:r w:rsidRPr="002017F6">
        <w:t>o.CustomerID</w:t>
      </w:r>
      <w:proofErr w:type="spellEnd"/>
      <w:r w:rsidRPr="002017F6">
        <w:t>=</w:t>
      </w:r>
      <w:proofErr w:type="spellStart"/>
      <w:r w:rsidRPr="002017F6">
        <w:t>c.CustomerID</w:t>
      </w:r>
      <w:proofErr w:type="spellEnd"/>
    </w:p>
    <w:p w14:paraId="4F6DA4C6" w14:textId="77777777" w:rsidR="002017F6" w:rsidRPr="002017F6" w:rsidRDefault="002017F6" w:rsidP="002017F6">
      <w:pPr>
        <w:pStyle w:val="SQLCode"/>
      </w:pPr>
      <w:r w:rsidRPr="002017F6">
        <w:t xml:space="preserve"> </w:t>
      </w:r>
      <w:r w:rsidRPr="002017F6">
        <w:tab/>
      </w:r>
      <w:r w:rsidRPr="002017F6">
        <w:tab/>
        <w:t xml:space="preserve">INNER JOIN [Order Details] od ON </w:t>
      </w:r>
      <w:proofErr w:type="spellStart"/>
      <w:r w:rsidRPr="002017F6">
        <w:t>od.OrderID</w:t>
      </w:r>
      <w:proofErr w:type="spellEnd"/>
      <w:r w:rsidRPr="002017F6">
        <w:t>=</w:t>
      </w:r>
      <w:proofErr w:type="spellStart"/>
      <w:r w:rsidRPr="002017F6">
        <w:t>o.OrderID</w:t>
      </w:r>
      <w:proofErr w:type="spellEnd"/>
    </w:p>
    <w:p w14:paraId="3C570F48" w14:textId="77777777" w:rsidR="002017F6" w:rsidRPr="002017F6" w:rsidRDefault="002017F6" w:rsidP="002017F6">
      <w:pPr>
        <w:pStyle w:val="SQLCode"/>
      </w:pPr>
      <w:r w:rsidRPr="002017F6">
        <w:tab/>
        <w:t>WHERE YEAR(</w:t>
      </w:r>
      <w:proofErr w:type="spellStart"/>
      <w:r w:rsidRPr="002017F6">
        <w:t>OrderDate</w:t>
      </w:r>
      <w:proofErr w:type="spellEnd"/>
      <w:r w:rsidRPr="002017F6">
        <w:t>)=(SELECT MAX(YEAR(</w:t>
      </w:r>
      <w:proofErr w:type="spellStart"/>
      <w:r w:rsidRPr="002017F6">
        <w:t>OrderDate</w:t>
      </w:r>
      <w:proofErr w:type="spellEnd"/>
      <w:r w:rsidRPr="002017F6">
        <w:t>)) From Orders)</w:t>
      </w:r>
    </w:p>
    <w:p w14:paraId="72F1FE57" w14:textId="77777777" w:rsidR="002017F6" w:rsidRDefault="002017F6" w:rsidP="002017F6">
      <w:pPr>
        <w:pStyle w:val="SQLCode"/>
      </w:pPr>
      <w:r w:rsidRPr="002017F6">
        <w:t xml:space="preserve"> </w:t>
      </w:r>
      <w:r w:rsidRPr="002017F6">
        <w:tab/>
        <w:t>--WHERE YEAR(</w:t>
      </w:r>
      <w:proofErr w:type="spellStart"/>
      <w:r w:rsidRPr="002017F6">
        <w:t>OrderDate</w:t>
      </w:r>
      <w:proofErr w:type="spellEnd"/>
      <w:r w:rsidRPr="002017F6">
        <w:t>)=1998</w:t>
      </w:r>
      <w:r w:rsidR="00154C14">
        <w:t xml:space="preserve"> </w:t>
      </w:r>
      <w:r w:rsidRPr="002017F6">
        <w:t>--WHERE YEAR(</w:t>
      </w:r>
      <w:proofErr w:type="spellStart"/>
      <w:r w:rsidRPr="002017F6">
        <w:t>OrderDate</w:t>
      </w:r>
      <w:proofErr w:type="spellEnd"/>
      <w:r w:rsidRPr="002017F6">
        <w:t>)='1998'</w:t>
      </w:r>
    </w:p>
    <w:p w14:paraId="48B750DB" w14:textId="77777777" w:rsidR="002017F6" w:rsidRPr="002017F6" w:rsidRDefault="002017F6" w:rsidP="002017F6">
      <w:pPr>
        <w:pStyle w:val="SQLCode"/>
        <w:ind w:left="720"/>
      </w:pPr>
      <w:r w:rsidRPr="002017F6">
        <w:t xml:space="preserve">AND </w:t>
      </w:r>
      <w:proofErr w:type="spellStart"/>
      <w:r w:rsidRPr="002017F6">
        <w:t>o.ShippedDate</w:t>
      </w:r>
      <w:proofErr w:type="spellEnd"/>
      <w:r w:rsidRPr="002017F6">
        <w:t xml:space="preserve"> IS NOT NULL</w:t>
      </w:r>
    </w:p>
    <w:p w14:paraId="3BA5C823" w14:textId="77777777" w:rsidR="002017F6" w:rsidRPr="002017F6" w:rsidRDefault="002017F6" w:rsidP="002017F6">
      <w:pPr>
        <w:pStyle w:val="SQLCode"/>
      </w:pPr>
      <w:r w:rsidRPr="002017F6">
        <w:tab/>
        <w:t xml:space="preserve">GROUP BY </w:t>
      </w:r>
      <w:proofErr w:type="spellStart"/>
      <w:r w:rsidRPr="002017F6">
        <w:t>c.CustomerID</w:t>
      </w:r>
      <w:proofErr w:type="spellEnd"/>
      <w:r w:rsidRPr="002017F6">
        <w:t xml:space="preserve">, </w:t>
      </w:r>
      <w:proofErr w:type="spellStart"/>
      <w:r w:rsidRPr="002017F6">
        <w:t>c.CompanyName</w:t>
      </w:r>
      <w:proofErr w:type="spellEnd"/>
    </w:p>
    <w:p w14:paraId="61FBB3BD" w14:textId="77777777" w:rsidR="002017F6" w:rsidRDefault="002017F6" w:rsidP="002017F6">
      <w:pPr>
        <w:pStyle w:val="SQLCode"/>
      </w:pPr>
      <w:r w:rsidRPr="002017F6">
        <w:t xml:space="preserve"> </w:t>
      </w:r>
      <w:r w:rsidRPr="002017F6">
        <w:tab/>
        <w:t xml:space="preserve">ORDER BY </w:t>
      </w:r>
      <w:r>
        <w:t>SUM</w:t>
      </w:r>
      <w:r w:rsidRPr="002017F6">
        <w:t>(</w:t>
      </w:r>
      <w:proofErr w:type="spellStart"/>
      <w:r w:rsidRPr="002017F6">
        <w:t>UnitPrice</w:t>
      </w:r>
      <w:proofErr w:type="spellEnd"/>
      <w:r w:rsidRPr="002017F6">
        <w:t xml:space="preserve"> * Quantity * (1-Discount)) DESC;</w:t>
      </w:r>
    </w:p>
    <w:p w14:paraId="102B4F60" w14:textId="77777777" w:rsidR="002017F6" w:rsidRDefault="002017F6" w:rsidP="002017F6">
      <w:pPr>
        <w:pStyle w:val="SQLCode"/>
      </w:pPr>
      <w:r>
        <w:t>-- Note three choices of WHERE clause – subquery gets maximum marks</w:t>
      </w:r>
    </w:p>
    <w:p w14:paraId="6890D70F" w14:textId="77777777" w:rsidR="002017F6" w:rsidRDefault="002017F6" w:rsidP="002017F6">
      <w:pPr>
        <w:pStyle w:val="SQLCode"/>
      </w:pPr>
    </w:p>
    <w:tbl>
      <w:tblPr>
        <w:tblStyle w:val="TableGrid"/>
        <w:tblW w:w="0" w:type="auto"/>
        <w:tblLook w:val="04A0" w:firstRow="1" w:lastRow="0" w:firstColumn="1" w:lastColumn="0" w:noHBand="0" w:noVBand="1"/>
      </w:tblPr>
      <w:tblGrid>
        <w:gridCol w:w="1657"/>
        <w:gridCol w:w="3867"/>
        <w:gridCol w:w="1537"/>
      </w:tblGrid>
      <w:tr w:rsidR="002017F6" w:rsidRPr="002017F6" w14:paraId="44C5DBB3" w14:textId="77777777" w:rsidTr="002017F6">
        <w:tc>
          <w:tcPr>
            <w:tcW w:w="1657" w:type="dxa"/>
          </w:tcPr>
          <w:p w14:paraId="17975BB4" w14:textId="77777777" w:rsidR="002017F6" w:rsidRPr="002017F6" w:rsidRDefault="002017F6" w:rsidP="002017F6">
            <w:pPr>
              <w:rPr>
                <w:rFonts w:ascii="Courier New" w:hAnsi="Courier New" w:cs="Courier New"/>
                <w:b/>
                <w:color w:val="000000"/>
                <w:sz w:val="20"/>
              </w:rPr>
            </w:pPr>
            <w:r w:rsidRPr="002017F6">
              <w:rPr>
                <w:rFonts w:ascii="Courier New" w:hAnsi="Courier New" w:cs="Courier New"/>
                <w:b/>
                <w:color w:val="000000"/>
                <w:sz w:val="20"/>
              </w:rPr>
              <w:t>Customer ID</w:t>
            </w:r>
          </w:p>
        </w:tc>
        <w:tc>
          <w:tcPr>
            <w:tcW w:w="3867" w:type="dxa"/>
          </w:tcPr>
          <w:p w14:paraId="24A5C888" w14:textId="77777777" w:rsidR="002017F6" w:rsidRPr="002017F6" w:rsidRDefault="002017F6" w:rsidP="002017F6">
            <w:pPr>
              <w:rPr>
                <w:rFonts w:ascii="Courier New" w:hAnsi="Courier New" w:cs="Courier New"/>
                <w:b/>
                <w:color w:val="000000"/>
                <w:sz w:val="20"/>
              </w:rPr>
            </w:pPr>
            <w:r w:rsidRPr="002017F6">
              <w:rPr>
                <w:rFonts w:ascii="Courier New" w:hAnsi="Courier New" w:cs="Courier New"/>
                <w:b/>
                <w:color w:val="000000"/>
                <w:sz w:val="20"/>
              </w:rPr>
              <w:t>Company</w:t>
            </w:r>
          </w:p>
        </w:tc>
        <w:tc>
          <w:tcPr>
            <w:tcW w:w="1537" w:type="dxa"/>
          </w:tcPr>
          <w:p w14:paraId="070ACF78" w14:textId="77777777" w:rsidR="002017F6" w:rsidRPr="002017F6" w:rsidRDefault="002017F6" w:rsidP="002017F6">
            <w:pPr>
              <w:rPr>
                <w:rFonts w:ascii="Courier New" w:hAnsi="Courier New" w:cs="Courier New"/>
                <w:b/>
                <w:color w:val="000000"/>
                <w:sz w:val="20"/>
              </w:rPr>
            </w:pPr>
            <w:r>
              <w:rPr>
                <w:rFonts w:ascii="Courier New" w:hAnsi="Courier New" w:cs="Courier New"/>
                <w:b/>
                <w:color w:val="000000"/>
                <w:sz w:val="20"/>
              </w:rPr>
              <w:t>YTD Sales</w:t>
            </w:r>
          </w:p>
        </w:tc>
      </w:tr>
      <w:tr w:rsidR="002017F6" w:rsidRPr="002017F6" w14:paraId="2BAF9B08" w14:textId="77777777" w:rsidTr="002017F6">
        <w:tc>
          <w:tcPr>
            <w:tcW w:w="1657" w:type="dxa"/>
          </w:tcPr>
          <w:p w14:paraId="758A4933" w14:textId="77777777" w:rsidR="002017F6" w:rsidRPr="002017F6" w:rsidRDefault="002017F6" w:rsidP="002017F6">
            <w:pPr>
              <w:rPr>
                <w:rFonts w:ascii="Courier New" w:hAnsi="Courier New" w:cs="Courier New"/>
                <w:b/>
                <w:color w:val="000000"/>
                <w:sz w:val="20"/>
              </w:rPr>
            </w:pPr>
            <w:r w:rsidRPr="002017F6">
              <w:rPr>
                <w:rFonts w:ascii="Courier New" w:hAnsi="Courier New" w:cs="Courier New"/>
                <w:b/>
                <w:color w:val="000000"/>
                <w:sz w:val="20"/>
              </w:rPr>
              <w:t>QUICK</w:t>
            </w:r>
          </w:p>
        </w:tc>
        <w:tc>
          <w:tcPr>
            <w:tcW w:w="3867" w:type="dxa"/>
          </w:tcPr>
          <w:p w14:paraId="55272E4D" w14:textId="77777777" w:rsidR="002017F6" w:rsidRPr="002017F6" w:rsidRDefault="002017F6" w:rsidP="002017F6">
            <w:pPr>
              <w:rPr>
                <w:rFonts w:ascii="Courier New" w:hAnsi="Courier New" w:cs="Courier New"/>
                <w:b/>
                <w:color w:val="000000"/>
                <w:sz w:val="20"/>
              </w:rPr>
            </w:pPr>
            <w:r w:rsidRPr="002017F6">
              <w:rPr>
                <w:rFonts w:ascii="Courier New" w:hAnsi="Courier New" w:cs="Courier New"/>
                <w:b/>
                <w:color w:val="000000"/>
                <w:sz w:val="20"/>
              </w:rPr>
              <w:t>QUICK-Stop</w:t>
            </w:r>
          </w:p>
        </w:tc>
        <w:tc>
          <w:tcPr>
            <w:tcW w:w="1537" w:type="dxa"/>
          </w:tcPr>
          <w:p w14:paraId="5B2814B7" w14:textId="77777777" w:rsidR="002017F6" w:rsidRPr="002017F6" w:rsidRDefault="002017F6" w:rsidP="002017F6">
            <w:pPr>
              <w:rPr>
                <w:rFonts w:ascii="Courier New" w:hAnsi="Courier New" w:cs="Courier New"/>
                <w:b/>
                <w:color w:val="000000"/>
                <w:sz w:val="20"/>
              </w:rPr>
            </w:pPr>
            <w:r w:rsidRPr="002017F6">
              <w:rPr>
                <w:rFonts w:ascii="Courier New" w:hAnsi="Courier New" w:cs="Courier New"/>
                <w:b/>
                <w:color w:val="000000"/>
                <w:sz w:val="20"/>
              </w:rPr>
              <w:t>$37,217.32</w:t>
            </w:r>
          </w:p>
        </w:tc>
      </w:tr>
      <w:tr w:rsidR="002017F6" w:rsidRPr="002017F6" w14:paraId="54A6D4EE" w14:textId="77777777" w:rsidTr="002017F6">
        <w:tc>
          <w:tcPr>
            <w:tcW w:w="1657" w:type="dxa"/>
          </w:tcPr>
          <w:p w14:paraId="0ADB40A0" w14:textId="77777777" w:rsidR="002017F6" w:rsidRPr="002017F6" w:rsidRDefault="002017F6" w:rsidP="002017F6">
            <w:pPr>
              <w:rPr>
                <w:rFonts w:ascii="Courier New" w:hAnsi="Courier New" w:cs="Courier New"/>
                <w:b/>
                <w:color w:val="000000"/>
                <w:sz w:val="20"/>
              </w:rPr>
            </w:pPr>
            <w:r w:rsidRPr="002017F6">
              <w:rPr>
                <w:rFonts w:ascii="Courier New" w:hAnsi="Courier New" w:cs="Courier New"/>
                <w:b/>
                <w:color w:val="000000"/>
                <w:sz w:val="20"/>
              </w:rPr>
              <w:t>SAVEA</w:t>
            </w:r>
          </w:p>
        </w:tc>
        <w:tc>
          <w:tcPr>
            <w:tcW w:w="3867" w:type="dxa"/>
          </w:tcPr>
          <w:p w14:paraId="184AEEE1" w14:textId="77777777" w:rsidR="002017F6" w:rsidRPr="002017F6" w:rsidRDefault="002017F6" w:rsidP="002017F6">
            <w:pPr>
              <w:rPr>
                <w:rFonts w:ascii="Courier New" w:hAnsi="Courier New" w:cs="Courier New"/>
                <w:b/>
                <w:color w:val="000000"/>
                <w:sz w:val="20"/>
              </w:rPr>
            </w:pPr>
            <w:r w:rsidRPr="002017F6">
              <w:rPr>
                <w:rFonts w:ascii="Courier New" w:hAnsi="Courier New" w:cs="Courier New"/>
                <w:b/>
                <w:color w:val="000000"/>
                <w:sz w:val="20"/>
              </w:rPr>
              <w:t>Save-a-lot Markets</w:t>
            </w:r>
          </w:p>
        </w:tc>
        <w:tc>
          <w:tcPr>
            <w:tcW w:w="1537" w:type="dxa"/>
          </w:tcPr>
          <w:p w14:paraId="0DBADC6C" w14:textId="77777777" w:rsidR="002017F6" w:rsidRPr="002017F6" w:rsidRDefault="002017F6" w:rsidP="002017F6">
            <w:pPr>
              <w:rPr>
                <w:rFonts w:ascii="Courier New" w:hAnsi="Courier New" w:cs="Courier New"/>
                <w:b/>
                <w:color w:val="000000"/>
                <w:sz w:val="20"/>
              </w:rPr>
            </w:pPr>
            <w:r w:rsidRPr="002017F6">
              <w:rPr>
                <w:rFonts w:ascii="Courier New" w:hAnsi="Courier New" w:cs="Courier New"/>
                <w:b/>
                <w:color w:val="000000"/>
                <w:sz w:val="20"/>
              </w:rPr>
              <w:t>$36,310.11</w:t>
            </w:r>
          </w:p>
        </w:tc>
      </w:tr>
      <w:tr w:rsidR="002017F6" w:rsidRPr="002017F6" w14:paraId="41941EFC" w14:textId="77777777" w:rsidTr="002017F6">
        <w:tc>
          <w:tcPr>
            <w:tcW w:w="1657" w:type="dxa"/>
          </w:tcPr>
          <w:p w14:paraId="1F43830F" w14:textId="77777777" w:rsidR="002017F6" w:rsidRPr="002017F6" w:rsidRDefault="002017F6" w:rsidP="002017F6">
            <w:pPr>
              <w:rPr>
                <w:rFonts w:ascii="Courier New" w:hAnsi="Courier New" w:cs="Courier New"/>
                <w:b/>
                <w:color w:val="000000"/>
                <w:sz w:val="20"/>
              </w:rPr>
            </w:pPr>
            <w:r w:rsidRPr="002017F6">
              <w:rPr>
                <w:rFonts w:ascii="Courier New" w:hAnsi="Courier New" w:cs="Courier New"/>
                <w:b/>
                <w:color w:val="000000"/>
                <w:sz w:val="20"/>
              </w:rPr>
              <w:t>ERNSH</w:t>
            </w:r>
          </w:p>
        </w:tc>
        <w:tc>
          <w:tcPr>
            <w:tcW w:w="3867" w:type="dxa"/>
          </w:tcPr>
          <w:p w14:paraId="7C078CB2" w14:textId="77777777" w:rsidR="002017F6" w:rsidRPr="002017F6" w:rsidRDefault="002017F6" w:rsidP="002017F6">
            <w:pPr>
              <w:rPr>
                <w:rFonts w:ascii="Courier New" w:hAnsi="Courier New" w:cs="Courier New"/>
                <w:b/>
                <w:color w:val="000000"/>
                <w:sz w:val="20"/>
              </w:rPr>
            </w:pPr>
            <w:r w:rsidRPr="002017F6">
              <w:rPr>
                <w:rFonts w:ascii="Courier New" w:hAnsi="Courier New" w:cs="Courier New"/>
                <w:b/>
                <w:color w:val="000000"/>
                <w:sz w:val="20"/>
              </w:rPr>
              <w:t>Ernst Handel</w:t>
            </w:r>
          </w:p>
        </w:tc>
        <w:tc>
          <w:tcPr>
            <w:tcW w:w="1537" w:type="dxa"/>
          </w:tcPr>
          <w:p w14:paraId="48AD75FC" w14:textId="77777777" w:rsidR="002017F6" w:rsidRPr="002017F6" w:rsidRDefault="002017F6" w:rsidP="002017F6">
            <w:pPr>
              <w:rPr>
                <w:rFonts w:ascii="Courier New" w:hAnsi="Courier New" w:cs="Courier New"/>
                <w:b/>
                <w:color w:val="000000"/>
                <w:sz w:val="20"/>
              </w:rPr>
            </w:pPr>
            <w:r w:rsidRPr="002017F6">
              <w:rPr>
                <w:rFonts w:ascii="Courier New" w:hAnsi="Courier New" w:cs="Courier New"/>
                <w:b/>
                <w:color w:val="000000"/>
                <w:sz w:val="20"/>
              </w:rPr>
              <w:t>$31,311.75</w:t>
            </w:r>
          </w:p>
        </w:tc>
      </w:tr>
      <w:tr w:rsidR="002017F6" w:rsidRPr="002017F6" w14:paraId="3D61AD79" w14:textId="77777777" w:rsidTr="002017F6">
        <w:tc>
          <w:tcPr>
            <w:tcW w:w="1657" w:type="dxa"/>
          </w:tcPr>
          <w:p w14:paraId="6A758C9A" w14:textId="77777777" w:rsidR="002017F6" w:rsidRPr="002017F6" w:rsidRDefault="002017F6" w:rsidP="002017F6">
            <w:pPr>
              <w:rPr>
                <w:rFonts w:ascii="Courier New" w:hAnsi="Courier New" w:cs="Courier New"/>
                <w:b/>
                <w:color w:val="000000"/>
                <w:sz w:val="20"/>
              </w:rPr>
            </w:pPr>
            <w:r w:rsidRPr="002017F6">
              <w:rPr>
                <w:rFonts w:ascii="Courier New" w:hAnsi="Courier New" w:cs="Courier New"/>
                <w:b/>
                <w:color w:val="000000"/>
                <w:sz w:val="20"/>
              </w:rPr>
              <w:t>HANAR</w:t>
            </w:r>
          </w:p>
        </w:tc>
        <w:tc>
          <w:tcPr>
            <w:tcW w:w="3867" w:type="dxa"/>
          </w:tcPr>
          <w:p w14:paraId="3A9FCEBB" w14:textId="77777777" w:rsidR="002017F6" w:rsidRPr="002017F6" w:rsidRDefault="002017F6" w:rsidP="002017F6">
            <w:pPr>
              <w:rPr>
                <w:rFonts w:ascii="Courier New" w:hAnsi="Courier New" w:cs="Courier New"/>
                <w:b/>
                <w:color w:val="000000"/>
                <w:sz w:val="20"/>
              </w:rPr>
            </w:pPr>
            <w:proofErr w:type="spellStart"/>
            <w:r w:rsidRPr="002017F6">
              <w:rPr>
                <w:rFonts w:ascii="Courier New" w:hAnsi="Courier New" w:cs="Courier New"/>
                <w:b/>
                <w:color w:val="000000"/>
                <w:sz w:val="20"/>
              </w:rPr>
              <w:t>Hanari</w:t>
            </w:r>
            <w:proofErr w:type="spellEnd"/>
            <w:r w:rsidRPr="002017F6">
              <w:rPr>
                <w:rFonts w:ascii="Courier New" w:hAnsi="Courier New" w:cs="Courier New"/>
                <w:b/>
                <w:color w:val="000000"/>
                <w:sz w:val="20"/>
              </w:rPr>
              <w:t xml:space="preserve"> Carnes</w:t>
            </w:r>
          </w:p>
        </w:tc>
        <w:tc>
          <w:tcPr>
            <w:tcW w:w="1537" w:type="dxa"/>
          </w:tcPr>
          <w:p w14:paraId="1FCAAD28" w14:textId="77777777" w:rsidR="002017F6" w:rsidRPr="002017F6" w:rsidRDefault="002017F6" w:rsidP="002017F6">
            <w:pPr>
              <w:rPr>
                <w:rFonts w:ascii="Courier New" w:hAnsi="Courier New" w:cs="Courier New"/>
                <w:b/>
                <w:color w:val="000000"/>
                <w:sz w:val="20"/>
              </w:rPr>
            </w:pPr>
            <w:r w:rsidRPr="002017F6">
              <w:rPr>
                <w:rFonts w:ascii="Courier New" w:hAnsi="Courier New" w:cs="Courier New"/>
                <w:b/>
                <w:color w:val="000000"/>
                <w:sz w:val="20"/>
              </w:rPr>
              <w:t>$23,821.20</w:t>
            </w:r>
          </w:p>
        </w:tc>
      </w:tr>
      <w:tr w:rsidR="002017F6" w:rsidRPr="002017F6" w14:paraId="76279711" w14:textId="77777777" w:rsidTr="002017F6">
        <w:tc>
          <w:tcPr>
            <w:tcW w:w="1657" w:type="dxa"/>
          </w:tcPr>
          <w:p w14:paraId="6748E1E8" w14:textId="77777777" w:rsidR="002017F6" w:rsidRPr="002017F6" w:rsidRDefault="002017F6" w:rsidP="002017F6">
            <w:pPr>
              <w:rPr>
                <w:rFonts w:ascii="Courier New" w:hAnsi="Courier New" w:cs="Courier New"/>
                <w:b/>
                <w:color w:val="000000"/>
                <w:sz w:val="20"/>
              </w:rPr>
            </w:pPr>
            <w:r w:rsidRPr="002017F6">
              <w:rPr>
                <w:rFonts w:ascii="Courier New" w:hAnsi="Courier New" w:cs="Courier New"/>
                <w:b/>
                <w:color w:val="000000"/>
                <w:sz w:val="20"/>
              </w:rPr>
              <w:t>HUNGO</w:t>
            </w:r>
          </w:p>
        </w:tc>
        <w:tc>
          <w:tcPr>
            <w:tcW w:w="3867" w:type="dxa"/>
          </w:tcPr>
          <w:p w14:paraId="720F7125" w14:textId="77777777" w:rsidR="002017F6" w:rsidRPr="002017F6" w:rsidRDefault="002017F6" w:rsidP="002017F6">
            <w:pPr>
              <w:rPr>
                <w:rFonts w:ascii="Courier New" w:hAnsi="Courier New" w:cs="Courier New"/>
                <w:b/>
                <w:color w:val="000000"/>
                <w:sz w:val="20"/>
              </w:rPr>
            </w:pPr>
            <w:r w:rsidRPr="002017F6">
              <w:rPr>
                <w:rFonts w:ascii="Courier New" w:hAnsi="Courier New" w:cs="Courier New"/>
                <w:b/>
                <w:color w:val="000000"/>
                <w:sz w:val="20"/>
              </w:rPr>
              <w:t>Hungry Owl All-Night Grocers</w:t>
            </w:r>
          </w:p>
        </w:tc>
        <w:tc>
          <w:tcPr>
            <w:tcW w:w="1537" w:type="dxa"/>
          </w:tcPr>
          <w:p w14:paraId="55749FE9" w14:textId="77777777" w:rsidR="002017F6" w:rsidRPr="002017F6" w:rsidRDefault="002017F6" w:rsidP="002017F6">
            <w:pPr>
              <w:rPr>
                <w:rFonts w:ascii="Courier New" w:hAnsi="Courier New" w:cs="Courier New"/>
                <w:b/>
                <w:color w:val="000000"/>
                <w:sz w:val="20"/>
              </w:rPr>
            </w:pPr>
            <w:r w:rsidRPr="002017F6">
              <w:rPr>
                <w:rFonts w:ascii="Courier New" w:hAnsi="Courier New" w:cs="Courier New"/>
                <w:b/>
                <w:color w:val="000000"/>
                <w:sz w:val="20"/>
              </w:rPr>
              <w:t>$20,402.12</w:t>
            </w:r>
          </w:p>
        </w:tc>
      </w:tr>
      <w:tr w:rsidR="002017F6" w:rsidRPr="002017F6" w14:paraId="0AD89F78" w14:textId="77777777" w:rsidTr="002017F6">
        <w:tc>
          <w:tcPr>
            <w:tcW w:w="1657" w:type="dxa"/>
          </w:tcPr>
          <w:p w14:paraId="67DB56D1" w14:textId="77777777" w:rsidR="002017F6" w:rsidRPr="002017F6" w:rsidRDefault="002017F6" w:rsidP="002017F6">
            <w:pPr>
              <w:rPr>
                <w:rFonts w:ascii="Courier New" w:hAnsi="Courier New" w:cs="Courier New"/>
                <w:b/>
                <w:color w:val="000000"/>
                <w:sz w:val="20"/>
              </w:rPr>
            </w:pPr>
            <w:r w:rsidRPr="002017F6">
              <w:rPr>
                <w:rFonts w:ascii="Courier New" w:hAnsi="Courier New" w:cs="Courier New"/>
                <w:b/>
                <w:color w:val="000000"/>
                <w:sz w:val="20"/>
              </w:rPr>
              <w:t>RATTC</w:t>
            </w:r>
          </w:p>
        </w:tc>
        <w:tc>
          <w:tcPr>
            <w:tcW w:w="3867" w:type="dxa"/>
          </w:tcPr>
          <w:p w14:paraId="649E82A4" w14:textId="77777777" w:rsidR="002017F6" w:rsidRPr="002017F6" w:rsidRDefault="002017F6" w:rsidP="002017F6">
            <w:pPr>
              <w:rPr>
                <w:rFonts w:ascii="Courier New" w:hAnsi="Courier New" w:cs="Courier New"/>
                <w:b/>
                <w:color w:val="000000"/>
                <w:sz w:val="20"/>
              </w:rPr>
            </w:pPr>
            <w:r w:rsidRPr="002017F6">
              <w:rPr>
                <w:rFonts w:ascii="Courier New" w:hAnsi="Courier New" w:cs="Courier New"/>
                <w:b/>
                <w:color w:val="000000"/>
                <w:sz w:val="20"/>
              </w:rPr>
              <w:t>Rattlesnake Canyon Grocery</w:t>
            </w:r>
          </w:p>
        </w:tc>
        <w:tc>
          <w:tcPr>
            <w:tcW w:w="1537" w:type="dxa"/>
          </w:tcPr>
          <w:p w14:paraId="3006AAF1" w14:textId="77777777" w:rsidR="002017F6" w:rsidRPr="002017F6" w:rsidRDefault="002017F6" w:rsidP="002017F6">
            <w:pPr>
              <w:rPr>
                <w:rFonts w:ascii="Courier New" w:hAnsi="Courier New" w:cs="Courier New"/>
                <w:b/>
                <w:color w:val="000000"/>
                <w:sz w:val="20"/>
              </w:rPr>
            </w:pPr>
            <w:r w:rsidRPr="002017F6">
              <w:rPr>
                <w:rFonts w:ascii="Courier New" w:hAnsi="Courier New" w:cs="Courier New"/>
                <w:b/>
                <w:color w:val="000000"/>
                <w:sz w:val="20"/>
              </w:rPr>
              <w:t>$19,982.55</w:t>
            </w:r>
          </w:p>
        </w:tc>
      </w:tr>
      <w:tr w:rsidR="002017F6" w:rsidRPr="002017F6" w14:paraId="76F7CFAA" w14:textId="77777777" w:rsidTr="002017F6">
        <w:tc>
          <w:tcPr>
            <w:tcW w:w="1657" w:type="dxa"/>
          </w:tcPr>
          <w:p w14:paraId="336A6FBF" w14:textId="77777777" w:rsidR="002017F6" w:rsidRPr="002017F6" w:rsidRDefault="002017F6" w:rsidP="002017F6">
            <w:pPr>
              <w:rPr>
                <w:rFonts w:ascii="Courier New" w:hAnsi="Courier New" w:cs="Courier New"/>
                <w:b/>
                <w:color w:val="000000"/>
                <w:sz w:val="20"/>
              </w:rPr>
            </w:pPr>
            <w:r w:rsidRPr="002017F6">
              <w:rPr>
                <w:rFonts w:ascii="Courier New" w:hAnsi="Courier New" w:cs="Courier New"/>
                <w:b/>
                <w:color w:val="000000"/>
                <w:sz w:val="20"/>
              </w:rPr>
              <w:t>KOENE</w:t>
            </w:r>
          </w:p>
        </w:tc>
        <w:tc>
          <w:tcPr>
            <w:tcW w:w="3867" w:type="dxa"/>
          </w:tcPr>
          <w:p w14:paraId="154DD239" w14:textId="77777777" w:rsidR="002017F6" w:rsidRPr="002017F6" w:rsidRDefault="002017F6" w:rsidP="002017F6">
            <w:pPr>
              <w:rPr>
                <w:rFonts w:ascii="Courier New" w:hAnsi="Courier New" w:cs="Courier New"/>
                <w:b/>
                <w:color w:val="000000"/>
                <w:sz w:val="20"/>
              </w:rPr>
            </w:pPr>
            <w:proofErr w:type="spellStart"/>
            <w:r w:rsidRPr="002017F6">
              <w:rPr>
                <w:rFonts w:ascii="Courier New" w:hAnsi="Courier New" w:cs="Courier New"/>
                <w:b/>
                <w:color w:val="000000"/>
                <w:sz w:val="20"/>
              </w:rPr>
              <w:t>Königlich</w:t>
            </w:r>
            <w:proofErr w:type="spellEnd"/>
            <w:r w:rsidRPr="002017F6">
              <w:rPr>
                <w:rFonts w:ascii="Courier New" w:hAnsi="Courier New" w:cs="Courier New"/>
                <w:b/>
                <w:color w:val="000000"/>
                <w:sz w:val="20"/>
              </w:rPr>
              <w:t xml:space="preserve"> Essen</w:t>
            </w:r>
          </w:p>
        </w:tc>
        <w:tc>
          <w:tcPr>
            <w:tcW w:w="1537" w:type="dxa"/>
          </w:tcPr>
          <w:p w14:paraId="65869465" w14:textId="77777777" w:rsidR="002017F6" w:rsidRPr="002017F6" w:rsidRDefault="002017F6" w:rsidP="002017F6">
            <w:pPr>
              <w:rPr>
                <w:rFonts w:ascii="Courier New" w:hAnsi="Courier New" w:cs="Courier New"/>
                <w:b/>
                <w:color w:val="000000"/>
                <w:sz w:val="20"/>
              </w:rPr>
            </w:pPr>
            <w:r w:rsidRPr="002017F6">
              <w:rPr>
                <w:rFonts w:ascii="Courier New" w:hAnsi="Courier New" w:cs="Courier New"/>
                <w:b/>
                <w:color w:val="000000"/>
                <w:sz w:val="20"/>
              </w:rPr>
              <w:t>$19,582.77</w:t>
            </w:r>
          </w:p>
        </w:tc>
      </w:tr>
      <w:tr w:rsidR="002017F6" w:rsidRPr="002017F6" w14:paraId="3EF9266B" w14:textId="77777777" w:rsidTr="002017F6">
        <w:tc>
          <w:tcPr>
            <w:tcW w:w="1657" w:type="dxa"/>
          </w:tcPr>
          <w:p w14:paraId="1BE698F5" w14:textId="77777777" w:rsidR="002017F6" w:rsidRPr="002017F6" w:rsidRDefault="002017F6" w:rsidP="002017F6">
            <w:pPr>
              <w:rPr>
                <w:rFonts w:ascii="Courier New" w:hAnsi="Courier New" w:cs="Courier New"/>
                <w:b/>
                <w:color w:val="000000"/>
                <w:sz w:val="20"/>
              </w:rPr>
            </w:pPr>
            <w:r w:rsidRPr="002017F6">
              <w:rPr>
                <w:rFonts w:ascii="Courier New" w:hAnsi="Courier New" w:cs="Courier New"/>
                <w:b/>
                <w:color w:val="000000"/>
                <w:sz w:val="20"/>
              </w:rPr>
              <w:t>WHITC</w:t>
            </w:r>
          </w:p>
        </w:tc>
        <w:tc>
          <w:tcPr>
            <w:tcW w:w="3867" w:type="dxa"/>
          </w:tcPr>
          <w:p w14:paraId="7886AD91" w14:textId="77777777" w:rsidR="002017F6" w:rsidRPr="002017F6" w:rsidRDefault="002017F6" w:rsidP="002017F6">
            <w:pPr>
              <w:rPr>
                <w:rFonts w:ascii="Courier New" w:hAnsi="Courier New" w:cs="Courier New"/>
                <w:b/>
                <w:color w:val="000000"/>
                <w:sz w:val="20"/>
              </w:rPr>
            </w:pPr>
            <w:r w:rsidRPr="002017F6">
              <w:rPr>
                <w:rFonts w:ascii="Courier New" w:hAnsi="Courier New" w:cs="Courier New"/>
                <w:b/>
                <w:color w:val="000000"/>
                <w:sz w:val="20"/>
              </w:rPr>
              <w:t>White Clover Markets</w:t>
            </w:r>
          </w:p>
        </w:tc>
        <w:tc>
          <w:tcPr>
            <w:tcW w:w="1537" w:type="dxa"/>
          </w:tcPr>
          <w:p w14:paraId="61BD8737" w14:textId="77777777" w:rsidR="002017F6" w:rsidRPr="002017F6" w:rsidRDefault="002017F6" w:rsidP="002017F6">
            <w:pPr>
              <w:rPr>
                <w:rFonts w:ascii="Courier New" w:hAnsi="Courier New" w:cs="Courier New"/>
                <w:b/>
                <w:color w:val="000000"/>
                <w:sz w:val="20"/>
              </w:rPr>
            </w:pPr>
            <w:r w:rsidRPr="002017F6">
              <w:rPr>
                <w:rFonts w:ascii="Courier New" w:hAnsi="Courier New" w:cs="Courier New"/>
                <w:b/>
                <w:color w:val="000000"/>
                <w:sz w:val="20"/>
              </w:rPr>
              <w:t>$15,278.90</w:t>
            </w:r>
          </w:p>
        </w:tc>
      </w:tr>
      <w:tr w:rsidR="002017F6" w:rsidRPr="002017F6" w14:paraId="78277BCC" w14:textId="77777777" w:rsidTr="002017F6">
        <w:tc>
          <w:tcPr>
            <w:tcW w:w="1657" w:type="dxa"/>
          </w:tcPr>
          <w:p w14:paraId="77439DC0" w14:textId="77777777" w:rsidR="002017F6" w:rsidRPr="002017F6" w:rsidRDefault="002017F6" w:rsidP="002017F6">
            <w:pPr>
              <w:rPr>
                <w:rFonts w:ascii="Courier New" w:hAnsi="Courier New" w:cs="Courier New"/>
                <w:b/>
                <w:color w:val="000000"/>
                <w:sz w:val="20"/>
              </w:rPr>
            </w:pPr>
            <w:r w:rsidRPr="002017F6">
              <w:rPr>
                <w:rFonts w:ascii="Courier New" w:hAnsi="Courier New" w:cs="Courier New"/>
                <w:b/>
                <w:color w:val="000000"/>
                <w:sz w:val="20"/>
              </w:rPr>
              <w:t>FOLKO</w:t>
            </w:r>
          </w:p>
        </w:tc>
        <w:tc>
          <w:tcPr>
            <w:tcW w:w="3867" w:type="dxa"/>
          </w:tcPr>
          <w:p w14:paraId="7807C881" w14:textId="77777777" w:rsidR="002017F6" w:rsidRPr="002017F6" w:rsidRDefault="002017F6" w:rsidP="002017F6">
            <w:pPr>
              <w:rPr>
                <w:rFonts w:ascii="Courier New" w:hAnsi="Courier New" w:cs="Courier New"/>
                <w:b/>
                <w:color w:val="000000"/>
                <w:sz w:val="20"/>
              </w:rPr>
            </w:pPr>
            <w:r w:rsidRPr="002017F6">
              <w:rPr>
                <w:rFonts w:ascii="Courier New" w:hAnsi="Courier New" w:cs="Courier New"/>
                <w:b/>
                <w:color w:val="000000"/>
                <w:sz w:val="20"/>
              </w:rPr>
              <w:t xml:space="preserve">Folk </w:t>
            </w:r>
            <w:proofErr w:type="spellStart"/>
            <w:r w:rsidRPr="002017F6">
              <w:rPr>
                <w:rFonts w:ascii="Courier New" w:hAnsi="Courier New" w:cs="Courier New"/>
                <w:b/>
                <w:color w:val="000000"/>
                <w:sz w:val="20"/>
              </w:rPr>
              <w:t>och</w:t>
            </w:r>
            <w:proofErr w:type="spellEnd"/>
            <w:r w:rsidRPr="002017F6">
              <w:rPr>
                <w:rFonts w:ascii="Courier New" w:hAnsi="Courier New" w:cs="Courier New"/>
                <w:b/>
                <w:color w:val="000000"/>
                <w:sz w:val="20"/>
              </w:rPr>
              <w:t xml:space="preserve"> </w:t>
            </w:r>
            <w:proofErr w:type="spellStart"/>
            <w:r w:rsidRPr="002017F6">
              <w:rPr>
                <w:rFonts w:ascii="Courier New" w:hAnsi="Courier New" w:cs="Courier New"/>
                <w:b/>
                <w:color w:val="000000"/>
                <w:sz w:val="20"/>
              </w:rPr>
              <w:t>fä</w:t>
            </w:r>
            <w:proofErr w:type="spellEnd"/>
            <w:r w:rsidRPr="002017F6">
              <w:rPr>
                <w:rFonts w:ascii="Courier New" w:hAnsi="Courier New" w:cs="Courier New"/>
                <w:b/>
                <w:color w:val="000000"/>
                <w:sz w:val="20"/>
              </w:rPr>
              <w:t xml:space="preserve"> HB</w:t>
            </w:r>
          </w:p>
        </w:tc>
        <w:tc>
          <w:tcPr>
            <w:tcW w:w="1537" w:type="dxa"/>
          </w:tcPr>
          <w:p w14:paraId="5DA40382" w14:textId="77777777" w:rsidR="002017F6" w:rsidRPr="002017F6" w:rsidRDefault="002017F6" w:rsidP="002017F6">
            <w:pPr>
              <w:rPr>
                <w:rFonts w:ascii="Courier New" w:hAnsi="Courier New" w:cs="Courier New"/>
                <w:b/>
                <w:color w:val="000000"/>
                <w:sz w:val="20"/>
              </w:rPr>
            </w:pPr>
            <w:r w:rsidRPr="002017F6">
              <w:rPr>
                <w:rFonts w:ascii="Courier New" w:hAnsi="Courier New" w:cs="Courier New"/>
                <w:b/>
                <w:color w:val="000000"/>
                <w:sz w:val="20"/>
              </w:rPr>
              <w:t>$13,644.07</w:t>
            </w:r>
          </w:p>
        </w:tc>
      </w:tr>
      <w:tr w:rsidR="002017F6" w:rsidRPr="00F1371E" w14:paraId="278F0B11" w14:textId="77777777" w:rsidTr="002017F6">
        <w:tc>
          <w:tcPr>
            <w:tcW w:w="1657" w:type="dxa"/>
          </w:tcPr>
          <w:p w14:paraId="1DC53EB1" w14:textId="77777777" w:rsidR="002017F6" w:rsidRPr="002017F6" w:rsidRDefault="002017F6" w:rsidP="002017F6">
            <w:pPr>
              <w:rPr>
                <w:rFonts w:ascii="Courier New" w:hAnsi="Courier New" w:cs="Courier New"/>
                <w:b/>
                <w:color w:val="000000"/>
                <w:sz w:val="20"/>
              </w:rPr>
            </w:pPr>
            <w:r w:rsidRPr="002017F6">
              <w:rPr>
                <w:rFonts w:ascii="Courier New" w:hAnsi="Courier New" w:cs="Courier New"/>
                <w:b/>
                <w:color w:val="000000"/>
                <w:sz w:val="20"/>
              </w:rPr>
              <w:t>SUPRD</w:t>
            </w:r>
          </w:p>
        </w:tc>
        <w:tc>
          <w:tcPr>
            <w:tcW w:w="3867" w:type="dxa"/>
          </w:tcPr>
          <w:p w14:paraId="3302D043" w14:textId="77777777" w:rsidR="002017F6" w:rsidRPr="002017F6" w:rsidRDefault="002017F6" w:rsidP="002017F6">
            <w:pPr>
              <w:rPr>
                <w:rFonts w:ascii="Courier New" w:hAnsi="Courier New" w:cs="Courier New"/>
                <w:b/>
                <w:color w:val="000000"/>
                <w:sz w:val="20"/>
              </w:rPr>
            </w:pPr>
            <w:proofErr w:type="spellStart"/>
            <w:r w:rsidRPr="002017F6">
              <w:rPr>
                <w:rFonts w:ascii="Courier New" w:hAnsi="Courier New" w:cs="Courier New"/>
                <w:b/>
                <w:color w:val="000000"/>
                <w:sz w:val="20"/>
              </w:rPr>
              <w:t>Suprêmes</w:t>
            </w:r>
            <w:proofErr w:type="spellEnd"/>
            <w:r w:rsidRPr="002017F6">
              <w:rPr>
                <w:rFonts w:ascii="Courier New" w:hAnsi="Courier New" w:cs="Courier New"/>
                <w:b/>
                <w:color w:val="000000"/>
                <w:sz w:val="20"/>
              </w:rPr>
              <w:t xml:space="preserve"> </w:t>
            </w:r>
            <w:proofErr w:type="spellStart"/>
            <w:r w:rsidRPr="002017F6">
              <w:rPr>
                <w:rFonts w:ascii="Courier New" w:hAnsi="Courier New" w:cs="Courier New"/>
                <w:b/>
                <w:color w:val="000000"/>
                <w:sz w:val="20"/>
              </w:rPr>
              <w:t>délices</w:t>
            </w:r>
            <w:proofErr w:type="spellEnd"/>
          </w:p>
        </w:tc>
        <w:tc>
          <w:tcPr>
            <w:tcW w:w="1537" w:type="dxa"/>
          </w:tcPr>
          <w:p w14:paraId="0DFC6A84" w14:textId="77777777" w:rsidR="002017F6" w:rsidRPr="002017F6" w:rsidRDefault="002017F6" w:rsidP="002017F6">
            <w:pPr>
              <w:rPr>
                <w:rFonts w:ascii="Courier New" w:hAnsi="Courier New" w:cs="Courier New"/>
                <w:b/>
                <w:color w:val="000000"/>
                <w:sz w:val="20"/>
              </w:rPr>
            </w:pPr>
            <w:r w:rsidRPr="002017F6">
              <w:rPr>
                <w:rFonts w:ascii="Courier New" w:hAnsi="Courier New" w:cs="Courier New"/>
                <w:b/>
                <w:color w:val="000000"/>
                <w:sz w:val="20"/>
              </w:rPr>
              <w:t>$11,644.60</w:t>
            </w:r>
          </w:p>
        </w:tc>
      </w:tr>
    </w:tbl>
    <w:p w14:paraId="35A85F19" w14:textId="77777777" w:rsidR="00E74F3F" w:rsidRDefault="00E74F3F" w:rsidP="0039758F">
      <w:pPr>
        <w:pStyle w:val="SQLCode"/>
      </w:pPr>
    </w:p>
    <w:p w14:paraId="17550658" w14:textId="77777777" w:rsidR="00E74F3F" w:rsidRDefault="00E74F3F" w:rsidP="00E74F3F">
      <w:pPr>
        <w:pStyle w:val="Heading2"/>
      </w:pPr>
      <w:r>
        <w:t>Question 3.4</w:t>
      </w:r>
    </w:p>
    <w:p w14:paraId="33E123A7" w14:textId="77777777" w:rsidR="00154C14" w:rsidRPr="00154C14" w:rsidRDefault="00154C14" w:rsidP="00154C14">
      <w:pPr>
        <w:pStyle w:val="SQLCode"/>
      </w:pPr>
      <w:r w:rsidRPr="00154C14">
        <w:t>SELECT MONTH(</w:t>
      </w:r>
      <w:proofErr w:type="spellStart"/>
      <w:r w:rsidRPr="00154C14">
        <w:t>OrderDate</w:t>
      </w:r>
      <w:proofErr w:type="spellEnd"/>
      <w:r w:rsidRPr="00154C14">
        <w:t>) Month, YEAR(</w:t>
      </w:r>
      <w:proofErr w:type="spellStart"/>
      <w:r w:rsidRPr="00154C14">
        <w:t>OrderDate</w:t>
      </w:r>
      <w:proofErr w:type="spellEnd"/>
      <w:r w:rsidRPr="00154C14">
        <w:t xml:space="preserve">) Year, AVG(CAST(DATEDIFF(d, </w:t>
      </w:r>
      <w:proofErr w:type="spellStart"/>
      <w:r w:rsidRPr="00154C14">
        <w:t>OrderDate</w:t>
      </w:r>
      <w:proofErr w:type="spellEnd"/>
      <w:r w:rsidRPr="00154C14">
        <w:t xml:space="preserve">, </w:t>
      </w:r>
      <w:proofErr w:type="spellStart"/>
      <w:r w:rsidRPr="00154C14">
        <w:t>ShippedDate</w:t>
      </w:r>
      <w:proofErr w:type="spellEnd"/>
      <w:r w:rsidRPr="00154C14">
        <w:t xml:space="preserve">) As DECIMAL(10,2))) As </w:t>
      </w:r>
      <w:proofErr w:type="spellStart"/>
      <w:r w:rsidRPr="00154C14">
        <w:t>ShipTime</w:t>
      </w:r>
      <w:proofErr w:type="spellEnd"/>
    </w:p>
    <w:p w14:paraId="5F2194A8" w14:textId="77777777" w:rsidR="00154C14" w:rsidRDefault="00154C14" w:rsidP="00154C14">
      <w:pPr>
        <w:pStyle w:val="SQLCode"/>
      </w:pPr>
      <w:r w:rsidRPr="00154C14">
        <w:tab/>
        <w:t xml:space="preserve">FROM orders </w:t>
      </w:r>
    </w:p>
    <w:p w14:paraId="2650ECD1" w14:textId="77777777" w:rsidR="00154C14" w:rsidRPr="00154C14" w:rsidRDefault="00480D2D" w:rsidP="00154C14">
      <w:pPr>
        <w:pStyle w:val="SQLCode"/>
      </w:pPr>
      <w:r>
        <w:tab/>
        <w:t xml:space="preserve">WHERE </w:t>
      </w:r>
      <w:proofErr w:type="spellStart"/>
      <w:r>
        <w:t>ShippedDat</w:t>
      </w:r>
      <w:r w:rsidR="00154C14">
        <w:t>e</w:t>
      </w:r>
      <w:proofErr w:type="spellEnd"/>
      <w:r w:rsidR="00154C14">
        <w:t xml:space="preserve"> IS NOT NULL</w:t>
      </w:r>
    </w:p>
    <w:p w14:paraId="0999C41A" w14:textId="77777777" w:rsidR="00154C14" w:rsidRPr="00154C14" w:rsidRDefault="00154C14" w:rsidP="00154C14">
      <w:pPr>
        <w:pStyle w:val="SQLCode"/>
      </w:pPr>
      <w:r w:rsidRPr="00154C14">
        <w:tab/>
        <w:t>GROUP BY YEAR(</w:t>
      </w:r>
      <w:proofErr w:type="spellStart"/>
      <w:r w:rsidRPr="00154C14">
        <w:t>OrderDate</w:t>
      </w:r>
      <w:proofErr w:type="spellEnd"/>
      <w:r w:rsidRPr="00154C14">
        <w:t>),MONTH(</w:t>
      </w:r>
      <w:proofErr w:type="spellStart"/>
      <w:r w:rsidRPr="00154C14">
        <w:t>OrderDate</w:t>
      </w:r>
      <w:proofErr w:type="spellEnd"/>
      <w:r w:rsidRPr="00154C14">
        <w:t>)</w:t>
      </w:r>
    </w:p>
    <w:p w14:paraId="6B04D96F" w14:textId="77777777" w:rsidR="00154C14" w:rsidRDefault="00154C14" w:rsidP="00154C14">
      <w:pPr>
        <w:pStyle w:val="SQLCode"/>
      </w:pPr>
      <w:r w:rsidRPr="00154C14">
        <w:tab/>
        <w:t>ORDER BY Year ASC, Month ASC</w:t>
      </w:r>
    </w:p>
    <w:p w14:paraId="341655CF" w14:textId="77777777" w:rsidR="00154C14" w:rsidRPr="00154C14" w:rsidRDefault="00154C14" w:rsidP="00154C14">
      <w:pPr>
        <w:pStyle w:val="SQLCode"/>
      </w:pPr>
    </w:p>
    <w:tbl>
      <w:tblPr>
        <w:tblStyle w:val="TableGrid"/>
        <w:tblW w:w="0" w:type="auto"/>
        <w:tblLook w:val="04A0" w:firstRow="1" w:lastRow="0" w:firstColumn="1" w:lastColumn="0" w:noHBand="0" w:noVBand="1"/>
      </w:tblPr>
      <w:tblGrid>
        <w:gridCol w:w="937"/>
        <w:gridCol w:w="817"/>
        <w:gridCol w:w="1417"/>
      </w:tblGrid>
      <w:tr w:rsidR="00154C14" w:rsidRPr="00154C14" w14:paraId="69B4F111" w14:textId="77777777" w:rsidTr="00154C14">
        <w:tc>
          <w:tcPr>
            <w:tcW w:w="937" w:type="dxa"/>
          </w:tcPr>
          <w:p w14:paraId="57E6C1FC" w14:textId="77777777" w:rsidR="00154C14" w:rsidRPr="00C648F5" w:rsidRDefault="00154C14" w:rsidP="00154C14">
            <w:pPr>
              <w:pStyle w:val="SQLCode"/>
            </w:pPr>
            <w:r w:rsidRPr="00C648F5">
              <w:t>Month</w:t>
            </w:r>
          </w:p>
        </w:tc>
        <w:tc>
          <w:tcPr>
            <w:tcW w:w="817" w:type="dxa"/>
          </w:tcPr>
          <w:p w14:paraId="4AACCDF1" w14:textId="77777777" w:rsidR="00154C14" w:rsidRPr="00C648F5" w:rsidRDefault="00154C14" w:rsidP="00154C14">
            <w:pPr>
              <w:pStyle w:val="SQLCode"/>
            </w:pPr>
            <w:r w:rsidRPr="00C648F5">
              <w:t>Year</w:t>
            </w:r>
          </w:p>
        </w:tc>
        <w:tc>
          <w:tcPr>
            <w:tcW w:w="1417" w:type="dxa"/>
          </w:tcPr>
          <w:p w14:paraId="626577E1" w14:textId="77777777" w:rsidR="00154C14" w:rsidRPr="00C648F5" w:rsidRDefault="00154C14" w:rsidP="00154C14">
            <w:pPr>
              <w:pStyle w:val="SQLCode"/>
            </w:pPr>
            <w:proofErr w:type="spellStart"/>
            <w:r w:rsidRPr="00C648F5">
              <w:t>ShipTime</w:t>
            </w:r>
            <w:proofErr w:type="spellEnd"/>
          </w:p>
        </w:tc>
      </w:tr>
      <w:tr w:rsidR="00154C14" w:rsidRPr="00154C14" w14:paraId="03B8943B" w14:textId="77777777" w:rsidTr="00154C14">
        <w:tc>
          <w:tcPr>
            <w:tcW w:w="937" w:type="dxa"/>
          </w:tcPr>
          <w:p w14:paraId="5D90FC74" w14:textId="77777777" w:rsidR="00154C14" w:rsidRPr="00C648F5" w:rsidRDefault="00154C14" w:rsidP="00154C14">
            <w:pPr>
              <w:pStyle w:val="SQLCode"/>
            </w:pPr>
            <w:r w:rsidRPr="00C648F5">
              <w:t>7</w:t>
            </w:r>
          </w:p>
        </w:tc>
        <w:tc>
          <w:tcPr>
            <w:tcW w:w="817" w:type="dxa"/>
          </w:tcPr>
          <w:p w14:paraId="1E31E1D5" w14:textId="77777777" w:rsidR="00154C14" w:rsidRPr="00C648F5" w:rsidRDefault="00154C14" w:rsidP="00154C14">
            <w:pPr>
              <w:pStyle w:val="SQLCode"/>
            </w:pPr>
            <w:r w:rsidRPr="00C648F5">
              <w:t>1996</w:t>
            </w:r>
          </w:p>
        </w:tc>
        <w:tc>
          <w:tcPr>
            <w:tcW w:w="1417" w:type="dxa"/>
          </w:tcPr>
          <w:p w14:paraId="7AB16D3C" w14:textId="77777777" w:rsidR="00154C14" w:rsidRPr="00C648F5" w:rsidRDefault="00154C14" w:rsidP="00154C14">
            <w:pPr>
              <w:pStyle w:val="SQLCode"/>
            </w:pPr>
            <w:r w:rsidRPr="00C648F5">
              <w:t>8.045454</w:t>
            </w:r>
          </w:p>
        </w:tc>
      </w:tr>
      <w:tr w:rsidR="00154C14" w:rsidRPr="00154C14" w14:paraId="60221573" w14:textId="77777777" w:rsidTr="00154C14">
        <w:tc>
          <w:tcPr>
            <w:tcW w:w="937" w:type="dxa"/>
          </w:tcPr>
          <w:p w14:paraId="5B1B519B" w14:textId="77777777" w:rsidR="00154C14" w:rsidRPr="00C648F5" w:rsidRDefault="00154C14" w:rsidP="00154C14">
            <w:pPr>
              <w:pStyle w:val="SQLCode"/>
            </w:pPr>
            <w:r w:rsidRPr="00C648F5">
              <w:t>8</w:t>
            </w:r>
          </w:p>
        </w:tc>
        <w:tc>
          <w:tcPr>
            <w:tcW w:w="817" w:type="dxa"/>
          </w:tcPr>
          <w:p w14:paraId="42168DA9" w14:textId="77777777" w:rsidR="00154C14" w:rsidRPr="00C648F5" w:rsidRDefault="00154C14" w:rsidP="00154C14">
            <w:pPr>
              <w:pStyle w:val="SQLCode"/>
            </w:pPr>
            <w:r w:rsidRPr="00C648F5">
              <w:t>1996</w:t>
            </w:r>
          </w:p>
        </w:tc>
        <w:tc>
          <w:tcPr>
            <w:tcW w:w="1417" w:type="dxa"/>
          </w:tcPr>
          <w:p w14:paraId="76456AE0" w14:textId="77777777" w:rsidR="00154C14" w:rsidRPr="00C648F5" w:rsidRDefault="00154C14" w:rsidP="00154C14">
            <w:pPr>
              <w:pStyle w:val="SQLCode"/>
            </w:pPr>
            <w:r w:rsidRPr="00C648F5">
              <w:t>8.000000</w:t>
            </w:r>
          </w:p>
        </w:tc>
      </w:tr>
      <w:tr w:rsidR="00154C14" w:rsidRPr="00154C14" w14:paraId="143BDEC1" w14:textId="77777777" w:rsidTr="00154C14">
        <w:tc>
          <w:tcPr>
            <w:tcW w:w="937" w:type="dxa"/>
          </w:tcPr>
          <w:p w14:paraId="169DC335" w14:textId="77777777" w:rsidR="00154C14" w:rsidRPr="00C648F5" w:rsidRDefault="00154C14" w:rsidP="00154C14">
            <w:pPr>
              <w:pStyle w:val="SQLCode"/>
            </w:pPr>
            <w:r w:rsidRPr="00C648F5">
              <w:t>9</w:t>
            </w:r>
          </w:p>
        </w:tc>
        <w:tc>
          <w:tcPr>
            <w:tcW w:w="817" w:type="dxa"/>
          </w:tcPr>
          <w:p w14:paraId="3D568758" w14:textId="77777777" w:rsidR="00154C14" w:rsidRPr="00C648F5" w:rsidRDefault="00154C14" w:rsidP="00154C14">
            <w:pPr>
              <w:pStyle w:val="SQLCode"/>
            </w:pPr>
            <w:r w:rsidRPr="00C648F5">
              <w:t>1996</w:t>
            </w:r>
          </w:p>
        </w:tc>
        <w:tc>
          <w:tcPr>
            <w:tcW w:w="1417" w:type="dxa"/>
          </w:tcPr>
          <w:p w14:paraId="3B93128F" w14:textId="77777777" w:rsidR="00154C14" w:rsidRPr="00C648F5" w:rsidRDefault="00154C14" w:rsidP="00154C14">
            <w:pPr>
              <w:pStyle w:val="SQLCode"/>
            </w:pPr>
            <w:r w:rsidRPr="00C648F5">
              <w:t>10.608695</w:t>
            </w:r>
          </w:p>
        </w:tc>
      </w:tr>
      <w:tr w:rsidR="00154C14" w:rsidRPr="00154C14" w14:paraId="3F846573" w14:textId="77777777" w:rsidTr="00154C14">
        <w:tc>
          <w:tcPr>
            <w:tcW w:w="937" w:type="dxa"/>
          </w:tcPr>
          <w:p w14:paraId="57DD4DAE" w14:textId="77777777" w:rsidR="00154C14" w:rsidRPr="00C648F5" w:rsidRDefault="00154C14" w:rsidP="00154C14">
            <w:pPr>
              <w:pStyle w:val="SQLCode"/>
            </w:pPr>
            <w:r w:rsidRPr="00C648F5">
              <w:t>10</w:t>
            </w:r>
          </w:p>
        </w:tc>
        <w:tc>
          <w:tcPr>
            <w:tcW w:w="817" w:type="dxa"/>
          </w:tcPr>
          <w:p w14:paraId="5FF9F58F" w14:textId="77777777" w:rsidR="00154C14" w:rsidRPr="00C648F5" w:rsidRDefault="00154C14" w:rsidP="00154C14">
            <w:pPr>
              <w:pStyle w:val="SQLCode"/>
            </w:pPr>
            <w:r w:rsidRPr="00C648F5">
              <w:t>1996</w:t>
            </w:r>
          </w:p>
        </w:tc>
        <w:tc>
          <w:tcPr>
            <w:tcW w:w="1417" w:type="dxa"/>
          </w:tcPr>
          <w:p w14:paraId="134E57A1" w14:textId="77777777" w:rsidR="00154C14" w:rsidRPr="00C648F5" w:rsidRDefault="00154C14" w:rsidP="00154C14">
            <w:pPr>
              <w:pStyle w:val="SQLCode"/>
            </w:pPr>
            <w:r w:rsidRPr="00C648F5">
              <w:t>6.500000</w:t>
            </w:r>
          </w:p>
        </w:tc>
      </w:tr>
      <w:tr w:rsidR="00154C14" w:rsidRPr="00154C14" w14:paraId="7CAD6F7C" w14:textId="77777777" w:rsidTr="00154C14">
        <w:tc>
          <w:tcPr>
            <w:tcW w:w="937" w:type="dxa"/>
          </w:tcPr>
          <w:p w14:paraId="5534BBD3" w14:textId="77777777" w:rsidR="00154C14" w:rsidRPr="00C648F5" w:rsidRDefault="00154C14" w:rsidP="00154C14">
            <w:pPr>
              <w:pStyle w:val="SQLCode"/>
            </w:pPr>
            <w:r w:rsidRPr="00C648F5">
              <w:t>11</w:t>
            </w:r>
          </w:p>
        </w:tc>
        <w:tc>
          <w:tcPr>
            <w:tcW w:w="817" w:type="dxa"/>
          </w:tcPr>
          <w:p w14:paraId="63167FB1" w14:textId="77777777" w:rsidR="00154C14" w:rsidRPr="00C648F5" w:rsidRDefault="00154C14" w:rsidP="00154C14">
            <w:pPr>
              <w:pStyle w:val="SQLCode"/>
            </w:pPr>
            <w:r w:rsidRPr="00C648F5">
              <w:t>1996</w:t>
            </w:r>
          </w:p>
        </w:tc>
        <w:tc>
          <w:tcPr>
            <w:tcW w:w="1417" w:type="dxa"/>
          </w:tcPr>
          <w:p w14:paraId="712D94AC" w14:textId="77777777" w:rsidR="00154C14" w:rsidRPr="00C648F5" w:rsidRDefault="00154C14" w:rsidP="00154C14">
            <w:pPr>
              <w:pStyle w:val="SQLCode"/>
            </w:pPr>
            <w:r w:rsidRPr="00C648F5">
              <w:t>8.360000</w:t>
            </w:r>
          </w:p>
        </w:tc>
      </w:tr>
      <w:tr w:rsidR="00154C14" w:rsidRPr="00154C14" w14:paraId="73045F54" w14:textId="77777777" w:rsidTr="00154C14">
        <w:tc>
          <w:tcPr>
            <w:tcW w:w="937" w:type="dxa"/>
          </w:tcPr>
          <w:p w14:paraId="249AE28E" w14:textId="77777777" w:rsidR="00154C14" w:rsidRPr="00C648F5" w:rsidRDefault="00154C14" w:rsidP="00154C14">
            <w:pPr>
              <w:pStyle w:val="SQLCode"/>
            </w:pPr>
            <w:r w:rsidRPr="00C648F5">
              <w:t>12</w:t>
            </w:r>
          </w:p>
        </w:tc>
        <w:tc>
          <w:tcPr>
            <w:tcW w:w="817" w:type="dxa"/>
          </w:tcPr>
          <w:p w14:paraId="64F23AD3" w14:textId="77777777" w:rsidR="00154C14" w:rsidRPr="00C648F5" w:rsidRDefault="00154C14" w:rsidP="00154C14">
            <w:pPr>
              <w:pStyle w:val="SQLCode"/>
            </w:pPr>
            <w:r w:rsidRPr="00C648F5">
              <w:t>1996</w:t>
            </w:r>
          </w:p>
        </w:tc>
        <w:tc>
          <w:tcPr>
            <w:tcW w:w="1417" w:type="dxa"/>
          </w:tcPr>
          <w:p w14:paraId="3BC7974E" w14:textId="77777777" w:rsidR="00154C14" w:rsidRPr="00C648F5" w:rsidRDefault="00154C14" w:rsidP="00154C14">
            <w:pPr>
              <w:pStyle w:val="SQLCode"/>
            </w:pPr>
            <w:r w:rsidRPr="00C648F5">
              <w:t>7.516129</w:t>
            </w:r>
          </w:p>
        </w:tc>
      </w:tr>
      <w:tr w:rsidR="00154C14" w:rsidRPr="00154C14" w14:paraId="3ABE64A8" w14:textId="77777777" w:rsidTr="00154C14">
        <w:tc>
          <w:tcPr>
            <w:tcW w:w="937" w:type="dxa"/>
          </w:tcPr>
          <w:p w14:paraId="09CA0B1C" w14:textId="77777777" w:rsidR="00154C14" w:rsidRPr="00C648F5" w:rsidRDefault="00154C14" w:rsidP="00154C14">
            <w:pPr>
              <w:pStyle w:val="SQLCode"/>
            </w:pPr>
            <w:r w:rsidRPr="00C648F5">
              <w:t>1</w:t>
            </w:r>
          </w:p>
        </w:tc>
        <w:tc>
          <w:tcPr>
            <w:tcW w:w="817" w:type="dxa"/>
          </w:tcPr>
          <w:p w14:paraId="2718F2BC" w14:textId="77777777" w:rsidR="00154C14" w:rsidRPr="00C648F5" w:rsidRDefault="00154C14" w:rsidP="00154C14">
            <w:pPr>
              <w:pStyle w:val="SQLCode"/>
            </w:pPr>
            <w:r w:rsidRPr="00C648F5">
              <w:t>1997</w:t>
            </w:r>
          </w:p>
        </w:tc>
        <w:tc>
          <w:tcPr>
            <w:tcW w:w="1417" w:type="dxa"/>
          </w:tcPr>
          <w:p w14:paraId="0324EDAB" w14:textId="77777777" w:rsidR="00154C14" w:rsidRPr="00C648F5" w:rsidRDefault="00154C14" w:rsidP="00154C14">
            <w:pPr>
              <w:pStyle w:val="SQLCode"/>
            </w:pPr>
            <w:r w:rsidRPr="00C648F5">
              <w:t>9.969696</w:t>
            </w:r>
          </w:p>
        </w:tc>
      </w:tr>
      <w:tr w:rsidR="00154C14" w:rsidRPr="00154C14" w14:paraId="6AF455ED" w14:textId="77777777" w:rsidTr="00154C14">
        <w:tc>
          <w:tcPr>
            <w:tcW w:w="937" w:type="dxa"/>
          </w:tcPr>
          <w:p w14:paraId="352848F7" w14:textId="77777777" w:rsidR="00154C14" w:rsidRPr="00C648F5" w:rsidRDefault="00154C14" w:rsidP="00154C14">
            <w:pPr>
              <w:pStyle w:val="SQLCode"/>
            </w:pPr>
            <w:r w:rsidRPr="00C648F5">
              <w:t>2</w:t>
            </w:r>
          </w:p>
        </w:tc>
        <w:tc>
          <w:tcPr>
            <w:tcW w:w="817" w:type="dxa"/>
          </w:tcPr>
          <w:p w14:paraId="65840498" w14:textId="77777777" w:rsidR="00154C14" w:rsidRPr="00C648F5" w:rsidRDefault="00154C14" w:rsidP="00154C14">
            <w:pPr>
              <w:pStyle w:val="SQLCode"/>
            </w:pPr>
            <w:r w:rsidRPr="00C648F5">
              <w:t>1997</w:t>
            </w:r>
          </w:p>
        </w:tc>
        <w:tc>
          <w:tcPr>
            <w:tcW w:w="1417" w:type="dxa"/>
          </w:tcPr>
          <w:p w14:paraId="14B12565" w14:textId="77777777" w:rsidR="00154C14" w:rsidRPr="00C648F5" w:rsidRDefault="00154C14" w:rsidP="00154C14">
            <w:pPr>
              <w:pStyle w:val="SQLCode"/>
            </w:pPr>
            <w:r w:rsidRPr="00C648F5">
              <w:t>9.310344</w:t>
            </w:r>
          </w:p>
        </w:tc>
      </w:tr>
      <w:tr w:rsidR="00154C14" w:rsidRPr="00154C14" w14:paraId="4550DB89" w14:textId="77777777" w:rsidTr="00154C14">
        <w:tc>
          <w:tcPr>
            <w:tcW w:w="937" w:type="dxa"/>
          </w:tcPr>
          <w:p w14:paraId="3A9154D1" w14:textId="77777777" w:rsidR="00154C14" w:rsidRPr="00C648F5" w:rsidRDefault="00154C14" w:rsidP="00154C14">
            <w:pPr>
              <w:pStyle w:val="SQLCode"/>
            </w:pPr>
            <w:r w:rsidRPr="00C648F5">
              <w:t>3</w:t>
            </w:r>
          </w:p>
        </w:tc>
        <w:tc>
          <w:tcPr>
            <w:tcW w:w="817" w:type="dxa"/>
          </w:tcPr>
          <w:p w14:paraId="746FA92B" w14:textId="77777777" w:rsidR="00154C14" w:rsidRPr="00C648F5" w:rsidRDefault="00154C14" w:rsidP="00154C14">
            <w:pPr>
              <w:pStyle w:val="SQLCode"/>
            </w:pPr>
            <w:r w:rsidRPr="00C648F5">
              <w:t>1997</w:t>
            </w:r>
          </w:p>
        </w:tc>
        <w:tc>
          <w:tcPr>
            <w:tcW w:w="1417" w:type="dxa"/>
          </w:tcPr>
          <w:p w14:paraId="7AB9CF41" w14:textId="77777777" w:rsidR="00154C14" w:rsidRPr="00C648F5" w:rsidRDefault="00154C14" w:rsidP="00154C14">
            <w:pPr>
              <w:pStyle w:val="SQLCode"/>
            </w:pPr>
            <w:r w:rsidRPr="00C648F5">
              <w:t>8.300000</w:t>
            </w:r>
          </w:p>
        </w:tc>
      </w:tr>
      <w:tr w:rsidR="00154C14" w:rsidRPr="00154C14" w14:paraId="0BCA63D0" w14:textId="77777777" w:rsidTr="00154C14">
        <w:tc>
          <w:tcPr>
            <w:tcW w:w="937" w:type="dxa"/>
          </w:tcPr>
          <w:p w14:paraId="4A02F867" w14:textId="77777777" w:rsidR="00154C14" w:rsidRPr="00C648F5" w:rsidRDefault="00154C14" w:rsidP="00154C14">
            <w:pPr>
              <w:pStyle w:val="SQLCode"/>
            </w:pPr>
            <w:r w:rsidRPr="00C648F5">
              <w:t>4</w:t>
            </w:r>
          </w:p>
        </w:tc>
        <w:tc>
          <w:tcPr>
            <w:tcW w:w="817" w:type="dxa"/>
          </w:tcPr>
          <w:p w14:paraId="6F0054E4" w14:textId="77777777" w:rsidR="00154C14" w:rsidRPr="00C648F5" w:rsidRDefault="00154C14" w:rsidP="00154C14">
            <w:pPr>
              <w:pStyle w:val="SQLCode"/>
            </w:pPr>
            <w:r w:rsidRPr="00C648F5">
              <w:t>1997</w:t>
            </w:r>
          </w:p>
        </w:tc>
        <w:tc>
          <w:tcPr>
            <w:tcW w:w="1417" w:type="dxa"/>
          </w:tcPr>
          <w:p w14:paraId="7AC5A7FC" w14:textId="77777777" w:rsidR="00154C14" w:rsidRPr="00C648F5" w:rsidRDefault="00154C14" w:rsidP="00154C14">
            <w:pPr>
              <w:pStyle w:val="SQLCode"/>
            </w:pPr>
            <w:r w:rsidRPr="00C648F5">
              <w:t>9.000000</w:t>
            </w:r>
          </w:p>
        </w:tc>
      </w:tr>
      <w:tr w:rsidR="00154C14" w:rsidRPr="00154C14" w14:paraId="26B975C7" w14:textId="77777777" w:rsidTr="00154C14">
        <w:tc>
          <w:tcPr>
            <w:tcW w:w="937" w:type="dxa"/>
          </w:tcPr>
          <w:p w14:paraId="6E63E060" w14:textId="77777777" w:rsidR="00154C14" w:rsidRPr="00C648F5" w:rsidRDefault="00154C14" w:rsidP="00154C14">
            <w:pPr>
              <w:pStyle w:val="SQLCode"/>
            </w:pPr>
            <w:r w:rsidRPr="00C648F5">
              <w:t>5</w:t>
            </w:r>
          </w:p>
        </w:tc>
        <w:tc>
          <w:tcPr>
            <w:tcW w:w="817" w:type="dxa"/>
          </w:tcPr>
          <w:p w14:paraId="08A3BD76" w14:textId="77777777" w:rsidR="00154C14" w:rsidRPr="00C648F5" w:rsidRDefault="00154C14" w:rsidP="00154C14">
            <w:pPr>
              <w:pStyle w:val="SQLCode"/>
            </w:pPr>
            <w:r w:rsidRPr="00C648F5">
              <w:t>1997</w:t>
            </w:r>
          </w:p>
        </w:tc>
        <w:tc>
          <w:tcPr>
            <w:tcW w:w="1417" w:type="dxa"/>
          </w:tcPr>
          <w:p w14:paraId="0CA811A4" w14:textId="77777777" w:rsidR="00154C14" w:rsidRPr="00C648F5" w:rsidRDefault="00154C14" w:rsidP="00154C14">
            <w:pPr>
              <w:pStyle w:val="SQLCode"/>
            </w:pPr>
            <w:r w:rsidRPr="00C648F5">
              <w:t>9.156250</w:t>
            </w:r>
          </w:p>
        </w:tc>
      </w:tr>
      <w:tr w:rsidR="00154C14" w:rsidRPr="00154C14" w14:paraId="4CA109B0" w14:textId="77777777" w:rsidTr="00154C14">
        <w:tc>
          <w:tcPr>
            <w:tcW w:w="937" w:type="dxa"/>
          </w:tcPr>
          <w:p w14:paraId="33E82BC9" w14:textId="77777777" w:rsidR="00154C14" w:rsidRPr="00C648F5" w:rsidRDefault="00154C14" w:rsidP="00154C14">
            <w:pPr>
              <w:pStyle w:val="SQLCode"/>
            </w:pPr>
            <w:r w:rsidRPr="00C648F5">
              <w:t>6</w:t>
            </w:r>
          </w:p>
        </w:tc>
        <w:tc>
          <w:tcPr>
            <w:tcW w:w="817" w:type="dxa"/>
          </w:tcPr>
          <w:p w14:paraId="6CE48559" w14:textId="77777777" w:rsidR="00154C14" w:rsidRPr="00C648F5" w:rsidRDefault="00154C14" w:rsidP="00154C14">
            <w:pPr>
              <w:pStyle w:val="SQLCode"/>
            </w:pPr>
            <w:r w:rsidRPr="00C648F5">
              <w:t>1997</w:t>
            </w:r>
          </w:p>
        </w:tc>
        <w:tc>
          <w:tcPr>
            <w:tcW w:w="1417" w:type="dxa"/>
          </w:tcPr>
          <w:p w14:paraId="15DCA48A" w14:textId="77777777" w:rsidR="00154C14" w:rsidRPr="00C648F5" w:rsidRDefault="00154C14" w:rsidP="00154C14">
            <w:pPr>
              <w:pStyle w:val="SQLCode"/>
            </w:pPr>
            <w:r w:rsidRPr="00C648F5">
              <w:t>8.833333</w:t>
            </w:r>
          </w:p>
        </w:tc>
      </w:tr>
      <w:tr w:rsidR="00154C14" w:rsidRPr="00154C14" w14:paraId="04700DF4" w14:textId="77777777" w:rsidTr="00154C14">
        <w:tc>
          <w:tcPr>
            <w:tcW w:w="937" w:type="dxa"/>
          </w:tcPr>
          <w:p w14:paraId="58FD90AF" w14:textId="77777777" w:rsidR="00154C14" w:rsidRPr="00C648F5" w:rsidRDefault="00154C14" w:rsidP="00154C14">
            <w:pPr>
              <w:pStyle w:val="SQLCode"/>
            </w:pPr>
            <w:r w:rsidRPr="00C648F5">
              <w:t>7</w:t>
            </w:r>
          </w:p>
        </w:tc>
        <w:tc>
          <w:tcPr>
            <w:tcW w:w="817" w:type="dxa"/>
          </w:tcPr>
          <w:p w14:paraId="12A46B0F" w14:textId="77777777" w:rsidR="00154C14" w:rsidRPr="00C648F5" w:rsidRDefault="00154C14" w:rsidP="00154C14">
            <w:pPr>
              <w:pStyle w:val="SQLCode"/>
            </w:pPr>
            <w:r w:rsidRPr="00C648F5">
              <w:t>1997</w:t>
            </w:r>
          </w:p>
        </w:tc>
        <w:tc>
          <w:tcPr>
            <w:tcW w:w="1417" w:type="dxa"/>
          </w:tcPr>
          <w:p w14:paraId="48ABDDFD" w14:textId="77777777" w:rsidR="00154C14" w:rsidRPr="00C648F5" w:rsidRDefault="00154C14" w:rsidP="00154C14">
            <w:pPr>
              <w:pStyle w:val="SQLCode"/>
            </w:pPr>
            <w:r w:rsidRPr="00C648F5">
              <w:t>8.696969</w:t>
            </w:r>
          </w:p>
        </w:tc>
      </w:tr>
      <w:tr w:rsidR="00154C14" w:rsidRPr="00154C14" w14:paraId="36FD6D5A" w14:textId="77777777" w:rsidTr="00154C14">
        <w:tc>
          <w:tcPr>
            <w:tcW w:w="937" w:type="dxa"/>
          </w:tcPr>
          <w:p w14:paraId="59D3F15A" w14:textId="77777777" w:rsidR="00154C14" w:rsidRPr="00C648F5" w:rsidRDefault="00154C14" w:rsidP="00154C14">
            <w:pPr>
              <w:pStyle w:val="SQLCode"/>
            </w:pPr>
            <w:r w:rsidRPr="00C648F5">
              <w:t>8</w:t>
            </w:r>
          </w:p>
        </w:tc>
        <w:tc>
          <w:tcPr>
            <w:tcW w:w="817" w:type="dxa"/>
          </w:tcPr>
          <w:p w14:paraId="32DEEDE0" w14:textId="77777777" w:rsidR="00154C14" w:rsidRPr="00C648F5" w:rsidRDefault="00154C14" w:rsidP="00154C14">
            <w:pPr>
              <w:pStyle w:val="SQLCode"/>
            </w:pPr>
            <w:r w:rsidRPr="00C648F5">
              <w:t>1997</w:t>
            </w:r>
          </w:p>
        </w:tc>
        <w:tc>
          <w:tcPr>
            <w:tcW w:w="1417" w:type="dxa"/>
          </w:tcPr>
          <w:p w14:paraId="2D587E99" w14:textId="77777777" w:rsidR="00154C14" w:rsidRPr="00C648F5" w:rsidRDefault="00154C14" w:rsidP="00154C14">
            <w:pPr>
              <w:pStyle w:val="SQLCode"/>
            </w:pPr>
            <w:r w:rsidRPr="00C648F5">
              <w:t>6.787878</w:t>
            </w:r>
          </w:p>
        </w:tc>
      </w:tr>
      <w:tr w:rsidR="00154C14" w:rsidRPr="00154C14" w14:paraId="77D325F0" w14:textId="77777777" w:rsidTr="00154C14">
        <w:tc>
          <w:tcPr>
            <w:tcW w:w="937" w:type="dxa"/>
          </w:tcPr>
          <w:p w14:paraId="3358F142" w14:textId="77777777" w:rsidR="00154C14" w:rsidRPr="00C648F5" w:rsidRDefault="00154C14" w:rsidP="00154C14">
            <w:pPr>
              <w:pStyle w:val="SQLCode"/>
            </w:pPr>
            <w:r w:rsidRPr="00C648F5">
              <w:t>9</w:t>
            </w:r>
          </w:p>
        </w:tc>
        <w:tc>
          <w:tcPr>
            <w:tcW w:w="817" w:type="dxa"/>
          </w:tcPr>
          <w:p w14:paraId="762C4977" w14:textId="77777777" w:rsidR="00154C14" w:rsidRPr="00C648F5" w:rsidRDefault="00154C14" w:rsidP="00154C14">
            <w:pPr>
              <w:pStyle w:val="SQLCode"/>
            </w:pPr>
            <w:r w:rsidRPr="00C648F5">
              <w:t>1997</w:t>
            </w:r>
          </w:p>
        </w:tc>
        <w:tc>
          <w:tcPr>
            <w:tcW w:w="1417" w:type="dxa"/>
          </w:tcPr>
          <w:p w14:paraId="1C0B47EE" w14:textId="77777777" w:rsidR="00154C14" w:rsidRPr="00C648F5" w:rsidRDefault="00154C14" w:rsidP="00154C14">
            <w:pPr>
              <w:pStyle w:val="SQLCode"/>
            </w:pPr>
            <w:r w:rsidRPr="00C648F5">
              <w:t>9.135135</w:t>
            </w:r>
          </w:p>
        </w:tc>
      </w:tr>
      <w:tr w:rsidR="00154C14" w:rsidRPr="00154C14" w14:paraId="529F5787" w14:textId="77777777" w:rsidTr="00154C14">
        <w:tc>
          <w:tcPr>
            <w:tcW w:w="937" w:type="dxa"/>
          </w:tcPr>
          <w:p w14:paraId="7A635607" w14:textId="77777777" w:rsidR="00154C14" w:rsidRPr="00C648F5" w:rsidRDefault="00154C14" w:rsidP="00154C14">
            <w:pPr>
              <w:pStyle w:val="SQLCode"/>
            </w:pPr>
            <w:r w:rsidRPr="00C648F5">
              <w:t>10</w:t>
            </w:r>
          </w:p>
        </w:tc>
        <w:tc>
          <w:tcPr>
            <w:tcW w:w="817" w:type="dxa"/>
          </w:tcPr>
          <w:p w14:paraId="4FE855D6" w14:textId="77777777" w:rsidR="00154C14" w:rsidRPr="00C648F5" w:rsidRDefault="00154C14" w:rsidP="00154C14">
            <w:pPr>
              <w:pStyle w:val="SQLCode"/>
            </w:pPr>
            <w:r w:rsidRPr="00C648F5">
              <w:t>1997</w:t>
            </w:r>
          </w:p>
        </w:tc>
        <w:tc>
          <w:tcPr>
            <w:tcW w:w="1417" w:type="dxa"/>
          </w:tcPr>
          <w:p w14:paraId="1F31BFFF" w14:textId="77777777" w:rsidR="00154C14" w:rsidRPr="00C648F5" w:rsidRDefault="00154C14" w:rsidP="00154C14">
            <w:pPr>
              <w:pStyle w:val="SQLCode"/>
            </w:pPr>
            <w:r w:rsidRPr="00C648F5">
              <w:t>8.710526</w:t>
            </w:r>
          </w:p>
        </w:tc>
      </w:tr>
      <w:tr w:rsidR="00154C14" w:rsidRPr="00154C14" w14:paraId="2FDDDEAA" w14:textId="77777777" w:rsidTr="00154C14">
        <w:tc>
          <w:tcPr>
            <w:tcW w:w="937" w:type="dxa"/>
          </w:tcPr>
          <w:p w14:paraId="45EDB13B" w14:textId="77777777" w:rsidR="00154C14" w:rsidRPr="00C648F5" w:rsidRDefault="00154C14" w:rsidP="00154C14">
            <w:pPr>
              <w:pStyle w:val="SQLCode"/>
            </w:pPr>
            <w:r w:rsidRPr="00C648F5">
              <w:t>11</w:t>
            </w:r>
          </w:p>
        </w:tc>
        <w:tc>
          <w:tcPr>
            <w:tcW w:w="817" w:type="dxa"/>
          </w:tcPr>
          <w:p w14:paraId="4AB50072" w14:textId="77777777" w:rsidR="00154C14" w:rsidRPr="00C648F5" w:rsidRDefault="00154C14" w:rsidP="00154C14">
            <w:pPr>
              <w:pStyle w:val="SQLCode"/>
            </w:pPr>
            <w:r w:rsidRPr="00C648F5">
              <w:t>1997</w:t>
            </w:r>
          </w:p>
        </w:tc>
        <w:tc>
          <w:tcPr>
            <w:tcW w:w="1417" w:type="dxa"/>
          </w:tcPr>
          <w:p w14:paraId="1CDEF15B" w14:textId="77777777" w:rsidR="00154C14" w:rsidRPr="00C648F5" w:rsidRDefault="00154C14" w:rsidP="00154C14">
            <w:pPr>
              <w:pStyle w:val="SQLCode"/>
            </w:pPr>
            <w:r w:rsidRPr="00C648F5">
              <w:t>8.735294</w:t>
            </w:r>
          </w:p>
        </w:tc>
      </w:tr>
      <w:tr w:rsidR="00154C14" w:rsidRPr="00154C14" w14:paraId="59D0818F" w14:textId="77777777" w:rsidTr="00154C14">
        <w:tc>
          <w:tcPr>
            <w:tcW w:w="937" w:type="dxa"/>
          </w:tcPr>
          <w:p w14:paraId="6DB3F8D8" w14:textId="77777777" w:rsidR="00154C14" w:rsidRPr="00C648F5" w:rsidRDefault="00154C14" w:rsidP="00154C14">
            <w:pPr>
              <w:pStyle w:val="SQLCode"/>
            </w:pPr>
            <w:r w:rsidRPr="00C648F5">
              <w:t>12</w:t>
            </w:r>
          </w:p>
        </w:tc>
        <w:tc>
          <w:tcPr>
            <w:tcW w:w="817" w:type="dxa"/>
          </w:tcPr>
          <w:p w14:paraId="2C5E758C" w14:textId="77777777" w:rsidR="00154C14" w:rsidRPr="00C648F5" w:rsidRDefault="00154C14" w:rsidP="00154C14">
            <w:pPr>
              <w:pStyle w:val="SQLCode"/>
            </w:pPr>
            <w:r w:rsidRPr="00C648F5">
              <w:t>1997</w:t>
            </w:r>
          </w:p>
        </w:tc>
        <w:tc>
          <w:tcPr>
            <w:tcW w:w="1417" w:type="dxa"/>
          </w:tcPr>
          <w:p w14:paraId="3ED05819" w14:textId="77777777" w:rsidR="00154C14" w:rsidRPr="00C648F5" w:rsidRDefault="00154C14" w:rsidP="00154C14">
            <w:pPr>
              <w:pStyle w:val="SQLCode"/>
            </w:pPr>
            <w:r w:rsidRPr="00C648F5">
              <w:t>9.854166</w:t>
            </w:r>
          </w:p>
        </w:tc>
      </w:tr>
      <w:tr w:rsidR="00154C14" w:rsidRPr="00154C14" w14:paraId="429D1CBA" w14:textId="77777777" w:rsidTr="00154C14">
        <w:tc>
          <w:tcPr>
            <w:tcW w:w="937" w:type="dxa"/>
          </w:tcPr>
          <w:p w14:paraId="2F0739EB" w14:textId="77777777" w:rsidR="00154C14" w:rsidRPr="00C648F5" w:rsidRDefault="00154C14" w:rsidP="00154C14">
            <w:pPr>
              <w:pStyle w:val="SQLCode"/>
            </w:pPr>
            <w:r w:rsidRPr="00C648F5">
              <w:t>1</w:t>
            </w:r>
          </w:p>
        </w:tc>
        <w:tc>
          <w:tcPr>
            <w:tcW w:w="817" w:type="dxa"/>
          </w:tcPr>
          <w:p w14:paraId="4345C696" w14:textId="77777777" w:rsidR="00154C14" w:rsidRPr="00C648F5" w:rsidRDefault="00154C14" w:rsidP="00154C14">
            <w:pPr>
              <w:pStyle w:val="SQLCode"/>
            </w:pPr>
            <w:r w:rsidRPr="00C648F5">
              <w:t>1998</w:t>
            </w:r>
          </w:p>
        </w:tc>
        <w:tc>
          <w:tcPr>
            <w:tcW w:w="1417" w:type="dxa"/>
          </w:tcPr>
          <w:p w14:paraId="66E036A4" w14:textId="77777777" w:rsidR="00154C14" w:rsidRPr="00C648F5" w:rsidRDefault="00154C14" w:rsidP="00154C14">
            <w:pPr>
              <w:pStyle w:val="SQLCode"/>
            </w:pPr>
            <w:r w:rsidRPr="00C648F5">
              <w:t>9.054545</w:t>
            </w:r>
          </w:p>
        </w:tc>
      </w:tr>
      <w:tr w:rsidR="00154C14" w:rsidRPr="00154C14" w14:paraId="5825044A" w14:textId="77777777" w:rsidTr="00154C14">
        <w:tc>
          <w:tcPr>
            <w:tcW w:w="937" w:type="dxa"/>
          </w:tcPr>
          <w:p w14:paraId="2063DBAC" w14:textId="77777777" w:rsidR="00154C14" w:rsidRPr="00C648F5" w:rsidRDefault="00154C14" w:rsidP="00154C14">
            <w:pPr>
              <w:pStyle w:val="SQLCode"/>
            </w:pPr>
            <w:r w:rsidRPr="00C648F5">
              <w:t>2</w:t>
            </w:r>
          </w:p>
        </w:tc>
        <w:tc>
          <w:tcPr>
            <w:tcW w:w="817" w:type="dxa"/>
          </w:tcPr>
          <w:p w14:paraId="31EF0FA1" w14:textId="77777777" w:rsidR="00154C14" w:rsidRPr="00C648F5" w:rsidRDefault="00154C14" w:rsidP="00154C14">
            <w:pPr>
              <w:pStyle w:val="SQLCode"/>
            </w:pPr>
            <w:r w:rsidRPr="00C648F5">
              <w:t>1998</w:t>
            </w:r>
          </w:p>
        </w:tc>
        <w:tc>
          <w:tcPr>
            <w:tcW w:w="1417" w:type="dxa"/>
          </w:tcPr>
          <w:p w14:paraId="3B376B88" w14:textId="77777777" w:rsidR="00154C14" w:rsidRPr="00C648F5" w:rsidRDefault="00154C14" w:rsidP="00154C14">
            <w:pPr>
              <w:pStyle w:val="SQLCode"/>
            </w:pPr>
            <w:r w:rsidRPr="00C648F5">
              <w:t>7.222222</w:t>
            </w:r>
          </w:p>
        </w:tc>
      </w:tr>
      <w:tr w:rsidR="00154C14" w:rsidRPr="00154C14" w14:paraId="3D779604" w14:textId="77777777" w:rsidTr="00154C14">
        <w:tc>
          <w:tcPr>
            <w:tcW w:w="937" w:type="dxa"/>
          </w:tcPr>
          <w:p w14:paraId="1F227A74" w14:textId="77777777" w:rsidR="00154C14" w:rsidRPr="00C648F5" w:rsidRDefault="00154C14" w:rsidP="00154C14">
            <w:pPr>
              <w:pStyle w:val="SQLCode"/>
            </w:pPr>
            <w:r w:rsidRPr="00C648F5">
              <w:t>3</w:t>
            </w:r>
          </w:p>
        </w:tc>
        <w:tc>
          <w:tcPr>
            <w:tcW w:w="817" w:type="dxa"/>
          </w:tcPr>
          <w:p w14:paraId="08C07961" w14:textId="77777777" w:rsidR="00154C14" w:rsidRPr="00C648F5" w:rsidRDefault="00154C14" w:rsidP="00154C14">
            <w:pPr>
              <w:pStyle w:val="SQLCode"/>
            </w:pPr>
            <w:r w:rsidRPr="00C648F5">
              <w:t>1998</w:t>
            </w:r>
          </w:p>
        </w:tc>
        <w:tc>
          <w:tcPr>
            <w:tcW w:w="1417" w:type="dxa"/>
          </w:tcPr>
          <w:p w14:paraId="5AFD2B6B" w14:textId="77777777" w:rsidR="00154C14" w:rsidRPr="00C648F5" w:rsidRDefault="00154C14" w:rsidP="00154C14">
            <w:pPr>
              <w:pStyle w:val="SQLCode"/>
            </w:pPr>
            <w:r w:rsidRPr="00C648F5">
              <w:t>9.397260</w:t>
            </w:r>
          </w:p>
        </w:tc>
      </w:tr>
      <w:tr w:rsidR="00154C14" w:rsidRPr="00154C14" w14:paraId="0A196B49" w14:textId="77777777" w:rsidTr="00154C14">
        <w:tc>
          <w:tcPr>
            <w:tcW w:w="937" w:type="dxa"/>
          </w:tcPr>
          <w:p w14:paraId="2FC2F1BE" w14:textId="77777777" w:rsidR="00154C14" w:rsidRPr="00C648F5" w:rsidRDefault="00154C14" w:rsidP="00154C14">
            <w:pPr>
              <w:pStyle w:val="SQLCode"/>
            </w:pPr>
            <w:r w:rsidRPr="00C648F5">
              <w:t>4</w:t>
            </w:r>
          </w:p>
        </w:tc>
        <w:tc>
          <w:tcPr>
            <w:tcW w:w="817" w:type="dxa"/>
          </w:tcPr>
          <w:p w14:paraId="64C0DB24" w14:textId="77777777" w:rsidR="00154C14" w:rsidRPr="00C648F5" w:rsidRDefault="00154C14" w:rsidP="00154C14">
            <w:pPr>
              <w:pStyle w:val="SQLCode"/>
            </w:pPr>
            <w:r w:rsidRPr="00C648F5">
              <w:t>1998</w:t>
            </w:r>
          </w:p>
        </w:tc>
        <w:tc>
          <w:tcPr>
            <w:tcW w:w="1417" w:type="dxa"/>
          </w:tcPr>
          <w:p w14:paraId="55A3DB1B" w14:textId="77777777" w:rsidR="00154C14" w:rsidRPr="00C648F5" w:rsidRDefault="00154C14" w:rsidP="00154C14">
            <w:pPr>
              <w:pStyle w:val="SQLCode"/>
            </w:pPr>
            <w:r w:rsidRPr="00C648F5">
              <w:t>6.650793</w:t>
            </w:r>
          </w:p>
        </w:tc>
      </w:tr>
      <w:tr w:rsidR="00154C14" w:rsidRPr="00E74F3F" w14:paraId="58422B2C" w14:textId="77777777" w:rsidTr="00154C14">
        <w:tc>
          <w:tcPr>
            <w:tcW w:w="937" w:type="dxa"/>
          </w:tcPr>
          <w:p w14:paraId="0C358625" w14:textId="77777777" w:rsidR="00154C14" w:rsidRPr="00C648F5" w:rsidRDefault="00154C14" w:rsidP="00154C14">
            <w:pPr>
              <w:pStyle w:val="SQLCode"/>
            </w:pPr>
            <w:r w:rsidRPr="00C648F5">
              <w:t>5</w:t>
            </w:r>
          </w:p>
        </w:tc>
        <w:tc>
          <w:tcPr>
            <w:tcW w:w="817" w:type="dxa"/>
          </w:tcPr>
          <w:p w14:paraId="7C67FCE0" w14:textId="77777777" w:rsidR="00154C14" w:rsidRPr="00C648F5" w:rsidRDefault="00154C14" w:rsidP="00154C14">
            <w:pPr>
              <w:pStyle w:val="SQLCode"/>
            </w:pPr>
            <w:r w:rsidRPr="00C648F5">
              <w:t>1998</w:t>
            </w:r>
          </w:p>
        </w:tc>
        <w:tc>
          <w:tcPr>
            <w:tcW w:w="1417" w:type="dxa"/>
          </w:tcPr>
          <w:p w14:paraId="3C5D097F" w14:textId="77777777" w:rsidR="00154C14" w:rsidRDefault="00154C14" w:rsidP="00154C14">
            <w:pPr>
              <w:pStyle w:val="SQLCode"/>
            </w:pPr>
            <w:r w:rsidRPr="00C648F5">
              <w:t>2.500000</w:t>
            </w:r>
          </w:p>
        </w:tc>
      </w:tr>
    </w:tbl>
    <w:p w14:paraId="7D7F0F3F" w14:textId="77777777" w:rsidR="00E74F3F" w:rsidRPr="00E74F3F" w:rsidRDefault="00E74F3F" w:rsidP="00154C14">
      <w:pPr>
        <w:pStyle w:val="SQLCode"/>
      </w:pPr>
    </w:p>
    <w:sectPr w:rsidR="00E74F3F" w:rsidRPr="00E74F3F" w:rsidSect="004431DE">
      <w:headerReference w:type="default" r:id="rId10"/>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1AFF0C" w14:textId="77777777" w:rsidR="008200CE" w:rsidRDefault="008200CE" w:rsidP="00E30B18">
      <w:r>
        <w:separator/>
      </w:r>
    </w:p>
  </w:endnote>
  <w:endnote w:type="continuationSeparator" w:id="0">
    <w:p w14:paraId="681EC220" w14:textId="77777777" w:rsidR="008200CE" w:rsidRDefault="008200CE" w:rsidP="00E30B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ebkit-standard">
    <w:altName w:val="Cambria"/>
    <w:charset w:val="00"/>
    <w:family w:val="roman"/>
    <w:pitch w:val="default"/>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63D349" w14:textId="77777777" w:rsidR="008200CE" w:rsidRDefault="008200CE" w:rsidP="00E30B18">
      <w:r>
        <w:separator/>
      </w:r>
    </w:p>
  </w:footnote>
  <w:footnote w:type="continuationSeparator" w:id="0">
    <w:p w14:paraId="5186E33E" w14:textId="77777777" w:rsidR="008200CE" w:rsidRDefault="008200CE" w:rsidP="00E30B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D3B916" w14:textId="77777777" w:rsidR="00AB6695" w:rsidRDefault="00AB6695" w:rsidP="00E30B18">
    <w:pPr>
      <w:pStyle w:val="Heading1"/>
      <w:jc w:val="center"/>
    </w:pPr>
    <w:r>
      <w:t>SQL Project Answers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0003F"/>
    <w:multiLevelType w:val="hybridMultilevel"/>
    <w:tmpl w:val="A492FAE0"/>
    <w:lvl w:ilvl="0" w:tplc="495476B6">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69D7BDF"/>
    <w:multiLevelType w:val="hybridMultilevel"/>
    <w:tmpl w:val="D4C64902"/>
    <w:lvl w:ilvl="0" w:tplc="BC9C3558">
      <w:start w:val="3"/>
      <w:numFmt w:val="bullet"/>
      <w:lvlText w:val=""/>
      <w:lvlJc w:val="left"/>
      <w:pPr>
        <w:ind w:left="720" w:hanging="360"/>
      </w:pPr>
      <w:rPr>
        <w:rFonts w:ascii="Wingdings" w:eastAsiaTheme="majorEastAsia" w:hAnsi="Wingdings"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1FA60B1"/>
    <w:multiLevelType w:val="hybridMultilevel"/>
    <w:tmpl w:val="30F0C850"/>
    <w:lvl w:ilvl="0" w:tplc="631C8574">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F9D"/>
    <w:rsid w:val="000540B7"/>
    <w:rsid w:val="0008474B"/>
    <w:rsid w:val="000E1E56"/>
    <w:rsid w:val="000E4330"/>
    <w:rsid w:val="00120C7F"/>
    <w:rsid w:val="00123D3A"/>
    <w:rsid w:val="00140027"/>
    <w:rsid w:val="00154C14"/>
    <w:rsid w:val="00156460"/>
    <w:rsid w:val="0018180C"/>
    <w:rsid w:val="001A02DD"/>
    <w:rsid w:val="001A49C4"/>
    <w:rsid w:val="001C5CAE"/>
    <w:rsid w:val="001E1B08"/>
    <w:rsid w:val="002017F6"/>
    <w:rsid w:val="00210E41"/>
    <w:rsid w:val="00223BD4"/>
    <w:rsid w:val="00227503"/>
    <w:rsid w:val="002451AA"/>
    <w:rsid w:val="00250674"/>
    <w:rsid w:val="002D46F6"/>
    <w:rsid w:val="0034157E"/>
    <w:rsid w:val="00347BE6"/>
    <w:rsid w:val="0039758F"/>
    <w:rsid w:val="003A4316"/>
    <w:rsid w:val="003C1672"/>
    <w:rsid w:val="003E3811"/>
    <w:rsid w:val="00416C96"/>
    <w:rsid w:val="004431DE"/>
    <w:rsid w:val="00472601"/>
    <w:rsid w:val="00480D2D"/>
    <w:rsid w:val="00494126"/>
    <w:rsid w:val="004A1604"/>
    <w:rsid w:val="004C27BE"/>
    <w:rsid w:val="004C3597"/>
    <w:rsid w:val="004E5C31"/>
    <w:rsid w:val="004F3E88"/>
    <w:rsid w:val="0052246A"/>
    <w:rsid w:val="00523597"/>
    <w:rsid w:val="00534A9D"/>
    <w:rsid w:val="005B251C"/>
    <w:rsid w:val="005B4A63"/>
    <w:rsid w:val="006278F5"/>
    <w:rsid w:val="0068424D"/>
    <w:rsid w:val="0071167C"/>
    <w:rsid w:val="007239E4"/>
    <w:rsid w:val="007E4F92"/>
    <w:rsid w:val="007F3486"/>
    <w:rsid w:val="008108C7"/>
    <w:rsid w:val="008200CE"/>
    <w:rsid w:val="008570A4"/>
    <w:rsid w:val="008B1521"/>
    <w:rsid w:val="008C4CF9"/>
    <w:rsid w:val="008E1198"/>
    <w:rsid w:val="008E1E0C"/>
    <w:rsid w:val="0090430C"/>
    <w:rsid w:val="009141E6"/>
    <w:rsid w:val="009455DD"/>
    <w:rsid w:val="009565A0"/>
    <w:rsid w:val="00956629"/>
    <w:rsid w:val="009B5734"/>
    <w:rsid w:val="009D5B85"/>
    <w:rsid w:val="009F09EC"/>
    <w:rsid w:val="009F5298"/>
    <w:rsid w:val="00A17F2D"/>
    <w:rsid w:val="00A52646"/>
    <w:rsid w:val="00A64008"/>
    <w:rsid w:val="00A7507E"/>
    <w:rsid w:val="00AB6695"/>
    <w:rsid w:val="00AD259E"/>
    <w:rsid w:val="00AF15D2"/>
    <w:rsid w:val="00AF6778"/>
    <w:rsid w:val="00B15AD8"/>
    <w:rsid w:val="00B31101"/>
    <w:rsid w:val="00B805BE"/>
    <w:rsid w:val="00C077C8"/>
    <w:rsid w:val="00C1008A"/>
    <w:rsid w:val="00C12F8A"/>
    <w:rsid w:val="00C55501"/>
    <w:rsid w:val="00C77E44"/>
    <w:rsid w:val="00C8018C"/>
    <w:rsid w:val="00C95FA1"/>
    <w:rsid w:val="00D2534E"/>
    <w:rsid w:val="00D47821"/>
    <w:rsid w:val="00D81E9F"/>
    <w:rsid w:val="00DB5830"/>
    <w:rsid w:val="00DC50EB"/>
    <w:rsid w:val="00E30B18"/>
    <w:rsid w:val="00E369EF"/>
    <w:rsid w:val="00E510DE"/>
    <w:rsid w:val="00E553C7"/>
    <w:rsid w:val="00E62550"/>
    <w:rsid w:val="00E662AD"/>
    <w:rsid w:val="00E74F3F"/>
    <w:rsid w:val="00EA3490"/>
    <w:rsid w:val="00ED349F"/>
    <w:rsid w:val="00F1371E"/>
    <w:rsid w:val="00F32141"/>
    <w:rsid w:val="00F718D8"/>
    <w:rsid w:val="00F97F5D"/>
    <w:rsid w:val="00FD3FCE"/>
    <w:rsid w:val="00FF182A"/>
    <w:rsid w:val="00FF4F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587DD"/>
  <w14:defaultImageDpi w14:val="32767"/>
  <w15:chartTrackingRefBased/>
  <w15:docId w15:val="{5FA2E5F3-412E-4B0B-A918-2E7DE58BF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rsid w:val="00E30B18"/>
    <w:rPr>
      <w:rFonts w:ascii="Times New Roman" w:eastAsia="Times New Roman" w:hAnsi="Times New Roman" w:cs="Times New Roman"/>
      <w:lang w:val="en-GB"/>
    </w:rPr>
  </w:style>
  <w:style w:type="paragraph" w:styleId="Heading1">
    <w:name w:val="heading 1"/>
    <w:basedOn w:val="Normal"/>
    <w:next w:val="Normal"/>
    <w:link w:val="Heading1Char"/>
    <w:uiPriority w:val="9"/>
    <w:qFormat/>
    <w:rsid w:val="00E30B1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F4F9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30B1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F4F9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30B18"/>
    <w:rPr>
      <w:rFonts w:asciiTheme="majorHAnsi" w:eastAsiaTheme="majorEastAsia" w:hAnsiTheme="majorHAnsi" w:cstheme="majorBidi"/>
      <w:color w:val="1F3763" w:themeColor="accent1" w:themeShade="7F"/>
      <w:lang w:val="en-GB"/>
    </w:rPr>
  </w:style>
  <w:style w:type="paragraph" w:styleId="Header">
    <w:name w:val="header"/>
    <w:basedOn w:val="Normal"/>
    <w:link w:val="HeaderChar"/>
    <w:uiPriority w:val="99"/>
    <w:unhideWhenUsed/>
    <w:rsid w:val="00E30B18"/>
    <w:pPr>
      <w:tabs>
        <w:tab w:val="center" w:pos="4513"/>
        <w:tab w:val="right" w:pos="9026"/>
      </w:tabs>
    </w:pPr>
  </w:style>
  <w:style w:type="character" w:customStyle="1" w:styleId="HeaderChar">
    <w:name w:val="Header Char"/>
    <w:basedOn w:val="DefaultParagraphFont"/>
    <w:link w:val="Header"/>
    <w:uiPriority w:val="99"/>
    <w:rsid w:val="00E30B18"/>
    <w:rPr>
      <w:rFonts w:ascii="Times New Roman" w:eastAsia="Times New Roman" w:hAnsi="Times New Roman" w:cs="Times New Roman"/>
      <w:lang w:val="en-GB"/>
    </w:rPr>
  </w:style>
  <w:style w:type="paragraph" w:styleId="Footer">
    <w:name w:val="footer"/>
    <w:basedOn w:val="Normal"/>
    <w:link w:val="FooterChar"/>
    <w:uiPriority w:val="99"/>
    <w:unhideWhenUsed/>
    <w:rsid w:val="00E30B18"/>
    <w:pPr>
      <w:tabs>
        <w:tab w:val="center" w:pos="4513"/>
        <w:tab w:val="right" w:pos="9026"/>
      </w:tabs>
    </w:pPr>
  </w:style>
  <w:style w:type="character" w:customStyle="1" w:styleId="FooterChar">
    <w:name w:val="Footer Char"/>
    <w:basedOn w:val="DefaultParagraphFont"/>
    <w:link w:val="Footer"/>
    <w:uiPriority w:val="99"/>
    <w:rsid w:val="00E30B18"/>
    <w:rPr>
      <w:rFonts w:ascii="Times New Roman" w:eastAsia="Times New Roman" w:hAnsi="Times New Roman" w:cs="Times New Roman"/>
      <w:lang w:val="en-GB"/>
    </w:rPr>
  </w:style>
  <w:style w:type="character" w:customStyle="1" w:styleId="Heading1Char">
    <w:name w:val="Heading 1 Char"/>
    <w:basedOn w:val="DefaultParagraphFont"/>
    <w:link w:val="Heading1"/>
    <w:uiPriority w:val="9"/>
    <w:rsid w:val="00E30B18"/>
    <w:rPr>
      <w:rFonts w:asciiTheme="majorHAnsi" w:eastAsiaTheme="majorEastAsia" w:hAnsiTheme="majorHAnsi" w:cstheme="majorBidi"/>
      <w:color w:val="2F5496" w:themeColor="accent1" w:themeShade="BF"/>
      <w:sz w:val="32"/>
      <w:szCs w:val="32"/>
      <w:lang w:val="en-GB"/>
    </w:rPr>
  </w:style>
  <w:style w:type="paragraph" w:customStyle="1" w:styleId="SQLCode">
    <w:name w:val="SQL Code"/>
    <w:basedOn w:val="Normal"/>
    <w:qFormat/>
    <w:rsid w:val="007E4F92"/>
    <w:rPr>
      <w:rFonts w:ascii="Courier New" w:hAnsi="Courier New" w:cs="Courier New"/>
      <w:b/>
      <w:color w:val="000000"/>
      <w:sz w:val="20"/>
    </w:rPr>
  </w:style>
  <w:style w:type="table" w:styleId="TableGrid">
    <w:name w:val="Table Grid"/>
    <w:basedOn w:val="TableNormal"/>
    <w:uiPriority w:val="39"/>
    <w:rsid w:val="00E553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1A02DD"/>
    <w:rPr>
      <w:rFonts w:ascii="Times New Roman" w:eastAsia="Times New Roman" w:hAnsi="Times New Roman" w:cs="Times New Roman"/>
      <w:lang w:val="en-GB"/>
    </w:rPr>
  </w:style>
  <w:style w:type="paragraph" w:styleId="BalloonText">
    <w:name w:val="Balloon Text"/>
    <w:basedOn w:val="Normal"/>
    <w:link w:val="BalloonTextChar"/>
    <w:uiPriority w:val="99"/>
    <w:semiHidden/>
    <w:unhideWhenUsed/>
    <w:rsid w:val="000E1E5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1E56"/>
    <w:rPr>
      <w:rFonts w:ascii="Segoe UI" w:eastAsia="Times New Roman" w:hAnsi="Segoe UI" w:cs="Segoe UI"/>
      <w:sz w:val="18"/>
      <w:szCs w:val="18"/>
      <w:lang w:val="en-GB"/>
    </w:rPr>
  </w:style>
  <w:style w:type="paragraph" w:styleId="ListParagraph">
    <w:name w:val="List Paragraph"/>
    <w:basedOn w:val="Normal"/>
    <w:uiPriority w:val="34"/>
    <w:qFormat/>
    <w:rsid w:val="000E1E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4502957">
      <w:bodyDiv w:val="1"/>
      <w:marLeft w:val="0"/>
      <w:marRight w:val="0"/>
      <w:marTop w:val="0"/>
      <w:marBottom w:val="0"/>
      <w:divBdr>
        <w:top w:val="none" w:sz="0" w:space="0" w:color="auto"/>
        <w:left w:val="none" w:sz="0" w:space="0" w:color="auto"/>
        <w:bottom w:val="none" w:sz="0" w:space="0" w:color="auto"/>
        <w:right w:val="none" w:sz="0" w:space="0" w:color="auto"/>
      </w:divBdr>
    </w:div>
    <w:div w:id="435056775">
      <w:bodyDiv w:val="1"/>
      <w:marLeft w:val="0"/>
      <w:marRight w:val="0"/>
      <w:marTop w:val="0"/>
      <w:marBottom w:val="0"/>
      <w:divBdr>
        <w:top w:val="none" w:sz="0" w:space="0" w:color="auto"/>
        <w:left w:val="none" w:sz="0" w:space="0" w:color="auto"/>
        <w:bottom w:val="none" w:sz="0" w:space="0" w:color="auto"/>
        <w:right w:val="none" w:sz="0" w:space="0" w:color="auto"/>
      </w:divBdr>
    </w:div>
    <w:div w:id="533619278">
      <w:bodyDiv w:val="1"/>
      <w:marLeft w:val="0"/>
      <w:marRight w:val="0"/>
      <w:marTop w:val="0"/>
      <w:marBottom w:val="0"/>
      <w:divBdr>
        <w:top w:val="none" w:sz="0" w:space="0" w:color="auto"/>
        <w:left w:val="none" w:sz="0" w:space="0" w:color="auto"/>
        <w:bottom w:val="none" w:sz="0" w:space="0" w:color="auto"/>
        <w:right w:val="none" w:sz="0" w:space="0" w:color="auto"/>
      </w:divBdr>
    </w:div>
    <w:div w:id="658659650">
      <w:bodyDiv w:val="1"/>
      <w:marLeft w:val="0"/>
      <w:marRight w:val="0"/>
      <w:marTop w:val="0"/>
      <w:marBottom w:val="0"/>
      <w:divBdr>
        <w:top w:val="none" w:sz="0" w:space="0" w:color="auto"/>
        <w:left w:val="none" w:sz="0" w:space="0" w:color="auto"/>
        <w:bottom w:val="none" w:sz="0" w:space="0" w:color="auto"/>
        <w:right w:val="none" w:sz="0" w:space="0" w:color="auto"/>
      </w:divBdr>
    </w:div>
    <w:div w:id="774832274">
      <w:bodyDiv w:val="1"/>
      <w:marLeft w:val="0"/>
      <w:marRight w:val="0"/>
      <w:marTop w:val="0"/>
      <w:marBottom w:val="0"/>
      <w:divBdr>
        <w:top w:val="none" w:sz="0" w:space="0" w:color="auto"/>
        <w:left w:val="none" w:sz="0" w:space="0" w:color="auto"/>
        <w:bottom w:val="none" w:sz="0" w:space="0" w:color="auto"/>
        <w:right w:val="none" w:sz="0" w:space="0" w:color="auto"/>
      </w:divBdr>
    </w:div>
    <w:div w:id="1046493944">
      <w:bodyDiv w:val="1"/>
      <w:marLeft w:val="0"/>
      <w:marRight w:val="0"/>
      <w:marTop w:val="0"/>
      <w:marBottom w:val="0"/>
      <w:divBdr>
        <w:top w:val="none" w:sz="0" w:space="0" w:color="auto"/>
        <w:left w:val="none" w:sz="0" w:space="0" w:color="auto"/>
        <w:bottom w:val="none" w:sz="0" w:space="0" w:color="auto"/>
        <w:right w:val="none" w:sz="0" w:space="0" w:color="auto"/>
      </w:divBdr>
    </w:div>
    <w:div w:id="1164710730">
      <w:bodyDiv w:val="1"/>
      <w:marLeft w:val="0"/>
      <w:marRight w:val="0"/>
      <w:marTop w:val="0"/>
      <w:marBottom w:val="0"/>
      <w:divBdr>
        <w:top w:val="none" w:sz="0" w:space="0" w:color="auto"/>
        <w:left w:val="none" w:sz="0" w:space="0" w:color="auto"/>
        <w:bottom w:val="none" w:sz="0" w:space="0" w:color="auto"/>
        <w:right w:val="none" w:sz="0" w:space="0" w:color="auto"/>
      </w:divBdr>
    </w:div>
    <w:div w:id="1178735383">
      <w:bodyDiv w:val="1"/>
      <w:marLeft w:val="0"/>
      <w:marRight w:val="0"/>
      <w:marTop w:val="0"/>
      <w:marBottom w:val="0"/>
      <w:divBdr>
        <w:top w:val="none" w:sz="0" w:space="0" w:color="auto"/>
        <w:left w:val="none" w:sz="0" w:space="0" w:color="auto"/>
        <w:bottom w:val="none" w:sz="0" w:space="0" w:color="auto"/>
        <w:right w:val="none" w:sz="0" w:space="0" w:color="auto"/>
      </w:divBdr>
    </w:div>
    <w:div w:id="1179932066">
      <w:bodyDiv w:val="1"/>
      <w:marLeft w:val="0"/>
      <w:marRight w:val="0"/>
      <w:marTop w:val="0"/>
      <w:marBottom w:val="0"/>
      <w:divBdr>
        <w:top w:val="none" w:sz="0" w:space="0" w:color="auto"/>
        <w:left w:val="none" w:sz="0" w:space="0" w:color="auto"/>
        <w:bottom w:val="none" w:sz="0" w:space="0" w:color="auto"/>
        <w:right w:val="none" w:sz="0" w:space="0" w:color="auto"/>
      </w:divBdr>
    </w:div>
    <w:div w:id="1277521128">
      <w:bodyDiv w:val="1"/>
      <w:marLeft w:val="0"/>
      <w:marRight w:val="0"/>
      <w:marTop w:val="0"/>
      <w:marBottom w:val="0"/>
      <w:divBdr>
        <w:top w:val="none" w:sz="0" w:space="0" w:color="auto"/>
        <w:left w:val="none" w:sz="0" w:space="0" w:color="auto"/>
        <w:bottom w:val="none" w:sz="0" w:space="0" w:color="auto"/>
        <w:right w:val="none" w:sz="0" w:space="0" w:color="auto"/>
      </w:divBdr>
    </w:div>
    <w:div w:id="1293750663">
      <w:bodyDiv w:val="1"/>
      <w:marLeft w:val="0"/>
      <w:marRight w:val="0"/>
      <w:marTop w:val="0"/>
      <w:marBottom w:val="0"/>
      <w:divBdr>
        <w:top w:val="none" w:sz="0" w:space="0" w:color="auto"/>
        <w:left w:val="none" w:sz="0" w:space="0" w:color="auto"/>
        <w:bottom w:val="none" w:sz="0" w:space="0" w:color="auto"/>
        <w:right w:val="none" w:sz="0" w:space="0" w:color="auto"/>
      </w:divBdr>
    </w:div>
    <w:div w:id="1339964479">
      <w:bodyDiv w:val="1"/>
      <w:marLeft w:val="0"/>
      <w:marRight w:val="0"/>
      <w:marTop w:val="0"/>
      <w:marBottom w:val="0"/>
      <w:divBdr>
        <w:top w:val="none" w:sz="0" w:space="0" w:color="auto"/>
        <w:left w:val="none" w:sz="0" w:space="0" w:color="auto"/>
        <w:bottom w:val="none" w:sz="0" w:space="0" w:color="auto"/>
        <w:right w:val="none" w:sz="0" w:space="0" w:color="auto"/>
      </w:divBdr>
      <w:divsChild>
        <w:div w:id="308097760">
          <w:marLeft w:val="0"/>
          <w:marRight w:val="0"/>
          <w:marTop w:val="0"/>
          <w:marBottom w:val="0"/>
          <w:divBdr>
            <w:top w:val="none" w:sz="0" w:space="0" w:color="auto"/>
            <w:left w:val="none" w:sz="0" w:space="0" w:color="auto"/>
            <w:bottom w:val="none" w:sz="0" w:space="0" w:color="auto"/>
            <w:right w:val="none" w:sz="0" w:space="0" w:color="auto"/>
          </w:divBdr>
        </w:div>
        <w:div w:id="1073770954">
          <w:marLeft w:val="0"/>
          <w:marRight w:val="0"/>
          <w:marTop w:val="0"/>
          <w:marBottom w:val="0"/>
          <w:divBdr>
            <w:top w:val="none" w:sz="0" w:space="0" w:color="auto"/>
            <w:left w:val="none" w:sz="0" w:space="0" w:color="auto"/>
            <w:bottom w:val="none" w:sz="0" w:space="0" w:color="auto"/>
            <w:right w:val="none" w:sz="0" w:space="0" w:color="auto"/>
          </w:divBdr>
        </w:div>
        <w:div w:id="1507866468">
          <w:marLeft w:val="0"/>
          <w:marRight w:val="0"/>
          <w:marTop w:val="0"/>
          <w:marBottom w:val="0"/>
          <w:divBdr>
            <w:top w:val="none" w:sz="0" w:space="0" w:color="auto"/>
            <w:left w:val="none" w:sz="0" w:space="0" w:color="auto"/>
            <w:bottom w:val="none" w:sz="0" w:space="0" w:color="auto"/>
            <w:right w:val="none" w:sz="0" w:space="0" w:color="auto"/>
          </w:divBdr>
          <w:divsChild>
            <w:div w:id="625814613">
              <w:marLeft w:val="0"/>
              <w:marRight w:val="0"/>
              <w:marTop w:val="0"/>
              <w:marBottom w:val="0"/>
              <w:divBdr>
                <w:top w:val="none" w:sz="0" w:space="0" w:color="auto"/>
                <w:left w:val="none" w:sz="0" w:space="0" w:color="auto"/>
                <w:bottom w:val="none" w:sz="0" w:space="0" w:color="auto"/>
                <w:right w:val="none" w:sz="0" w:space="0" w:color="auto"/>
              </w:divBdr>
            </w:div>
            <w:div w:id="976642272">
              <w:marLeft w:val="0"/>
              <w:marRight w:val="0"/>
              <w:marTop w:val="0"/>
              <w:marBottom w:val="0"/>
              <w:divBdr>
                <w:top w:val="none" w:sz="0" w:space="0" w:color="auto"/>
                <w:left w:val="none" w:sz="0" w:space="0" w:color="auto"/>
                <w:bottom w:val="none" w:sz="0" w:space="0" w:color="auto"/>
                <w:right w:val="none" w:sz="0" w:space="0" w:color="auto"/>
              </w:divBdr>
            </w:div>
            <w:div w:id="1148059840">
              <w:marLeft w:val="0"/>
              <w:marRight w:val="0"/>
              <w:marTop w:val="0"/>
              <w:marBottom w:val="0"/>
              <w:divBdr>
                <w:top w:val="none" w:sz="0" w:space="0" w:color="auto"/>
                <w:left w:val="none" w:sz="0" w:space="0" w:color="auto"/>
                <w:bottom w:val="none" w:sz="0" w:space="0" w:color="auto"/>
                <w:right w:val="none" w:sz="0" w:space="0" w:color="auto"/>
              </w:divBdr>
            </w:div>
            <w:div w:id="1381248825">
              <w:marLeft w:val="0"/>
              <w:marRight w:val="0"/>
              <w:marTop w:val="0"/>
              <w:marBottom w:val="0"/>
              <w:divBdr>
                <w:top w:val="none" w:sz="0" w:space="0" w:color="auto"/>
                <w:left w:val="none" w:sz="0" w:space="0" w:color="auto"/>
                <w:bottom w:val="none" w:sz="0" w:space="0" w:color="auto"/>
                <w:right w:val="none" w:sz="0" w:space="0" w:color="auto"/>
              </w:divBdr>
            </w:div>
          </w:divsChild>
        </w:div>
        <w:div w:id="1560631105">
          <w:marLeft w:val="0"/>
          <w:marRight w:val="0"/>
          <w:marTop w:val="0"/>
          <w:marBottom w:val="0"/>
          <w:divBdr>
            <w:top w:val="none" w:sz="0" w:space="0" w:color="auto"/>
            <w:left w:val="none" w:sz="0" w:space="0" w:color="auto"/>
            <w:bottom w:val="none" w:sz="0" w:space="0" w:color="auto"/>
            <w:right w:val="none" w:sz="0" w:space="0" w:color="auto"/>
          </w:divBdr>
          <w:divsChild>
            <w:div w:id="28916994">
              <w:marLeft w:val="0"/>
              <w:marRight w:val="0"/>
              <w:marTop w:val="0"/>
              <w:marBottom w:val="0"/>
              <w:divBdr>
                <w:top w:val="none" w:sz="0" w:space="0" w:color="auto"/>
                <w:left w:val="none" w:sz="0" w:space="0" w:color="auto"/>
                <w:bottom w:val="none" w:sz="0" w:space="0" w:color="auto"/>
                <w:right w:val="none" w:sz="0" w:space="0" w:color="auto"/>
              </w:divBdr>
            </w:div>
            <w:div w:id="105083220">
              <w:marLeft w:val="0"/>
              <w:marRight w:val="0"/>
              <w:marTop w:val="0"/>
              <w:marBottom w:val="0"/>
              <w:divBdr>
                <w:top w:val="none" w:sz="0" w:space="0" w:color="auto"/>
                <w:left w:val="none" w:sz="0" w:space="0" w:color="auto"/>
                <w:bottom w:val="none" w:sz="0" w:space="0" w:color="auto"/>
                <w:right w:val="none" w:sz="0" w:space="0" w:color="auto"/>
              </w:divBdr>
            </w:div>
            <w:div w:id="290988044">
              <w:marLeft w:val="0"/>
              <w:marRight w:val="0"/>
              <w:marTop w:val="0"/>
              <w:marBottom w:val="0"/>
              <w:divBdr>
                <w:top w:val="none" w:sz="0" w:space="0" w:color="auto"/>
                <w:left w:val="none" w:sz="0" w:space="0" w:color="auto"/>
                <w:bottom w:val="none" w:sz="0" w:space="0" w:color="auto"/>
                <w:right w:val="none" w:sz="0" w:space="0" w:color="auto"/>
              </w:divBdr>
            </w:div>
            <w:div w:id="1954827413">
              <w:marLeft w:val="0"/>
              <w:marRight w:val="0"/>
              <w:marTop w:val="0"/>
              <w:marBottom w:val="0"/>
              <w:divBdr>
                <w:top w:val="none" w:sz="0" w:space="0" w:color="auto"/>
                <w:left w:val="none" w:sz="0" w:space="0" w:color="auto"/>
                <w:bottom w:val="none" w:sz="0" w:space="0" w:color="auto"/>
                <w:right w:val="none" w:sz="0" w:space="0" w:color="auto"/>
              </w:divBdr>
            </w:div>
          </w:divsChild>
        </w:div>
        <w:div w:id="1742098052">
          <w:marLeft w:val="0"/>
          <w:marRight w:val="0"/>
          <w:marTop w:val="0"/>
          <w:marBottom w:val="0"/>
          <w:divBdr>
            <w:top w:val="none" w:sz="0" w:space="0" w:color="auto"/>
            <w:left w:val="none" w:sz="0" w:space="0" w:color="auto"/>
            <w:bottom w:val="none" w:sz="0" w:space="0" w:color="auto"/>
            <w:right w:val="none" w:sz="0" w:space="0" w:color="auto"/>
          </w:divBdr>
        </w:div>
        <w:div w:id="2111535982">
          <w:marLeft w:val="0"/>
          <w:marRight w:val="0"/>
          <w:marTop w:val="0"/>
          <w:marBottom w:val="0"/>
          <w:divBdr>
            <w:top w:val="none" w:sz="0" w:space="0" w:color="auto"/>
            <w:left w:val="none" w:sz="0" w:space="0" w:color="auto"/>
            <w:bottom w:val="none" w:sz="0" w:space="0" w:color="auto"/>
            <w:right w:val="none" w:sz="0" w:space="0" w:color="auto"/>
          </w:divBdr>
          <w:divsChild>
            <w:div w:id="387842453">
              <w:marLeft w:val="0"/>
              <w:marRight w:val="0"/>
              <w:marTop w:val="0"/>
              <w:marBottom w:val="0"/>
              <w:divBdr>
                <w:top w:val="none" w:sz="0" w:space="0" w:color="auto"/>
                <w:left w:val="none" w:sz="0" w:space="0" w:color="auto"/>
                <w:bottom w:val="none" w:sz="0" w:space="0" w:color="auto"/>
                <w:right w:val="none" w:sz="0" w:space="0" w:color="auto"/>
              </w:divBdr>
            </w:div>
            <w:div w:id="853152662">
              <w:marLeft w:val="0"/>
              <w:marRight w:val="0"/>
              <w:marTop w:val="0"/>
              <w:marBottom w:val="0"/>
              <w:divBdr>
                <w:top w:val="none" w:sz="0" w:space="0" w:color="auto"/>
                <w:left w:val="none" w:sz="0" w:space="0" w:color="auto"/>
                <w:bottom w:val="none" w:sz="0" w:space="0" w:color="auto"/>
                <w:right w:val="none" w:sz="0" w:space="0" w:color="auto"/>
              </w:divBdr>
            </w:div>
            <w:div w:id="972294530">
              <w:marLeft w:val="0"/>
              <w:marRight w:val="0"/>
              <w:marTop w:val="0"/>
              <w:marBottom w:val="0"/>
              <w:divBdr>
                <w:top w:val="none" w:sz="0" w:space="0" w:color="auto"/>
                <w:left w:val="none" w:sz="0" w:space="0" w:color="auto"/>
                <w:bottom w:val="none" w:sz="0" w:space="0" w:color="auto"/>
                <w:right w:val="none" w:sz="0" w:space="0" w:color="auto"/>
              </w:divBdr>
            </w:div>
            <w:div w:id="1065955086">
              <w:marLeft w:val="0"/>
              <w:marRight w:val="0"/>
              <w:marTop w:val="0"/>
              <w:marBottom w:val="0"/>
              <w:divBdr>
                <w:top w:val="none" w:sz="0" w:space="0" w:color="auto"/>
                <w:left w:val="none" w:sz="0" w:space="0" w:color="auto"/>
                <w:bottom w:val="none" w:sz="0" w:space="0" w:color="auto"/>
                <w:right w:val="none" w:sz="0" w:space="0" w:color="auto"/>
              </w:divBdr>
            </w:div>
            <w:div w:id="1142427421">
              <w:marLeft w:val="0"/>
              <w:marRight w:val="0"/>
              <w:marTop w:val="0"/>
              <w:marBottom w:val="0"/>
              <w:divBdr>
                <w:top w:val="none" w:sz="0" w:space="0" w:color="auto"/>
                <w:left w:val="none" w:sz="0" w:space="0" w:color="auto"/>
                <w:bottom w:val="none" w:sz="0" w:space="0" w:color="auto"/>
                <w:right w:val="none" w:sz="0" w:space="0" w:color="auto"/>
              </w:divBdr>
            </w:div>
            <w:div w:id="1183129352">
              <w:marLeft w:val="0"/>
              <w:marRight w:val="0"/>
              <w:marTop w:val="0"/>
              <w:marBottom w:val="0"/>
              <w:divBdr>
                <w:top w:val="none" w:sz="0" w:space="0" w:color="auto"/>
                <w:left w:val="none" w:sz="0" w:space="0" w:color="auto"/>
                <w:bottom w:val="none" w:sz="0" w:space="0" w:color="auto"/>
                <w:right w:val="none" w:sz="0" w:space="0" w:color="auto"/>
              </w:divBdr>
            </w:div>
            <w:div w:id="1318875650">
              <w:marLeft w:val="0"/>
              <w:marRight w:val="0"/>
              <w:marTop w:val="0"/>
              <w:marBottom w:val="0"/>
              <w:divBdr>
                <w:top w:val="none" w:sz="0" w:space="0" w:color="auto"/>
                <w:left w:val="none" w:sz="0" w:space="0" w:color="auto"/>
                <w:bottom w:val="none" w:sz="0" w:space="0" w:color="auto"/>
                <w:right w:val="none" w:sz="0" w:space="0" w:color="auto"/>
              </w:divBdr>
            </w:div>
            <w:div w:id="1825930133">
              <w:marLeft w:val="0"/>
              <w:marRight w:val="0"/>
              <w:marTop w:val="0"/>
              <w:marBottom w:val="0"/>
              <w:divBdr>
                <w:top w:val="none" w:sz="0" w:space="0" w:color="auto"/>
                <w:left w:val="none" w:sz="0" w:space="0" w:color="auto"/>
                <w:bottom w:val="none" w:sz="0" w:space="0" w:color="auto"/>
                <w:right w:val="none" w:sz="0" w:space="0" w:color="auto"/>
              </w:divBdr>
            </w:div>
            <w:div w:id="1899390199">
              <w:marLeft w:val="0"/>
              <w:marRight w:val="0"/>
              <w:marTop w:val="0"/>
              <w:marBottom w:val="0"/>
              <w:divBdr>
                <w:top w:val="none" w:sz="0" w:space="0" w:color="auto"/>
                <w:left w:val="none" w:sz="0" w:space="0" w:color="auto"/>
                <w:bottom w:val="none" w:sz="0" w:space="0" w:color="auto"/>
                <w:right w:val="none" w:sz="0" w:space="0" w:color="auto"/>
              </w:divBdr>
            </w:div>
            <w:div w:id="1934128359">
              <w:marLeft w:val="0"/>
              <w:marRight w:val="0"/>
              <w:marTop w:val="0"/>
              <w:marBottom w:val="0"/>
              <w:divBdr>
                <w:top w:val="none" w:sz="0" w:space="0" w:color="auto"/>
                <w:left w:val="none" w:sz="0" w:space="0" w:color="auto"/>
                <w:bottom w:val="none" w:sz="0" w:space="0" w:color="auto"/>
                <w:right w:val="none" w:sz="0" w:space="0" w:color="auto"/>
              </w:divBdr>
            </w:div>
            <w:div w:id="199055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760518">
      <w:bodyDiv w:val="1"/>
      <w:marLeft w:val="0"/>
      <w:marRight w:val="0"/>
      <w:marTop w:val="0"/>
      <w:marBottom w:val="0"/>
      <w:divBdr>
        <w:top w:val="none" w:sz="0" w:space="0" w:color="auto"/>
        <w:left w:val="none" w:sz="0" w:space="0" w:color="auto"/>
        <w:bottom w:val="none" w:sz="0" w:space="0" w:color="auto"/>
        <w:right w:val="none" w:sz="0" w:space="0" w:color="auto"/>
      </w:divBdr>
    </w:div>
    <w:div w:id="1531525324">
      <w:bodyDiv w:val="1"/>
      <w:marLeft w:val="0"/>
      <w:marRight w:val="0"/>
      <w:marTop w:val="0"/>
      <w:marBottom w:val="0"/>
      <w:divBdr>
        <w:top w:val="none" w:sz="0" w:space="0" w:color="auto"/>
        <w:left w:val="none" w:sz="0" w:space="0" w:color="auto"/>
        <w:bottom w:val="none" w:sz="0" w:space="0" w:color="auto"/>
        <w:right w:val="none" w:sz="0" w:space="0" w:color="auto"/>
      </w:divBdr>
      <w:divsChild>
        <w:div w:id="32703782">
          <w:marLeft w:val="0"/>
          <w:marRight w:val="0"/>
          <w:marTop w:val="0"/>
          <w:marBottom w:val="0"/>
          <w:divBdr>
            <w:top w:val="none" w:sz="0" w:space="0" w:color="auto"/>
            <w:left w:val="none" w:sz="0" w:space="0" w:color="auto"/>
            <w:bottom w:val="none" w:sz="0" w:space="0" w:color="auto"/>
            <w:right w:val="none" w:sz="0" w:space="0" w:color="auto"/>
          </w:divBdr>
        </w:div>
        <w:div w:id="439495011">
          <w:marLeft w:val="0"/>
          <w:marRight w:val="0"/>
          <w:marTop w:val="0"/>
          <w:marBottom w:val="0"/>
          <w:divBdr>
            <w:top w:val="none" w:sz="0" w:space="0" w:color="auto"/>
            <w:left w:val="none" w:sz="0" w:space="0" w:color="auto"/>
            <w:bottom w:val="none" w:sz="0" w:space="0" w:color="auto"/>
            <w:right w:val="none" w:sz="0" w:space="0" w:color="auto"/>
          </w:divBdr>
          <w:divsChild>
            <w:div w:id="57939459">
              <w:marLeft w:val="0"/>
              <w:marRight w:val="0"/>
              <w:marTop w:val="0"/>
              <w:marBottom w:val="0"/>
              <w:divBdr>
                <w:top w:val="none" w:sz="0" w:space="0" w:color="auto"/>
                <w:left w:val="none" w:sz="0" w:space="0" w:color="auto"/>
                <w:bottom w:val="none" w:sz="0" w:space="0" w:color="auto"/>
                <w:right w:val="none" w:sz="0" w:space="0" w:color="auto"/>
              </w:divBdr>
            </w:div>
            <w:div w:id="281809863">
              <w:marLeft w:val="0"/>
              <w:marRight w:val="0"/>
              <w:marTop w:val="0"/>
              <w:marBottom w:val="0"/>
              <w:divBdr>
                <w:top w:val="none" w:sz="0" w:space="0" w:color="auto"/>
                <w:left w:val="none" w:sz="0" w:space="0" w:color="auto"/>
                <w:bottom w:val="none" w:sz="0" w:space="0" w:color="auto"/>
                <w:right w:val="none" w:sz="0" w:space="0" w:color="auto"/>
              </w:divBdr>
            </w:div>
            <w:div w:id="697005671">
              <w:marLeft w:val="0"/>
              <w:marRight w:val="0"/>
              <w:marTop w:val="0"/>
              <w:marBottom w:val="0"/>
              <w:divBdr>
                <w:top w:val="none" w:sz="0" w:space="0" w:color="auto"/>
                <w:left w:val="none" w:sz="0" w:space="0" w:color="auto"/>
                <w:bottom w:val="none" w:sz="0" w:space="0" w:color="auto"/>
                <w:right w:val="none" w:sz="0" w:space="0" w:color="auto"/>
              </w:divBdr>
            </w:div>
            <w:div w:id="841118899">
              <w:marLeft w:val="0"/>
              <w:marRight w:val="0"/>
              <w:marTop w:val="0"/>
              <w:marBottom w:val="0"/>
              <w:divBdr>
                <w:top w:val="none" w:sz="0" w:space="0" w:color="auto"/>
                <w:left w:val="none" w:sz="0" w:space="0" w:color="auto"/>
                <w:bottom w:val="none" w:sz="0" w:space="0" w:color="auto"/>
                <w:right w:val="none" w:sz="0" w:space="0" w:color="auto"/>
              </w:divBdr>
            </w:div>
            <w:div w:id="886993848">
              <w:marLeft w:val="0"/>
              <w:marRight w:val="0"/>
              <w:marTop w:val="0"/>
              <w:marBottom w:val="0"/>
              <w:divBdr>
                <w:top w:val="none" w:sz="0" w:space="0" w:color="auto"/>
                <w:left w:val="none" w:sz="0" w:space="0" w:color="auto"/>
                <w:bottom w:val="none" w:sz="0" w:space="0" w:color="auto"/>
                <w:right w:val="none" w:sz="0" w:space="0" w:color="auto"/>
              </w:divBdr>
            </w:div>
            <w:div w:id="986393590">
              <w:marLeft w:val="0"/>
              <w:marRight w:val="0"/>
              <w:marTop w:val="0"/>
              <w:marBottom w:val="0"/>
              <w:divBdr>
                <w:top w:val="none" w:sz="0" w:space="0" w:color="auto"/>
                <w:left w:val="none" w:sz="0" w:space="0" w:color="auto"/>
                <w:bottom w:val="none" w:sz="0" w:space="0" w:color="auto"/>
                <w:right w:val="none" w:sz="0" w:space="0" w:color="auto"/>
              </w:divBdr>
            </w:div>
            <w:div w:id="1001471011">
              <w:marLeft w:val="0"/>
              <w:marRight w:val="0"/>
              <w:marTop w:val="0"/>
              <w:marBottom w:val="0"/>
              <w:divBdr>
                <w:top w:val="none" w:sz="0" w:space="0" w:color="auto"/>
                <w:left w:val="none" w:sz="0" w:space="0" w:color="auto"/>
                <w:bottom w:val="none" w:sz="0" w:space="0" w:color="auto"/>
                <w:right w:val="none" w:sz="0" w:space="0" w:color="auto"/>
              </w:divBdr>
            </w:div>
            <w:div w:id="1182279994">
              <w:marLeft w:val="0"/>
              <w:marRight w:val="0"/>
              <w:marTop w:val="0"/>
              <w:marBottom w:val="0"/>
              <w:divBdr>
                <w:top w:val="none" w:sz="0" w:space="0" w:color="auto"/>
                <w:left w:val="none" w:sz="0" w:space="0" w:color="auto"/>
                <w:bottom w:val="none" w:sz="0" w:space="0" w:color="auto"/>
                <w:right w:val="none" w:sz="0" w:space="0" w:color="auto"/>
              </w:divBdr>
            </w:div>
            <w:div w:id="1863206955">
              <w:marLeft w:val="0"/>
              <w:marRight w:val="0"/>
              <w:marTop w:val="0"/>
              <w:marBottom w:val="0"/>
              <w:divBdr>
                <w:top w:val="none" w:sz="0" w:space="0" w:color="auto"/>
                <w:left w:val="none" w:sz="0" w:space="0" w:color="auto"/>
                <w:bottom w:val="none" w:sz="0" w:space="0" w:color="auto"/>
                <w:right w:val="none" w:sz="0" w:space="0" w:color="auto"/>
              </w:divBdr>
            </w:div>
            <w:div w:id="2087679240">
              <w:marLeft w:val="0"/>
              <w:marRight w:val="0"/>
              <w:marTop w:val="0"/>
              <w:marBottom w:val="0"/>
              <w:divBdr>
                <w:top w:val="none" w:sz="0" w:space="0" w:color="auto"/>
                <w:left w:val="none" w:sz="0" w:space="0" w:color="auto"/>
                <w:bottom w:val="none" w:sz="0" w:space="0" w:color="auto"/>
                <w:right w:val="none" w:sz="0" w:space="0" w:color="auto"/>
              </w:divBdr>
            </w:div>
            <w:div w:id="2129087238">
              <w:marLeft w:val="0"/>
              <w:marRight w:val="0"/>
              <w:marTop w:val="0"/>
              <w:marBottom w:val="0"/>
              <w:divBdr>
                <w:top w:val="none" w:sz="0" w:space="0" w:color="auto"/>
                <w:left w:val="none" w:sz="0" w:space="0" w:color="auto"/>
                <w:bottom w:val="none" w:sz="0" w:space="0" w:color="auto"/>
                <w:right w:val="none" w:sz="0" w:space="0" w:color="auto"/>
              </w:divBdr>
            </w:div>
          </w:divsChild>
        </w:div>
        <w:div w:id="993945436">
          <w:marLeft w:val="0"/>
          <w:marRight w:val="0"/>
          <w:marTop w:val="0"/>
          <w:marBottom w:val="0"/>
          <w:divBdr>
            <w:top w:val="none" w:sz="0" w:space="0" w:color="auto"/>
            <w:left w:val="none" w:sz="0" w:space="0" w:color="auto"/>
            <w:bottom w:val="none" w:sz="0" w:space="0" w:color="auto"/>
            <w:right w:val="none" w:sz="0" w:space="0" w:color="auto"/>
          </w:divBdr>
          <w:divsChild>
            <w:div w:id="990717639">
              <w:marLeft w:val="0"/>
              <w:marRight w:val="0"/>
              <w:marTop w:val="0"/>
              <w:marBottom w:val="0"/>
              <w:divBdr>
                <w:top w:val="none" w:sz="0" w:space="0" w:color="auto"/>
                <w:left w:val="none" w:sz="0" w:space="0" w:color="auto"/>
                <w:bottom w:val="none" w:sz="0" w:space="0" w:color="auto"/>
                <w:right w:val="none" w:sz="0" w:space="0" w:color="auto"/>
              </w:divBdr>
            </w:div>
            <w:div w:id="1264457528">
              <w:marLeft w:val="0"/>
              <w:marRight w:val="0"/>
              <w:marTop w:val="0"/>
              <w:marBottom w:val="0"/>
              <w:divBdr>
                <w:top w:val="none" w:sz="0" w:space="0" w:color="auto"/>
                <w:left w:val="none" w:sz="0" w:space="0" w:color="auto"/>
                <w:bottom w:val="none" w:sz="0" w:space="0" w:color="auto"/>
                <w:right w:val="none" w:sz="0" w:space="0" w:color="auto"/>
              </w:divBdr>
            </w:div>
            <w:div w:id="1323773231">
              <w:marLeft w:val="0"/>
              <w:marRight w:val="0"/>
              <w:marTop w:val="0"/>
              <w:marBottom w:val="0"/>
              <w:divBdr>
                <w:top w:val="none" w:sz="0" w:space="0" w:color="auto"/>
                <w:left w:val="none" w:sz="0" w:space="0" w:color="auto"/>
                <w:bottom w:val="none" w:sz="0" w:space="0" w:color="auto"/>
                <w:right w:val="none" w:sz="0" w:space="0" w:color="auto"/>
              </w:divBdr>
            </w:div>
            <w:div w:id="2056617794">
              <w:marLeft w:val="0"/>
              <w:marRight w:val="0"/>
              <w:marTop w:val="0"/>
              <w:marBottom w:val="0"/>
              <w:divBdr>
                <w:top w:val="none" w:sz="0" w:space="0" w:color="auto"/>
                <w:left w:val="none" w:sz="0" w:space="0" w:color="auto"/>
                <w:bottom w:val="none" w:sz="0" w:space="0" w:color="auto"/>
                <w:right w:val="none" w:sz="0" w:space="0" w:color="auto"/>
              </w:divBdr>
            </w:div>
          </w:divsChild>
        </w:div>
        <w:div w:id="1827893331">
          <w:marLeft w:val="0"/>
          <w:marRight w:val="0"/>
          <w:marTop w:val="0"/>
          <w:marBottom w:val="0"/>
          <w:divBdr>
            <w:top w:val="none" w:sz="0" w:space="0" w:color="auto"/>
            <w:left w:val="none" w:sz="0" w:space="0" w:color="auto"/>
            <w:bottom w:val="none" w:sz="0" w:space="0" w:color="auto"/>
            <w:right w:val="none" w:sz="0" w:space="0" w:color="auto"/>
          </w:divBdr>
        </w:div>
        <w:div w:id="2072265307">
          <w:marLeft w:val="0"/>
          <w:marRight w:val="0"/>
          <w:marTop w:val="0"/>
          <w:marBottom w:val="0"/>
          <w:divBdr>
            <w:top w:val="none" w:sz="0" w:space="0" w:color="auto"/>
            <w:left w:val="none" w:sz="0" w:space="0" w:color="auto"/>
            <w:bottom w:val="none" w:sz="0" w:space="0" w:color="auto"/>
            <w:right w:val="none" w:sz="0" w:space="0" w:color="auto"/>
          </w:divBdr>
        </w:div>
        <w:div w:id="2117750476">
          <w:marLeft w:val="0"/>
          <w:marRight w:val="0"/>
          <w:marTop w:val="0"/>
          <w:marBottom w:val="0"/>
          <w:divBdr>
            <w:top w:val="none" w:sz="0" w:space="0" w:color="auto"/>
            <w:left w:val="none" w:sz="0" w:space="0" w:color="auto"/>
            <w:bottom w:val="none" w:sz="0" w:space="0" w:color="auto"/>
            <w:right w:val="none" w:sz="0" w:space="0" w:color="auto"/>
          </w:divBdr>
          <w:divsChild>
            <w:div w:id="61486199">
              <w:marLeft w:val="0"/>
              <w:marRight w:val="0"/>
              <w:marTop w:val="0"/>
              <w:marBottom w:val="0"/>
              <w:divBdr>
                <w:top w:val="none" w:sz="0" w:space="0" w:color="auto"/>
                <w:left w:val="none" w:sz="0" w:space="0" w:color="auto"/>
                <w:bottom w:val="none" w:sz="0" w:space="0" w:color="auto"/>
                <w:right w:val="none" w:sz="0" w:space="0" w:color="auto"/>
              </w:divBdr>
            </w:div>
            <w:div w:id="979842108">
              <w:marLeft w:val="0"/>
              <w:marRight w:val="0"/>
              <w:marTop w:val="0"/>
              <w:marBottom w:val="0"/>
              <w:divBdr>
                <w:top w:val="none" w:sz="0" w:space="0" w:color="auto"/>
                <w:left w:val="none" w:sz="0" w:space="0" w:color="auto"/>
                <w:bottom w:val="none" w:sz="0" w:space="0" w:color="auto"/>
                <w:right w:val="none" w:sz="0" w:space="0" w:color="auto"/>
              </w:divBdr>
            </w:div>
            <w:div w:id="1646659037">
              <w:marLeft w:val="0"/>
              <w:marRight w:val="0"/>
              <w:marTop w:val="0"/>
              <w:marBottom w:val="0"/>
              <w:divBdr>
                <w:top w:val="none" w:sz="0" w:space="0" w:color="auto"/>
                <w:left w:val="none" w:sz="0" w:space="0" w:color="auto"/>
                <w:bottom w:val="none" w:sz="0" w:space="0" w:color="auto"/>
                <w:right w:val="none" w:sz="0" w:space="0" w:color="auto"/>
              </w:divBdr>
            </w:div>
            <w:div w:id="193169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834359">
      <w:bodyDiv w:val="1"/>
      <w:marLeft w:val="0"/>
      <w:marRight w:val="0"/>
      <w:marTop w:val="0"/>
      <w:marBottom w:val="0"/>
      <w:divBdr>
        <w:top w:val="none" w:sz="0" w:space="0" w:color="auto"/>
        <w:left w:val="none" w:sz="0" w:space="0" w:color="auto"/>
        <w:bottom w:val="none" w:sz="0" w:space="0" w:color="auto"/>
        <w:right w:val="none" w:sz="0" w:space="0" w:color="auto"/>
      </w:divBdr>
    </w:div>
    <w:div w:id="1674379896">
      <w:bodyDiv w:val="1"/>
      <w:marLeft w:val="0"/>
      <w:marRight w:val="0"/>
      <w:marTop w:val="0"/>
      <w:marBottom w:val="0"/>
      <w:divBdr>
        <w:top w:val="none" w:sz="0" w:space="0" w:color="auto"/>
        <w:left w:val="none" w:sz="0" w:space="0" w:color="auto"/>
        <w:bottom w:val="none" w:sz="0" w:space="0" w:color="auto"/>
        <w:right w:val="none" w:sz="0" w:space="0" w:color="auto"/>
      </w:divBdr>
    </w:div>
    <w:div w:id="1705252273">
      <w:bodyDiv w:val="1"/>
      <w:marLeft w:val="0"/>
      <w:marRight w:val="0"/>
      <w:marTop w:val="0"/>
      <w:marBottom w:val="0"/>
      <w:divBdr>
        <w:top w:val="none" w:sz="0" w:space="0" w:color="auto"/>
        <w:left w:val="none" w:sz="0" w:space="0" w:color="auto"/>
        <w:bottom w:val="none" w:sz="0" w:space="0" w:color="auto"/>
        <w:right w:val="none" w:sz="0" w:space="0" w:color="auto"/>
      </w:divBdr>
      <w:divsChild>
        <w:div w:id="131481208">
          <w:marLeft w:val="0"/>
          <w:marRight w:val="0"/>
          <w:marTop w:val="0"/>
          <w:marBottom w:val="0"/>
          <w:divBdr>
            <w:top w:val="none" w:sz="0" w:space="0" w:color="auto"/>
            <w:left w:val="none" w:sz="0" w:space="0" w:color="auto"/>
            <w:bottom w:val="none" w:sz="0" w:space="0" w:color="auto"/>
            <w:right w:val="none" w:sz="0" w:space="0" w:color="auto"/>
          </w:divBdr>
        </w:div>
        <w:div w:id="279268694">
          <w:marLeft w:val="0"/>
          <w:marRight w:val="0"/>
          <w:marTop w:val="0"/>
          <w:marBottom w:val="0"/>
          <w:divBdr>
            <w:top w:val="none" w:sz="0" w:space="0" w:color="auto"/>
            <w:left w:val="none" w:sz="0" w:space="0" w:color="auto"/>
            <w:bottom w:val="none" w:sz="0" w:space="0" w:color="auto"/>
            <w:right w:val="none" w:sz="0" w:space="0" w:color="auto"/>
          </w:divBdr>
        </w:div>
        <w:div w:id="1876114542">
          <w:marLeft w:val="0"/>
          <w:marRight w:val="0"/>
          <w:marTop w:val="0"/>
          <w:marBottom w:val="0"/>
          <w:divBdr>
            <w:top w:val="none" w:sz="0" w:space="0" w:color="auto"/>
            <w:left w:val="none" w:sz="0" w:space="0" w:color="auto"/>
            <w:bottom w:val="none" w:sz="0" w:space="0" w:color="auto"/>
            <w:right w:val="none" w:sz="0" w:space="0" w:color="auto"/>
          </w:divBdr>
        </w:div>
      </w:divsChild>
    </w:div>
    <w:div w:id="1913192761">
      <w:bodyDiv w:val="1"/>
      <w:marLeft w:val="0"/>
      <w:marRight w:val="0"/>
      <w:marTop w:val="0"/>
      <w:marBottom w:val="0"/>
      <w:divBdr>
        <w:top w:val="none" w:sz="0" w:space="0" w:color="auto"/>
        <w:left w:val="none" w:sz="0" w:space="0" w:color="auto"/>
        <w:bottom w:val="none" w:sz="0" w:space="0" w:color="auto"/>
        <w:right w:val="none" w:sz="0" w:space="0" w:color="auto"/>
      </w:divBdr>
    </w:div>
    <w:div w:id="1966232081">
      <w:bodyDiv w:val="1"/>
      <w:marLeft w:val="0"/>
      <w:marRight w:val="0"/>
      <w:marTop w:val="0"/>
      <w:marBottom w:val="0"/>
      <w:divBdr>
        <w:top w:val="none" w:sz="0" w:space="0" w:color="auto"/>
        <w:left w:val="none" w:sz="0" w:space="0" w:color="auto"/>
        <w:bottom w:val="none" w:sz="0" w:space="0" w:color="auto"/>
        <w:right w:val="none" w:sz="0" w:space="0" w:color="auto"/>
      </w:divBdr>
    </w:div>
    <w:div w:id="1983003936">
      <w:bodyDiv w:val="1"/>
      <w:marLeft w:val="0"/>
      <w:marRight w:val="0"/>
      <w:marTop w:val="0"/>
      <w:marBottom w:val="0"/>
      <w:divBdr>
        <w:top w:val="none" w:sz="0" w:space="0" w:color="auto"/>
        <w:left w:val="none" w:sz="0" w:space="0" w:color="auto"/>
        <w:bottom w:val="none" w:sz="0" w:space="0" w:color="auto"/>
        <w:right w:val="none" w:sz="0" w:space="0" w:color="auto"/>
      </w:divBdr>
    </w:div>
    <w:div w:id="2041275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EB9DAFD5A3BE841A8C512EE543EFD13" ma:contentTypeVersion="13" ma:contentTypeDescription="Create a new document." ma:contentTypeScope="" ma:versionID="8f14896c661f0e2e153ccf0d5f548e88">
  <xsd:schema xmlns:xsd="http://www.w3.org/2001/XMLSchema" xmlns:xs="http://www.w3.org/2001/XMLSchema" xmlns:p="http://schemas.microsoft.com/office/2006/metadata/properties" xmlns:ns2="6292cffe-a264-48cd-a2c8-65350280a8ba" xmlns:ns3="91af20cc-6020-4279-8abf-0ebc48e99448" targetNamespace="http://schemas.microsoft.com/office/2006/metadata/properties" ma:root="true" ma:fieldsID="175661a9a9b036fe3ce644749f84a962" ns2:_="" ns3:_="">
    <xsd:import namespace="6292cffe-a264-48cd-a2c8-65350280a8ba"/>
    <xsd:import namespace="91af20cc-6020-4279-8abf-0ebc48e9944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3:SharedWithUsers" minOccurs="0"/>
                <xsd:element ref="ns3:SharedWithDetails" minOccurs="0"/>
                <xsd:element ref="ns2:_Flow_SignoffStatu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92cffe-a264-48cd-a2c8-65350280a8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_Flow_SignoffStatus" ma:index="18" nillable="true" ma:displayName="Sign-off status" ma:internalName="Sign_x002d_off_x0020_status">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1af20cc-6020-4279-8abf-0ebc48e99448"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Flow_SignoffStatus xmlns="6292cffe-a264-48cd-a2c8-65350280a8ba" xsi:nil="true"/>
  </documentManagement>
</p:properties>
</file>

<file path=customXml/itemProps1.xml><?xml version="1.0" encoding="utf-8"?>
<ds:datastoreItem xmlns:ds="http://schemas.openxmlformats.org/officeDocument/2006/customXml" ds:itemID="{6220CAF0-B8C1-4C15-8436-83ECED595AE7}">
  <ds:schemaRefs>
    <ds:schemaRef ds:uri="http://schemas.microsoft.com/sharepoint/v3/contenttype/forms"/>
  </ds:schemaRefs>
</ds:datastoreItem>
</file>

<file path=customXml/itemProps2.xml><?xml version="1.0" encoding="utf-8"?>
<ds:datastoreItem xmlns:ds="http://schemas.openxmlformats.org/officeDocument/2006/customXml" ds:itemID="{97711E41-5B29-43BA-A89C-F15E01AF2A9A}"/>
</file>

<file path=customXml/itemProps3.xml><?xml version="1.0" encoding="utf-8"?>
<ds:datastoreItem xmlns:ds="http://schemas.openxmlformats.org/officeDocument/2006/customXml" ds:itemID="{F6DECB3F-2ECD-4146-AC05-83D02EB82FEE}">
  <ds:schemaRefs>
    <ds:schemaRef ds:uri="http://schemas.microsoft.com/office/2006/metadata/properties"/>
    <ds:schemaRef ds:uri="http://schemas.microsoft.com/office/infopath/2007/PartnerControls"/>
    <ds:schemaRef ds:uri="3b8cddb4-28c9-4546-9d92-34fab5833b05"/>
  </ds:schemaRefs>
</ds:datastoreItem>
</file>

<file path=docProps/app.xml><?xml version="1.0" encoding="utf-8"?>
<Properties xmlns="http://schemas.openxmlformats.org/officeDocument/2006/extended-properties" xmlns:vt="http://schemas.openxmlformats.org/officeDocument/2006/docPropsVTypes">
  <Template>17689F3.dotm</Template>
  <TotalTime>2</TotalTime>
  <Pages>8</Pages>
  <Words>1686</Words>
  <Characters>9612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Cawte</dc:creator>
  <cp:keywords/>
  <dc:description/>
  <cp:lastModifiedBy>Astha Shaw</cp:lastModifiedBy>
  <cp:revision>3</cp:revision>
  <dcterms:created xsi:type="dcterms:W3CDTF">2020-06-29T12:32:00Z</dcterms:created>
  <dcterms:modified xsi:type="dcterms:W3CDTF">2020-06-29T12:33:00Z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0x0101005EB9DAFD5A3BE841A8C512EE543EFD13</vt:lpwstr>
  </property>
</Properties>
</file>